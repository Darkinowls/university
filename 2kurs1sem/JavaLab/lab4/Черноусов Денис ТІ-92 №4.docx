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381CE0E6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710E46" w:rsidRPr="00710E46">
        <w:rPr>
          <w:sz w:val="32"/>
          <w:szCs w:val="28"/>
          <w:lang w:val="ru-RU"/>
        </w:rPr>
        <w:t>4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 w:rsidRPr="007F4D64">
        <w:rPr>
          <w:sz w:val="24"/>
          <w:lang w:val="ru-RU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6E0B9216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bCs/>
            <w:sz w:val="40"/>
            <w:szCs w:val="36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r w:rsidR="007F4D64" w:rsidRPr="007F4D64">
            <w:rPr>
              <w:b/>
              <w:bCs/>
              <w:sz w:val="28"/>
              <w:szCs w:val="28"/>
            </w:rPr>
            <w:t>Разработка и тестирование программ в среде IntelliJ IDEA</w:t>
          </w:r>
        </w:sdtContent>
      </w:sdt>
      <w:r w:rsidRPr="004C206A">
        <w:rPr>
          <w:b/>
          <w:sz w:val="32"/>
          <w:szCs w:val="28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AC3CFC">
      <w:pPr>
        <w:ind w:left="5954" w:hanging="1134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AC3CFC">
      <w:pPr>
        <w:ind w:left="5954" w:hanging="1134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7777777" w:rsidR="00AC3CFC" w:rsidRDefault="00AC3CFC" w:rsidP="00AC3CFC">
      <w:pPr>
        <w:ind w:left="5954" w:hanging="1134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14:paraId="59C1DDC0" w14:textId="77777777" w:rsidR="00C31456" w:rsidRDefault="00AC3CFC" w:rsidP="00AC3CF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0CD9B7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5215E052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69501A49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37779D10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7FD6B2E4" w14:textId="77777777" w:rsidR="004638B6" w:rsidRDefault="004638B6" w:rsidP="004638B6">
      <w:pPr>
        <w:tabs>
          <w:tab w:val="center" w:pos="4677"/>
        </w:tabs>
        <w:rPr>
          <w:sz w:val="28"/>
          <w:szCs w:val="28"/>
        </w:rPr>
      </w:pPr>
    </w:p>
    <w:p w14:paraId="5EAC5BE0" w14:textId="79BDC25F" w:rsidR="004638B6" w:rsidRPr="00AC3CFC" w:rsidRDefault="004638B6" w:rsidP="004638B6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- 2020</w:t>
      </w:r>
    </w:p>
    <w:p w14:paraId="038C5BBC" w14:textId="77777777" w:rsidR="00DC4DE1" w:rsidRPr="00DC4DE1" w:rsidRDefault="00DC4DE1" w:rsidP="00DC4DE1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C4DE1">
        <w:rPr>
          <w:rFonts w:asciiTheme="minorHAnsi" w:hAnsiTheme="minorHAnsi" w:cstheme="minorHAnsi"/>
          <w:color w:val="auto"/>
        </w:rPr>
        <w:lastRenderedPageBreak/>
        <w:t>Ход выполнения работы</w:t>
      </w:r>
    </w:p>
    <w:p w14:paraId="3AA7E4F5" w14:textId="03902BBD" w:rsidR="00DC4DE1" w:rsidRPr="00DC4DE1" w:rsidRDefault="00DC4DE1" w:rsidP="00DC4DE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DC4DE1">
        <w:rPr>
          <w:sz w:val="28"/>
          <w:szCs w:val="28"/>
        </w:rPr>
        <w:t xml:space="preserve">В IntelliJ IDEA создайте проект </w:t>
      </w:r>
      <w:r w:rsidRPr="00DC4DE1">
        <w:rPr>
          <w:b/>
          <w:sz w:val="28"/>
          <w:szCs w:val="28"/>
        </w:rPr>
        <w:t>Maven</w:t>
      </w:r>
      <w:r w:rsidRPr="00DC4DE1">
        <w:rPr>
          <w:sz w:val="28"/>
          <w:szCs w:val="28"/>
        </w:rPr>
        <w:t>.</w:t>
      </w:r>
    </w:p>
    <w:p w14:paraId="5607648B" w14:textId="6A101FAD" w:rsidR="00DC4DE1" w:rsidRPr="00DC4DE1" w:rsidRDefault="00DC4DE1" w:rsidP="00DC4DE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DC4DE1">
        <w:rPr>
          <w:sz w:val="28"/>
          <w:szCs w:val="28"/>
        </w:rPr>
        <w:t>Создайте классы программ в соответствии с вариантом индивидуального задания. При этом в заданиях №1-15 не использовать массивы (если возможно), а воспользоваться подходящими классами коллекций!</w:t>
      </w:r>
    </w:p>
    <w:p w14:paraId="74A904A8" w14:textId="77777777" w:rsidR="00DC4DE1" w:rsidRPr="00DC4DE1" w:rsidRDefault="00DC4DE1" w:rsidP="00DC4DE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DC4DE1">
        <w:rPr>
          <w:sz w:val="28"/>
          <w:szCs w:val="28"/>
        </w:rPr>
        <w:t>Создайте unit-тесты для тестирования созданной программы.</w:t>
      </w:r>
    </w:p>
    <w:p w14:paraId="13248AE8" w14:textId="77777777" w:rsidR="00DC4DE1" w:rsidRPr="00DC4DE1" w:rsidRDefault="00DC4DE1" w:rsidP="00DC4DE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DC4DE1">
        <w:rPr>
          <w:sz w:val="28"/>
          <w:szCs w:val="28"/>
        </w:rPr>
        <w:t xml:space="preserve">Выполните тестирование программ. </w:t>
      </w:r>
    </w:p>
    <w:p w14:paraId="7BF1B314" w14:textId="77777777" w:rsidR="00DC4DE1" w:rsidRPr="00DC4DE1" w:rsidRDefault="00DC4DE1" w:rsidP="00DC4DE1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DC4DE1">
        <w:rPr>
          <w:sz w:val="28"/>
          <w:szCs w:val="28"/>
        </w:rPr>
        <w:t>Оформите отчет о проделанной работе.</w:t>
      </w:r>
    </w:p>
    <w:p w14:paraId="2E124708" w14:textId="77777777" w:rsidR="007F4D64" w:rsidRPr="00DC4DE1" w:rsidRDefault="007F4D64" w:rsidP="009A17E2">
      <w:pPr>
        <w:pStyle w:val="BodyTextIndent"/>
        <w:rPr>
          <w:rStyle w:val="Code-en"/>
          <w:rFonts w:asciiTheme="minorHAnsi" w:hAnsiTheme="minorHAnsi" w:cstheme="minorHAnsi"/>
          <w:sz w:val="28"/>
          <w:szCs w:val="28"/>
          <w:lang w:val="uk-UA"/>
        </w:rPr>
      </w:pPr>
    </w:p>
    <w:p w14:paraId="3361F4A3" w14:textId="7934EAFC" w:rsidR="00EC7ED6" w:rsidRDefault="007F4D64" w:rsidP="007F4D64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7E27BE67" w14:textId="61402789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>5.</w:t>
      </w:r>
      <w:r w:rsidRPr="00FE63DD">
        <w:rPr>
          <w:sz w:val="28"/>
          <w:szCs w:val="28"/>
          <w:lang w:val="ru-RU"/>
        </w:rPr>
        <w:t xml:space="preserve"> </w:t>
      </w:r>
      <w:r w:rsidRPr="00FE63DD">
        <w:rPr>
          <w:sz w:val="28"/>
          <w:szCs w:val="28"/>
        </w:rPr>
        <w:t>Создайте программу для шифрования\расшифровки текста методом Цезаря. В нем ключом является целое число, а шифрование\расшифровка заключается в суммировании\ вычитании кодов символов открытого текста\криптотекста с ключом.</w:t>
      </w:r>
    </w:p>
    <w:p w14:paraId="7539ABDA" w14:textId="7B806C7C" w:rsidR="00FE63DD" w:rsidRDefault="00FE63DD" w:rsidP="00FE63DD">
      <w:pPr>
        <w:jc w:val="both"/>
        <w:rPr>
          <w:sz w:val="28"/>
          <w:szCs w:val="28"/>
        </w:rPr>
      </w:pPr>
      <w:r w:rsidRPr="00FE63DD">
        <w:rPr>
          <w:sz w:val="28"/>
          <w:szCs w:val="28"/>
        </w:rPr>
        <w:t>13.Создайте программу, которая осуществляет шифрование / расшифровка методом простой замены. В нем каждый символ незашифрованного текста из исходного алфавита заменяется другим из алфавита, символы в каком представлены в соответствии с ключом шифрования.</w:t>
      </w:r>
    </w:p>
    <w:p w14:paraId="08CED586" w14:textId="1D2A0452" w:rsidR="00FE63DD" w:rsidRDefault="00FE63DD" w:rsidP="00DC4DE1">
      <w:pPr>
        <w:spacing w:after="0" w:line="276" w:lineRule="auto"/>
        <w:jc w:val="both"/>
        <w:rPr>
          <w:sz w:val="28"/>
          <w:szCs w:val="28"/>
        </w:rPr>
      </w:pPr>
      <w:r w:rsidRPr="00DC4DE1">
        <w:rPr>
          <w:sz w:val="28"/>
          <w:szCs w:val="28"/>
        </w:rPr>
        <w:t>25.</w:t>
      </w:r>
      <w:r w:rsidR="00DC4DE1" w:rsidRPr="00DC4DE1">
        <w:rPr>
          <w:sz w:val="28"/>
          <w:szCs w:val="28"/>
        </w:rPr>
        <w:t xml:space="preserve"> Создайте приложение для поиска изображения в списке изображений. Список (5 изображений) создается в программе и является объектом класса HashMap, где ключом является наименование изображения (типа String), а значением – изображение  (объект класса Image). Предусмотреть возможность чтобы изображения добавлялись с уникальными именами с помощью TreeSet.</w:t>
      </w:r>
    </w:p>
    <w:p w14:paraId="168E1EC7" w14:textId="4EEDA107" w:rsidR="00DC4DE1" w:rsidRPr="00DC4DE1" w:rsidRDefault="00FE63DD" w:rsidP="00DC4DE1">
      <w:pPr>
        <w:spacing w:after="0" w:line="276" w:lineRule="auto"/>
        <w:jc w:val="both"/>
        <w:rPr>
          <w:sz w:val="28"/>
          <w:szCs w:val="28"/>
        </w:rPr>
      </w:pPr>
      <w:r w:rsidRPr="00DC4DE1">
        <w:rPr>
          <w:sz w:val="28"/>
          <w:szCs w:val="28"/>
        </w:rPr>
        <w:t>31.</w:t>
      </w:r>
      <w:r w:rsidR="00DC4DE1" w:rsidRPr="00DC4DE1">
        <w:rPr>
          <w:sz w:val="28"/>
          <w:szCs w:val="28"/>
        </w:rPr>
        <w:t xml:space="preserve"> Создайте приложение для просмотра списка товаров и изменения цены товара в электронном магазине. Список товаров (5 записей) создается в программе и является объектом класса TreeMap. Ключом записи является артикул товара marking (типа Integer), а значением – объект Article, содержащий наименование товара (типа String) и цену товара (типа float). Предусмотреть возможность проверки уникальности наименования товара с помощью HashSet.</w:t>
      </w:r>
    </w:p>
    <w:p w14:paraId="40394642" w14:textId="653F780E" w:rsidR="00FE63DD" w:rsidRPr="00FE63DD" w:rsidRDefault="00FE63DD" w:rsidP="00FE63DD">
      <w:pPr>
        <w:jc w:val="both"/>
        <w:rPr>
          <w:rFonts w:cstheme="minorHAnsi"/>
          <w:b/>
          <w:bCs/>
          <w:sz w:val="40"/>
          <w:szCs w:val="36"/>
        </w:rPr>
      </w:pPr>
    </w:p>
    <w:p w14:paraId="5AE5483F" w14:textId="77777777" w:rsidR="003C78EC" w:rsidRPr="003C78EC" w:rsidRDefault="003C78EC" w:rsidP="007F4D64">
      <w:pPr>
        <w:rPr>
          <w:sz w:val="32"/>
          <w:szCs w:val="28"/>
        </w:rPr>
      </w:pPr>
    </w:p>
    <w:p w14:paraId="2E29BBF8" w14:textId="0C184102" w:rsidR="007F4D64" w:rsidRPr="00710E46" w:rsidRDefault="007F4D64" w:rsidP="007F4D64">
      <w:pPr>
        <w:rPr>
          <w:sz w:val="32"/>
          <w:szCs w:val="28"/>
          <w:lang w:val="ru-RU"/>
        </w:rPr>
      </w:pPr>
      <w:r w:rsidRPr="007F4D64">
        <w:rPr>
          <w:sz w:val="32"/>
          <w:szCs w:val="28"/>
        </w:rPr>
        <w:lastRenderedPageBreak/>
        <w:t xml:space="preserve">Завдання </w:t>
      </w:r>
      <w:r w:rsidR="00FE63DD" w:rsidRPr="00710E46">
        <w:rPr>
          <w:sz w:val="32"/>
          <w:szCs w:val="28"/>
          <w:lang w:val="ru-RU"/>
        </w:rPr>
        <w:t>5</w:t>
      </w:r>
    </w:p>
    <w:p w14:paraId="335A5FB2" w14:textId="77777777" w:rsidR="00DC4DE1" w:rsidRPr="00DC4DE1" w:rsidRDefault="00DC4DE1" w:rsidP="00DC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java.util.Stack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Stack&lt;Character&gt;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fillStack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(Stack&lt;Character&gt; stk1 ){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char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a: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"Hello, i'm 18 years old"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.toCharArray())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stk1.push(a)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stk1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Stack&lt;Character&gt; stk1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fillStack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stk1 )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Stack&lt;Character&gt; stk2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key =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15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"Encrypted : %n"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key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stk1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stk2)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.printf(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"%nDecrypted : %n"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-key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stk2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stk1)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Stack&lt;Character&gt;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Caesar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key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Stack&lt;Character&gt; stk1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Stack&lt;Character&gt; stk2 ){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(!stk1.empty())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.print(stk2.push((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)(stk1.pop() + key)))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stk2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19E4345" w14:textId="1EA49707" w:rsidR="00FE63DD" w:rsidRPr="00DC4DE1" w:rsidRDefault="004638B6" w:rsidP="007F4D64">
      <w:pPr>
        <w:rPr>
          <w:sz w:val="32"/>
          <w:szCs w:val="28"/>
        </w:rPr>
      </w:pPr>
      <w:r>
        <w:rPr>
          <w:sz w:val="32"/>
          <w:szCs w:val="28"/>
        </w:rPr>
        <w:t>Вивід:</w:t>
      </w:r>
    </w:p>
    <w:p w14:paraId="45AC8B91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Encrypted : </w:t>
      </w:r>
    </w:p>
    <w:p w14:paraId="07731F35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s{~/</w:t>
      </w:r>
      <w:r w:rsidRPr="00DC4DE1">
        <w:rPr>
          <w:rFonts w:ascii="Calibri" w:hAnsi="Calibri" w:cs="Calibri"/>
          <w:sz w:val="28"/>
          <w:szCs w:val="24"/>
        </w:rPr>
        <w:t></w:t>
      </w:r>
      <w:r w:rsidRPr="00DC4DE1">
        <w:rPr>
          <w:sz w:val="28"/>
          <w:szCs w:val="24"/>
        </w:rPr>
        <w:t>pt</w:t>
      </w:r>
      <w:r w:rsidRPr="00DC4DE1">
        <w:rPr>
          <w:rFonts w:ascii="Calibri" w:hAnsi="Calibri" w:cs="Calibri"/>
          <w:sz w:val="28"/>
          <w:szCs w:val="24"/>
        </w:rPr>
        <w:t></w:t>
      </w:r>
      <w:r w:rsidRPr="00DC4DE1">
        <w:rPr>
          <w:sz w:val="28"/>
          <w:szCs w:val="24"/>
        </w:rPr>
        <w:t>/G@/|6x/;~{{tW</w:t>
      </w:r>
    </w:p>
    <w:p w14:paraId="6680EC73" w14:textId="77777777" w:rsidR="00DC4DE1" w:rsidRPr="00DC4DE1" w:rsidRDefault="00DC4DE1" w:rsidP="00DC4DE1">
      <w:pPr>
        <w:rPr>
          <w:sz w:val="28"/>
          <w:szCs w:val="24"/>
        </w:rPr>
      </w:pPr>
    </w:p>
    <w:p w14:paraId="7AFBDA74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Decrypted : </w:t>
      </w:r>
    </w:p>
    <w:p w14:paraId="482F229D" w14:textId="2B42BB9D" w:rsidR="00FE63DD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Hello, i'm 18 years old</w:t>
      </w:r>
    </w:p>
    <w:p w14:paraId="3A24483B" w14:textId="77777777" w:rsidR="00DC4DE1" w:rsidRDefault="00DC4DE1" w:rsidP="00DC4DE1">
      <w:pPr>
        <w:rPr>
          <w:sz w:val="28"/>
          <w:szCs w:val="24"/>
        </w:rPr>
      </w:pPr>
    </w:p>
    <w:p w14:paraId="09FC6812" w14:textId="376196C9" w:rsidR="004638B6" w:rsidRPr="00FE63DD" w:rsidRDefault="004638B6" w:rsidP="00FE63DD">
      <w:pPr>
        <w:rPr>
          <w:sz w:val="32"/>
          <w:szCs w:val="28"/>
          <w:lang w:val="en-US"/>
        </w:rPr>
      </w:pPr>
      <w:r w:rsidRPr="007F4D64">
        <w:rPr>
          <w:sz w:val="32"/>
          <w:szCs w:val="28"/>
        </w:rPr>
        <w:t xml:space="preserve">Завдання </w:t>
      </w:r>
      <w:r>
        <w:rPr>
          <w:sz w:val="32"/>
          <w:szCs w:val="28"/>
        </w:rPr>
        <w:t>1</w:t>
      </w:r>
      <w:r w:rsidR="00FE63DD">
        <w:rPr>
          <w:sz w:val="32"/>
          <w:szCs w:val="28"/>
          <w:lang w:val="en-US"/>
        </w:rPr>
        <w:t>3</w:t>
      </w:r>
    </w:p>
    <w:p w14:paraId="71232281" w14:textId="1C9B6C5F" w:rsidR="004638B6" w:rsidRPr="00DC4DE1" w:rsidRDefault="00FE63DD" w:rsidP="00DC4DE1">
      <w:pPr>
        <w:pStyle w:val="HTMLPreformatted"/>
        <w:shd w:val="clear" w:color="auto" w:fill="2B2B2B"/>
        <w:rPr>
          <w:color w:val="A9B7C6"/>
        </w:rPr>
      </w:pPr>
      <w:r w:rsidRPr="00FE63DD">
        <w:rPr>
          <w:color w:val="A9B7C6"/>
        </w:rPr>
        <w:lastRenderedPageBreak/>
        <w:br/>
      </w:r>
      <w:r w:rsidR="00DC4DE1" w:rsidRPr="00DC4DE1">
        <w:rPr>
          <w:color w:val="A9B7C6"/>
        </w:rPr>
        <w:br/>
      </w:r>
      <w:r w:rsidR="00DC4DE1" w:rsidRPr="00DC4DE1">
        <w:rPr>
          <w:color w:val="CC7832"/>
        </w:rPr>
        <w:t xml:space="preserve">import </w:t>
      </w:r>
      <w:r w:rsidR="00DC4DE1" w:rsidRPr="00DC4DE1">
        <w:rPr>
          <w:color w:val="A9B7C6"/>
        </w:rPr>
        <w:t>java.util.ArrayList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import </w:t>
      </w:r>
      <w:r w:rsidR="00DC4DE1" w:rsidRPr="00DC4DE1">
        <w:rPr>
          <w:color w:val="A9B7C6"/>
        </w:rPr>
        <w:t>java.util.TreeMap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import static </w:t>
      </w:r>
      <w:r w:rsidR="00DC4DE1" w:rsidRPr="00DC4DE1">
        <w:rPr>
          <w:color w:val="A9B7C6"/>
        </w:rPr>
        <w:t>java.lang.Character.*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public class </w:t>
      </w:r>
      <w:r w:rsidR="00DC4DE1" w:rsidRPr="00DC4DE1">
        <w:rPr>
          <w:color w:val="A9B7C6"/>
        </w:rPr>
        <w:t>task13 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</w:t>
      </w:r>
      <w:r w:rsidR="00DC4DE1" w:rsidRPr="00DC4DE1">
        <w:rPr>
          <w:color w:val="CC7832"/>
        </w:rPr>
        <w:t xml:space="preserve">public static void </w:t>
      </w:r>
      <w:r w:rsidR="00DC4DE1" w:rsidRPr="00DC4DE1">
        <w:rPr>
          <w:color w:val="FFC66D"/>
        </w:rPr>
        <w:t>create</w:t>
      </w:r>
      <w:r w:rsidR="00DC4DE1" w:rsidRPr="00DC4DE1">
        <w:rPr>
          <w:color w:val="A9B7C6"/>
        </w:rPr>
        <w:t xml:space="preserve">(ArrayList&lt;Character&gt; abc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>ArrayList&lt;Character&gt; key){</w:t>
      </w:r>
      <w:r w:rsidR="00DC4DE1" w:rsidRPr="00DC4DE1">
        <w:rPr>
          <w:color w:val="A9B7C6"/>
        </w:rPr>
        <w:br/>
        <w:t xml:space="preserve">        </w:t>
      </w:r>
      <w:r w:rsidR="00DC4DE1" w:rsidRPr="00DC4DE1">
        <w:rPr>
          <w:color w:val="CC7832"/>
        </w:rPr>
        <w:t>char</w:t>
      </w:r>
      <w:r w:rsidR="00DC4DE1" w:rsidRPr="00DC4DE1">
        <w:rPr>
          <w:color w:val="A9B7C6"/>
        </w:rPr>
        <w:t xml:space="preserve">[] abcStr = </w:t>
      </w:r>
      <w:r w:rsidR="00DC4DE1" w:rsidRPr="00DC4DE1">
        <w:rPr>
          <w:color w:val="6A8759"/>
        </w:rPr>
        <w:t>"abcdefghijklmnopqrstuvwxyz"</w:t>
      </w:r>
      <w:r w:rsidR="00DC4DE1" w:rsidRPr="00DC4DE1">
        <w:rPr>
          <w:color w:val="A9B7C6"/>
        </w:rPr>
        <w:t>.toCharArray()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char</w:t>
      </w:r>
      <w:r w:rsidR="00DC4DE1" w:rsidRPr="00DC4DE1">
        <w:rPr>
          <w:color w:val="A9B7C6"/>
        </w:rPr>
        <w:t xml:space="preserve">[] keyStr = </w:t>
      </w:r>
      <w:r w:rsidR="00DC4DE1" w:rsidRPr="00DC4DE1">
        <w:rPr>
          <w:color w:val="6A8759"/>
        </w:rPr>
        <w:t>"zbyxvwutsrqponmlkjihgfedca"</w:t>
      </w:r>
      <w:r w:rsidR="00DC4DE1" w:rsidRPr="00DC4DE1">
        <w:rPr>
          <w:color w:val="A9B7C6"/>
        </w:rPr>
        <w:t>.toCharArray()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for </w:t>
      </w:r>
      <w:r w:rsidR="00DC4DE1" w:rsidRPr="00DC4DE1">
        <w:rPr>
          <w:color w:val="A9B7C6"/>
        </w:rPr>
        <w:t>(</w:t>
      </w:r>
      <w:r w:rsidR="00DC4DE1" w:rsidRPr="00DC4DE1">
        <w:rPr>
          <w:color w:val="CC7832"/>
        </w:rPr>
        <w:t xml:space="preserve">int </w:t>
      </w:r>
      <w:r w:rsidR="00DC4DE1" w:rsidRPr="00DC4DE1">
        <w:rPr>
          <w:color w:val="A9B7C6"/>
        </w:rPr>
        <w:t xml:space="preserve">i = </w:t>
      </w:r>
      <w:r w:rsidR="00DC4DE1" w:rsidRPr="00DC4DE1">
        <w:rPr>
          <w:color w:val="6897BB"/>
        </w:rPr>
        <w:t xml:space="preserve">0 </w:t>
      </w:r>
      <w:r w:rsidR="00DC4DE1" w:rsidRPr="00DC4DE1">
        <w:rPr>
          <w:color w:val="CC7832"/>
        </w:rPr>
        <w:t xml:space="preserve">; </w:t>
      </w:r>
      <w:r w:rsidR="00DC4DE1" w:rsidRPr="00DC4DE1">
        <w:rPr>
          <w:color w:val="A9B7C6"/>
        </w:rPr>
        <w:t xml:space="preserve">i &lt; </w:t>
      </w:r>
      <w:r w:rsidR="00DC4DE1" w:rsidRPr="00DC4DE1">
        <w:rPr>
          <w:color w:val="6897BB"/>
        </w:rPr>
        <w:t xml:space="preserve">26 </w:t>
      </w:r>
      <w:r w:rsidR="00DC4DE1" w:rsidRPr="00DC4DE1">
        <w:rPr>
          <w:color w:val="CC7832"/>
        </w:rPr>
        <w:t xml:space="preserve">; </w:t>
      </w:r>
      <w:r w:rsidR="00DC4DE1" w:rsidRPr="00DC4DE1">
        <w:rPr>
          <w:color w:val="A9B7C6"/>
        </w:rPr>
        <w:t>i++) 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    abc.add(abcStr[i])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    </w:t>
      </w:r>
      <w:r w:rsidR="00DC4DE1" w:rsidRPr="00DC4DE1">
        <w:rPr>
          <w:color w:val="A9B7C6"/>
        </w:rPr>
        <w:t>key.add(keyStr[i])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color w:val="A9B7C6"/>
        </w:rPr>
        <w:t>}</w:t>
      </w:r>
      <w:r w:rsidR="00DC4DE1" w:rsidRPr="00DC4DE1">
        <w:rPr>
          <w:color w:val="A9B7C6"/>
        </w:rPr>
        <w:br/>
        <w:t xml:space="preserve">    }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</w:t>
      </w:r>
      <w:r w:rsidR="00DC4DE1" w:rsidRPr="00DC4DE1">
        <w:rPr>
          <w:color w:val="CC7832"/>
        </w:rPr>
        <w:t>public static char</w:t>
      </w:r>
      <w:r w:rsidR="00DC4DE1" w:rsidRPr="00DC4DE1">
        <w:rPr>
          <w:color w:val="A9B7C6"/>
        </w:rPr>
        <w:t xml:space="preserve">[] </w:t>
      </w:r>
      <w:r w:rsidR="00DC4DE1" w:rsidRPr="00DC4DE1">
        <w:rPr>
          <w:color w:val="FFC66D"/>
        </w:rPr>
        <w:t xml:space="preserve">changer </w:t>
      </w:r>
      <w:r w:rsidR="00DC4DE1" w:rsidRPr="00DC4DE1">
        <w:rPr>
          <w:color w:val="A9B7C6"/>
        </w:rPr>
        <w:t xml:space="preserve">( </w:t>
      </w:r>
      <w:r w:rsidR="00DC4DE1" w:rsidRPr="00DC4DE1">
        <w:rPr>
          <w:color w:val="CC7832"/>
        </w:rPr>
        <w:t>char</w:t>
      </w:r>
      <w:r w:rsidR="00DC4DE1" w:rsidRPr="00DC4DE1">
        <w:rPr>
          <w:color w:val="A9B7C6"/>
        </w:rPr>
        <w:t xml:space="preserve">[] str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 xml:space="preserve">ArrayList&lt;Character&gt; abc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>ArrayList&lt;Character&gt; key ) 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</w:t>
      </w:r>
      <w:r w:rsidR="00DC4DE1" w:rsidRPr="00DC4DE1">
        <w:rPr>
          <w:color w:val="CC7832"/>
        </w:rPr>
        <w:t xml:space="preserve">for </w:t>
      </w:r>
      <w:r w:rsidR="00DC4DE1" w:rsidRPr="00DC4DE1">
        <w:rPr>
          <w:color w:val="A9B7C6"/>
        </w:rPr>
        <w:t xml:space="preserve">( </w:t>
      </w:r>
      <w:r w:rsidR="00DC4DE1" w:rsidRPr="00DC4DE1">
        <w:rPr>
          <w:color w:val="CC7832"/>
        </w:rPr>
        <w:t xml:space="preserve">int </w:t>
      </w:r>
      <w:r w:rsidR="00DC4DE1" w:rsidRPr="00DC4DE1">
        <w:rPr>
          <w:color w:val="A9B7C6"/>
        </w:rPr>
        <w:t>index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 xml:space="preserve">i = </w:t>
      </w:r>
      <w:r w:rsidR="00DC4DE1" w:rsidRPr="00DC4DE1">
        <w:rPr>
          <w:color w:val="6897BB"/>
        </w:rPr>
        <w:t xml:space="preserve">0 </w:t>
      </w:r>
      <w:r w:rsidR="00DC4DE1" w:rsidRPr="00DC4DE1">
        <w:rPr>
          <w:color w:val="CC7832"/>
        </w:rPr>
        <w:t xml:space="preserve">; </w:t>
      </w:r>
      <w:r w:rsidR="00DC4DE1" w:rsidRPr="00DC4DE1">
        <w:rPr>
          <w:color w:val="A9B7C6"/>
        </w:rPr>
        <w:t>i &lt; str.</w:t>
      </w:r>
      <w:r w:rsidR="00DC4DE1" w:rsidRPr="00DC4DE1">
        <w:rPr>
          <w:color w:val="9876AA"/>
        </w:rPr>
        <w:t xml:space="preserve">length </w:t>
      </w:r>
      <w:r w:rsidR="00DC4DE1" w:rsidRPr="00DC4DE1">
        <w:rPr>
          <w:color w:val="CC7832"/>
        </w:rPr>
        <w:t xml:space="preserve">; </w:t>
      </w:r>
      <w:r w:rsidR="00DC4DE1" w:rsidRPr="00DC4DE1">
        <w:rPr>
          <w:color w:val="A9B7C6"/>
        </w:rPr>
        <w:t>i++) 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    </w:t>
      </w:r>
      <w:r w:rsidR="00DC4DE1" w:rsidRPr="00DC4DE1">
        <w:rPr>
          <w:color w:val="CC7832"/>
        </w:rPr>
        <w:t>if</w:t>
      </w:r>
      <w:r w:rsidR="00DC4DE1" w:rsidRPr="00DC4DE1">
        <w:rPr>
          <w:color w:val="A9B7C6"/>
        </w:rPr>
        <w:t>(!</w:t>
      </w:r>
      <w:r w:rsidR="00DC4DE1" w:rsidRPr="00DC4DE1">
        <w:rPr>
          <w:i/>
          <w:iCs/>
          <w:color w:val="A9B7C6"/>
        </w:rPr>
        <w:t>isLetter</w:t>
      </w:r>
      <w:r w:rsidR="00DC4DE1" w:rsidRPr="00DC4DE1">
        <w:rPr>
          <w:color w:val="A9B7C6"/>
        </w:rPr>
        <w:t xml:space="preserve">(str[i])) 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    else if</w:t>
      </w:r>
      <w:r w:rsidR="00DC4DE1" w:rsidRPr="00DC4DE1">
        <w:rPr>
          <w:color w:val="A9B7C6"/>
        </w:rPr>
        <w:t>(</w:t>
      </w:r>
      <w:r w:rsidR="00DC4DE1" w:rsidRPr="00DC4DE1">
        <w:rPr>
          <w:i/>
          <w:iCs/>
          <w:color w:val="A9B7C6"/>
        </w:rPr>
        <w:t>isLowerCase</w:t>
      </w:r>
      <w:r w:rsidR="00DC4DE1" w:rsidRPr="00DC4DE1">
        <w:rPr>
          <w:color w:val="A9B7C6"/>
        </w:rPr>
        <w:t>(str[i])) 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        index = abc.indexOf(str[i])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        </w:t>
      </w:r>
      <w:r w:rsidR="00DC4DE1" w:rsidRPr="00DC4DE1">
        <w:rPr>
          <w:color w:val="A9B7C6"/>
        </w:rPr>
        <w:t>str[i] = key.get(index)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    </w:t>
      </w:r>
      <w:r w:rsidR="00DC4DE1" w:rsidRPr="00DC4DE1">
        <w:rPr>
          <w:color w:val="A9B7C6"/>
        </w:rPr>
        <w:t>}</w:t>
      </w:r>
      <w:r w:rsidR="00DC4DE1" w:rsidRPr="00DC4DE1">
        <w:rPr>
          <w:color w:val="CC7832"/>
        </w:rPr>
        <w:t>else if</w:t>
      </w:r>
      <w:r w:rsidR="00DC4DE1" w:rsidRPr="00DC4DE1">
        <w:rPr>
          <w:color w:val="A9B7C6"/>
        </w:rPr>
        <w:t>(</w:t>
      </w:r>
      <w:r w:rsidR="00DC4DE1" w:rsidRPr="00DC4DE1">
        <w:rPr>
          <w:i/>
          <w:iCs/>
          <w:color w:val="A9B7C6"/>
        </w:rPr>
        <w:t>isUpperCase</w:t>
      </w:r>
      <w:r w:rsidR="00DC4DE1" w:rsidRPr="00DC4DE1">
        <w:rPr>
          <w:color w:val="A9B7C6"/>
        </w:rPr>
        <w:t>(str[i])){</w:t>
      </w:r>
      <w:r w:rsidR="00DC4DE1" w:rsidRPr="00DC4DE1">
        <w:rPr>
          <w:color w:val="A9B7C6"/>
        </w:rPr>
        <w:br/>
        <w:t xml:space="preserve">                index = abc.indexOf(</w:t>
      </w:r>
      <w:r w:rsidR="00DC4DE1" w:rsidRPr="00DC4DE1">
        <w:rPr>
          <w:i/>
          <w:iCs/>
          <w:color w:val="A9B7C6"/>
        </w:rPr>
        <w:t>toLowerCase</w:t>
      </w:r>
      <w:r w:rsidR="00DC4DE1" w:rsidRPr="00DC4DE1">
        <w:rPr>
          <w:color w:val="A9B7C6"/>
        </w:rPr>
        <w:t>(str[i]))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        </w:t>
      </w:r>
      <w:r w:rsidR="00DC4DE1" w:rsidRPr="00DC4DE1">
        <w:rPr>
          <w:color w:val="A9B7C6"/>
        </w:rPr>
        <w:t xml:space="preserve">str[i] = </w:t>
      </w:r>
      <w:r w:rsidR="00DC4DE1" w:rsidRPr="00DC4DE1">
        <w:rPr>
          <w:i/>
          <w:iCs/>
          <w:color w:val="A9B7C6"/>
        </w:rPr>
        <w:t>toUpperCase</w:t>
      </w:r>
      <w:r w:rsidR="00DC4DE1" w:rsidRPr="00DC4DE1">
        <w:rPr>
          <w:color w:val="A9B7C6"/>
        </w:rPr>
        <w:t>(key.get(index))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    </w:t>
      </w:r>
      <w:r w:rsidR="00DC4DE1" w:rsidRPr="00DC4DE1">
        <w:rPr>
          <w:color w:val="A9B7C6"/>
        </w:rPr>
        <w:t>}</w:t>
      </w:r>
      <w:r w:rsidR="00DC4DE1" w:rsidRPr="00DC4DE1">
        <w:rPr>
          <w:color w:val="A9B7C6"/>
        </w:rPr>
        <w:br/>
        <w:t xml:space="preserve">            System.</w:t>
      </w:r>
      <w:r w:rsidR="00DC4DE1" w:rsidRPr="00DC4DE1">
        <w:rPr>
          <w:i/>
          <w:iCs/>
          <w:color w:val="9876AA"/>
        </w:rPr>
        <w:t>out</w:t>
      </w:r>
      <w:r w:rsidR="00DC4DE1" w:rsidRPr="00DC4DE1">
        <w:rPr>
          <w:color w:val="A9B7C6"/>
        </w:rPr>
        <w:t>.print(str[i])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color w:val="A9B7C6"/>
        </w:rPr>
        <w:t>}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</w:t>
      </w:r>
      <w:r w:rsidR="00DC4DE1" w:rsidRPr="00DC4DE1">
        <w:rPr>
          <w:color w:val="CC7832"/>
        </w:rPr>
        <w:t xml:space="preserve">return </w:t>
      </w:r>
      <w:r w:rsidR="00DC4DE1" w:rsidRPr="00DC4DE1">
        <w:rPr>
          <w:color w:val="A9B7C6"/>
        </w:rPr>
        <w:t>str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</w:t>
      </w:r>
      <w:r w:rsidR="00DC4DE1" w:rsidRPr="00DC4DE1">
        <w:rPr>
          <w:color w:val="A9B7C6"/>
        </w:rPr>
        <w:t>}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</w:t>
      </w:r>
      <w:r w:rsidR="00DC4DE1" w:rsidRPr="00DC4DE1">
        <w:rPr>
          <w:color w:val="CC7832"/>
        </w:rPr>
        <w:t xml:space="preserve">public static void </w:t>
      </w:r>
      <w:r w:rsidR="00DC4DE1" w:rsidRPr="00DC4DE1">
        <w:rPr>
          <w:color w:val="FFC66D"/>
        </w:rPr>
        <w:t>main</w:t>
      </w:r>
      <w:r w:rsidR="00DC4DE1" w:rsidRPr="00DC4DE1">
        <w:rPr>
          <w:color w:val="A9B7C6"/>
        </w:rPr>
        <w:t>(String[] args){</w:t>
      </w:r>
      <w:r w:rsidR="00DC4DE1" w:rsidRPr="00DC4DE1">
        <w:rPr>
          <w:color w:val="A9B7C6"/>
        </w:rPr>
        <w:br/>
      </w:r>
      <w:r w:rsidR="00DC4DE1" w:rsidRPr="00DC4DE1">
        <w:rPr>
          <w:color w:val="A9B7C6"/>
        </w:rPr>
        <w:br/>
        <w:t xml:space="preserve">        ArrayList&lt;Character&gt; abc = </w:t>
      </w:r>
      <w:r w:rsidR="00DC4DE1" w:rsidRPr="00DC4DE1">
        <w:rPr>
          <w:color w:val="CC7832"/>
        </w:rPr>
        <w:t xml:space="preserve">new </w:t>
      </w:r>
      <w:r w:rsidR="00DC4DE1" w:rsidRPr="00DC4DE1">
        <w:rPr>
          <w:color w:val="A9B7C6"/>
        </w:rPr>
        <w:t>ArrayList&lt;&gt;()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color w:val="A9B7C6"/>
        </w:rPr>
        <w:t xml:space="preserve">ArrayList&lt;Character&gt; key = </w:t>
      </w:r>
      <w:r w:rsidR="00DC4DE1" w:rsidRPr="00DC4DE1">
        <w:rPr>
          <w:color w:val="CC7832"/>
        </w:rPr>
        <w:t xml:space="preserve">new </w:t>
      </w:r>
      <w:r w:rsidR="00DC4DE1" w:rsidRPr="00DC4DE1">
        <w:rPr>
          <w:color w:val="A9B7C6"/>
        </w:rPr>
        <w:t>ArrayList&lt;&gt;()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i/>
          <w:iCs/>
          <w:color w:val="A9B7C6"/>
        </w:rPr>
        <w:t>create</w:t>
      </w:r>
      <w:r w:rsidR="00DC4DE1" w:rsidRPr="00DC4DE1">
        <w:rPr>
          <w:color w:val="A9B7C6"/>
        </w:rPr>
        <w:t>(abc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>key)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char</w:t>
      </w:r>
      <w:r w:rsidR="00DC4DE1" w:rsidRPr="00DC4DE1">
        <w:rPr>
          <w:color w:val="A9B7C6"/>
        </w:rPr>
        <w:t xml:space="preserve">[] str = </w:t>
      </w:r>
      <w:r w:rsidR="00DC4DE1" w:rsidRPr="00DC4DE1">
        <w:rPr>
          <w:color w:val="6A8759"/>
        </w:rPr>
        <w:t>"I'm going to feel"</w:t>
      </w:r>
      <w:r w:rsidR="00DC4DE1" w:rsidRPr="00DC4DE1">
        <w:rPr>
          <w:color w:val="A9B7C6"/>
        </w:rPr>
        <w:t>.toCharArray()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color w:val="A9B7C6"/>
        </w:rPr>
        <w:t>System.</w:t>
      </w:r>
      <w:r w:rsidR="00DC4DE1" w:rsidRPr="00DC4DE1">
        <w:rPr>
          <w:i/>
          <w:iCs/>
          <w:color w:val="9876AA"/>
        </w:rPr>
        <w:t>out</w:t>
      </w:r>
      <w:r w:rsidR="00DC4DE1" w:rsidRPr="00DC4DE1">
        <w:rPr>
          <w:color w:val="A9B7C6"/>
        </w:rPr>
        <w:t>.print(</w:t>
      </w:r>
      <w:r w:rsidR="00DC4DE1" w:rsidRPr="00DC4DE1">
        <w:rPr>
          <w:color w:val="6A8759"/>
        </w:rPr>
        <w:t xml:space="preserve">"Encrypted : </w:t>
      </w:r>
      <w:r w:rsidR="00DC4DE1" w:rsidRPr="00DC4DE1">
        <w:rPr>
          <w:color w:val="CC7832"/>
        </w:rPr>
        <w:t>\n</w:t>
      </w:r>
      <w:r w:rsidR="00DC4DE1" w:rsidRPr="00DC4DE1">
        <w:rPr>
          <w:color w:val="6A8759"/>
        </w:rPr>
        <w:t>"</w:t>
      </w:r>
      <w:r w:rsidR="00DC4DE1" w:rsidRPr="00DC4DE1">
        <w:rPr>
          <w:color w:val="A9B7C6"/>
        </w:rPr>
        <w:t>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i/>
          <w:iCs/>
          <w:color w:val="A9B7C6"/>
        </w:rPr>
        <w:t>changer</w:t>
      </w:r>
      <w:r w:rsidR="00DC4DE1" w:rsidRPr="00DC4DE1">
        <w:rPr>
          <w:color w:val="A9B7C6"/>
        </w:rPr>
        <w:t xml:space="preserve">( str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 xml:space="preserve">abc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>key 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color w:val="A9B7C6"/>
        </w:rPr>
        <w:t>System.</w:t>
      </w:r>
      <w:r w:rsidR="00DC4DE1" w:rsidRPr="00DC4DE1">
        <w:rPr>
          <w:i/>
          <w:iCs/>
          <w:color w:val="9876AA"/>
        </w:rPr>
        <w:t>out</w:t>
      </w:r>
      <w:r w:rsidR="00DC4DE1" w:rsidRPr="00DC4DE1">
        <w:rPr>
          <w:color w:val="A9B7C6"/>
        </w:rPr>
        <w:t>.print(</w:t>
      </w:r>
      <w:r w:rsidR="00DC4DE1" w:rsidRPr="00DC4DE1">
        <w:rPr>
          <w:color w:val="6A8759"/>
        </w:rPr>
        <w:t>"</w:t>
      </w:r>
      <w:r w:rsidR="00DC4DE1" w:rsidRPr="00DC4DE1">
        <w:rPr>
          <w:color w:val="CC7832"/>
        </w:rPr>
        <w:t>\n</w:t>
      </w:r>
      <w:r w:rsidR="00DC4DE1" w:rsidRPr="00DC4DE1">
        <w:rPr>
          <w:color w:val="6A8759"/>
        </w:rPr>
        <w:t xml:space="preserve">Decrypted : </w:t>
      </w:r>
      <w:r w:rsidR="00DC4DE1" w:rsidRPr="00DC4DE1">
        <w:rPr>
          <w:color w:val="CC7832"/>
        </w:rPr>
        <w:t>\n</w:t>
      </w:r>
      <w:r w:rsidR="00DC4DE1" w:rsidRPr="00DC4DE1">
        <w:rPr>
          <w:color w:val="6A8759"/>
        </w:rPr>
        <w:t>"</w:t>
      </w:r>
      <w:r w:rsidR="00DC4DE1" w:rsidRPr="00DC4DE1">
        <w:rPr>
          <w:color w:val="A9B7C6"/>
        </w:rPr>
        <w:t>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  <w:t xml:space="preserve">        </w:t>
      </w:r>
      <w:r w:rsidR="00DC4DE1" w:rsidRPr="00DC4DE1">
        <w:rPr>
          <w:i/>
          <w:iCs/>
          <w:color w:val="A9B7C6"/>
        </w:rPr>
        <w:t>changer</w:t>
      </w:r>
      <w:r w:rsidR="00DC4DE1" w:rsidRPr="00DC4DE1">
        <w:rPr>
          <w:color w:val="A9B7C6"/>
        </w:rPr>
        <w:t xml:space="preserve">( str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 xml:space="preserve">key </w:t>
      </w:r>
      <w:r w:rsidR="00DC4DE1" w:rsidRPr="00DC4DE1">
        <w:rPr>
          <w:color w:val="CC7832"/>
        </w:rPr>
        <w:t xml:space="preserve">, </w:t>
      </w:r>
      <w:r w:rsidR="00DC4DE1" w:rsidRPr="00DC4DE1">
        <w:rPr>
          <w:color w:val="A9B7C6"/>
        </w:rPr>
        <w:t>abc )</w:t>
      </w:r>
      <w:r w:rsidR="00DC4DE1" w:rsidRPr="00DC4DE1">
        <w:rPr>
          <w:color w:val="CC7832"/>
        </w:rPr>
        <w:t>;</w:t>
      </w:r>
      <w:r w:rsidR="00DC4DE1" w:rsidRPr="00DC4DE1">
        <w:rPr>
          <w:color w:val="CC7832"/>
        </w:rPr>
        <w:br/>
      </w:r>
      <w:r w:rsidR="00DC4DE1" w:rsidRPr="00DC4DE1">
        <w:rPr>
          <w:color w:val="CC7832"/>
        </w:rPr>
        <w:br/>
        <w:t xml:space="preserve">    </w:t>
      </w:r>
      <w:r w:rsidR="00DC4DE1" w:rsidRPr="00DC4DE1">
        <w:rPr>
          <w:color w:val="A9B7C6"/>
        </w:rPr>
        <w:t>}</w:t>
      </w:r>
      <w:r w:rsidR="00DC4DE1" w:rsidRPr="00DC4DE1">
        <w:rPr>
          <w:color w:val="A9B7C6"/>
        </w:rPr>
        <w:br/>
        <w:t>}</w:t>
      </w:r>
    </w:p>
    <w:p w14:paraId="1E1916D6" w14:textId="256CD348" w:rsidR="004638B6" w:rsidRDefault="00907DBB" w:rsidP="007F4D64">
      <w:pPr>
        <w:rPr>
          <w:sz w:val="32"/>
          <w:szCs w:val="28"/>
        </w:rPr>
      </w:pPr>
      <w:r>
        <w:rPr>
          <w:sz w:val="32"/>
          <w:szCs w:val="28"/>
        </w:rPr>
        <w:lastRenderedPageBreak/>
        <w:t>Вивід :</w:t>
      </w:r>
    </w:p>
    <w:p w14:paraId="6FB35BB9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Encrypted : </w:t>
      </w:r>
    </w:p>
    <w:p w14:paraId="4ED2CDCE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S'o umsnu hm wvvp</w:t>
      </w:r>
    </w:p>
    <w:p w14:paraId="082E2C95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Decrypted : </w:t>
      </w:r>
    </w:p>
    <w:p w14:paraId="771FE575" w14:textId="6E711450" w:rsidR="00FE63DD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I'm going to feel</w:t>
      </w:r>
    </w:p>
    <w:p w14:paraId="5149CDDF" w14:textId="77777777" w:rsidR="00FE63DD" w:rsidRDefault="00FE63DD" w:rsidP="003C78EC">
      <w:pPr>
        <w:rPr>
          <w:sz w:val="28"/>
          <w:szCs w:val="24"/>
        </w:rPr>
      </w:pPr>
    </w:p>
    <w:p w14:paraId="1D9DCA5C" w14:textId="5AD8EC75" w:rsidR="00907DBB" w:rsidRDefault="00907DBB" w:rsidP="003C78EC">
      <w:pPr>
        <w:rPr>
          <w:sz w:val="32"/>
          <w:szCs w:val="28"/>
        </w:rPr>
      </w:pPr>
      <w:r>
        <w:rPr>
          <w:sz w:val="32"/>
          <w:szCs w:val="28"/>
        </w:rPr>
        <w:t xml:space="preserve">Завдання </w:t>
      </w:r>
      <w:r w:rsidR="00FE63DD">
        <w:rPr>
          <w:sz w:val="32"/>
          <w:szCs w:val="28"/>
          <w:lang w:val="en-US"/>
        </w:rPr>
        <w:t>25</w:t>
      </w:r>
      <w:r>
        <w:rPr>
          <w:sz w:val="32"/>
          <w:szCs w:val="28"/>
        </w:rPr>
        <w:t xml:space="preserve"> </w:t>
      </w:r>
    </w:p>
    <w:p w14:paraId="6AEF0FC2" w14:textId="720B283A" w:rsidR="00DC4DE1" w:rsidRPr="00DC4DE1" w:rsidRDefault="00DC4DE1" w:rsidP="00DC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javax.imageio.ImageIO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javax.swing.*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java.awt.image.BufferedImage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java.lang.reflect.Array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java.awt.*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javax.swing.WindowConstants.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DISPOSE_ON_CLOSE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ArrayList&lt;String&gt;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toAlbum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(HashMap&lt;String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Image&gt; album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TreeSet&lt;File&gt; treeAlbum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Iterator i = treeAlbum.descendingIterator()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ArrayList&lt;String&gt; newStr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(i.hasNext()){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File f = (File) i.next()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picName = f.getName()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picName = picName.replace(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".jpg"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boolean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uniqKey = !album.containsKey(picName)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(uniqKey)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album.put(picName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.println(picName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is new in the Gallery"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newStr.add(picName)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.println(picName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already is in the Gallery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newStr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HashMap&lt;String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Image&gt;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Gallery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(HashMap&lt;String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Image&gt;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album)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BufferedImage LizaPic = 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Mona_Lisa.jpg"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album.put(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"Liza"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LizaPic)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BufferedImage WalliPic = 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Walli.jpg"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album.put(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"Walli"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WalliPic)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BufferedImage ElonPic = 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Musk.jpg"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album.put(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"Elon"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ElonPic)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BufferedImage ScreamPic = 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Screamjpg.jpg"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album.put(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"Scream"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ScreamPic)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BufferedImage DaliPic = ImageIO.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Dali.jpg"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album.put(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"Dali"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DaliPic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album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FindPic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(HashMap &lt;String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Image&gt; album)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(type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to quit) Check our Gallery  :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art : album.keySet())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.print(art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scan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name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 = scan.nextLine()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;;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(name.equals(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"out"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 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Image Im = album.get(name)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JLabel picLabel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JLabel(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ImageIcon(Im))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JPanel jPanel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jPanel.add(picLabel)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JFrame f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JFrame()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f.setSize(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Dimension(Im.getWidth(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Im.getHeight(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f.add(jPanel)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f.setDefaultCloseOperation(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DISPOSE_ON_CLOSE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f.setVisible(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 = scan.nextLine()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TreeSet&lt;File&gt;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FillTree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(TreeSet&lt;File&gt; treeAlbum){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treeAlbum.add(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File 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Dali.jpg"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treeAlbum.add(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File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Objects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JavaLab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lab4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src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25taskPicture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Sodom.jpg"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treeAlbum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HashMap &lt;String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Image&gt; album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TreeSet&lt;File&gt; treeAlbum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TreeSet&lt;&gt;()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Gallery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(album)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FillTree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(treeAlbum)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toAlbum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(album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treeAlbum)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FindPic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(album)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A6AFA7" w14:textId="6E7AAB6D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BB82A20" w14:textId="311339F3" w:rsidR="00907DBB" w:rsidRDefault="00DC4DE1" w:rsidP="00907DBB">
      <w:pPr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B3AE23" wp14:editId="35EA8613">
            <wp:simplePos x="0" y="0"/>
            <wp:positionH relativeFrom="column">
              <wp:posOffset>3714750</wp:posOffset>
            </wp:positionH>
            <wp:positionV relativeFrom="paragraph">
              <wp:posOffset>176530</wp:posOffset>
            </wp:positionV>
            <wp:extent cx="1723390" cy="264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DBB">
        <w:rPr>
          <w:sz w:val="32"/>
          <w:szCs w:val="28"/>
        </w:rPr>
        <w:t>Вивід:</w:t>
      </w:r>
    </w:p>
    <w:p w14:paraId="0E860F71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Sodom is new in the Gallery</w:t>
      </w:r>
    </w:p>
    <w:p w14:paraId="480B23D6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Dali already is in the Gallery </w:t>
      </w:r>
    </w:p>
    <w:p w14:paraId="6E6AB503" w14:textId="77777777" w:rsidR="00DC4DE1" w:rsidRPr="00DC4DE1" w:rsidRDefault="00DC4DE1" w:rsidP="00DC4DE1">
      <w:pPr>
        <w:rPr>
          <w:sz w:val="28"/>
          <w:szCs w:val="24"/>
        </w:rPr>
      </w:pPr>
    </w:p>
    <w:p w14:paraId="0EAF1FFD" w14:textId="4D645AE6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(type "out" to quit) Check our Gallery  : </w:t>
      </w:r>
    </w:p>
    <w:p w14:paraId="6F6AF5F6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Liza Walli Dali Sodom Scream Elon </w:t>
      </w:r>
    </w:p>
    <w:p w14:paraId="756AE263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Liza</w:t>
      </w:r>
    </w:p>
    <w:p w14:paraId="6E3F5271" w14:textId="62E88D69" w:rsid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Out</w:t>
      </w:r>
    </w:p>
    <w:p w14:paraId="60265D07" w14:textId="4E09EFBF" w:rsidR="00907DBB" w:rsidRPr="00FE63DD" w:rsidRDefault="00907DBB" w:rsidP="00DC4DE1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Завдання </w:t>
      </w:r>
      <w:r w:rsidR="00FE63DD">
        <w:rPr>
          <w:sz w:val="32"/>
          <w:szCs w:val="28"/>
          <w:lang w:val="en-US"/>
        </w:rPr>
        <w:t>3</w:t>
      </w:r>
      <w:r w:rsidR="00F513BC">
        <w:rPr>
          <w:sz w:val="32"/>
          <w:szCs w:val="28"/>
          <w:lang w:val="en-US"/>
        </w:rPr>
        <w:t>1</w:t>
      </w:r>
    </w:p>
    <w:p w14:paraId="5F8FEAFF" w14:textId="77777777" w:rsidR="00DC4DE1" w:rsidRPr="00DC4DE1" w:rsidRDefault="00DC4DE1" w:rsidP="00DC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java.lang.reflect.Array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java.util.Collections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java.util.HashSet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java.util.TreeMap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class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Article{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public float 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public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Article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String n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double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 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n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)p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Shop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Article&gt; list){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list.put(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"Milk"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10.2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list.put(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"Latte"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15.7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list.put(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"Ring"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100.5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list.put(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"Bread"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5.1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list.put(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Article(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"Milk"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500.2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ShowList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Article&gt; list){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 : list.keySet() 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 index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"."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- 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ChangePrice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Article&gt; list){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('0' to quit )Type index of good you want to change its price :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scan2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scan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 = scan.nextInt()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 &gt;= Collections.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min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(list.keySet()) &amp;&amp; index &lt;= Collections.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max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(list.keySet())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.println(index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- 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"Type new price :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scan2.nextFloat()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DC4D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use ',' not '.'</w:t>
      </w:r>
      <w:r w:rsidRPr="00DC4D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.println(index 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- 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"('0' to quit )Type index of good you want to change its price : 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 = scan.nextInt()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Article&gt;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heshCheck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Article&gt; list){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HashSet&lt;String&gt; hesh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boolean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isUnique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index:list.keySet())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isUnique = hesh.add(list.get(index).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(!isUnique){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DC4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list.remove(index).</w:t>
      </w:r>
      <w:r w:rsidRPr="00DC4DE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\"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is not an unique good.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list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[] args){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TreeMap  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Article&gt; list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Shop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ShowList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ChangePrice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heshCheck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ShowList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(list)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50D0DA" w14:textId="420EEDB4" w:rsidR="00FE63DD" w:rsidRPr="00FE63DD" w:rsidRDefault="00FE63DD" w:rsidP="00FE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7F69409C" w14:textId="5570F51F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>Вивід :</w:t>
      </w:r>
    </w:p>
    <w:p w14:paraId="11EE6249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1.Milk - 10.2</w:t>
      </w:r>
    </w:p>
    <w:p w14:paraId="013D4737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2.Latte - 15.7</w:t>
      </w:r>
    </w:p>
    <w:p w14:paraId="26E1C167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3.Ring - 100.5</w:t>
      </w:r>
    </w:p>
    <w:p w14:paraId="3DC55DA4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4.Bread - 5.1</w:t>
      </w:r>
    </w:p>
    <w:p w14:paraId="57A63E05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5.Milk - 500.2</w:t>
      </w:r>
    </w:p>
    <w:p w14:paraId="1FA63B75" w14:textId="77777777" w:rsidR="00DC4DE1" w:rsidRPr="00DC4DE1" w:rsidRDefault="00DC4DE1" w:rsidP="00DC4DE1">
      <w:pPr>
        <w:rPr>
          <w:sz w:val="28"/>
          <w:szCs w:val="24"/>
        </w:rPr>
      </w:pPr>
    </w:p>
    <w:p w14:paraId="4743B1B9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('0' to quit )Type index of good you want to change its price : </w:t>
      </w:r>
    </w:p>
    <w:p w14:paraId="0B05E538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</w:t>
      </w:r>
    </w:p>
    <w:p w14:paraId="7C37551B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1.Milk - 10.2</w:t>
      </w:r>
    </w:p>
    <w:p w14:paraId="71C8DCC0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Type new price : </w:t>
      </w:r>
    </w:p>
    <w:p w14:paraId="41C999FA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10,5</w:t>
      </w:r>
    </w:p>
    <w:p w14:paraId="6E24D8C5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1.Milk - 10.5</w:t>
      </w:r>
    </w:p>
    <w:p w14:paraId="169CEC50" w14:textId="77777777" w:rsidR="00DC4DE1" w:rsidRPr="00DC4DE1" w:rsidRDefault="00DC4DE1" w:rsidP="00DC4DE1">
      <w:pPr>
        <w:rPr>
          <w:sz w:val="28"/>
          <w:szCs w:val="24"/>
        </w:rPr>
      </w:pPr>
    </w:p>
    <w:p w14:paraId="1D227E86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 xml:space="preserve">('0' to quit )Type index of good you want to change its price : </w:t>
      </w:r>
    </w:p>
    <w:p w14:paraId="4F5C9CC4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0</w:t>
      </w:r>
    </w:p>
    <w:p w14:paraId="2EF6ECFC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"Milk" is not an unique good.</w:t>
      </w:r>
    </w:p>
    <w:p w14:paraId="51EE5AF5" w14:textId="77777777" w:rsidR="00DC4DE1" w:rsidRPr="00DC4DE1" w:rsidRDefault="00DC4DE1" w:rsidP="00DC4DE1">
      <w:pPr>
        <w:rPr>
          <w:sz w:val="28"/>
          <w:szCs w:val="24"/>
        </w:rPr>
      </w:pPr>
    </w:p>
    <w:p w14:paraId="402459EC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1.Milk - 10.5</w:t>
      </w:r>
    </w:p>
    <w:p w14:paraId="4D9A824F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lastRenderedPageBreak/>
        <w:t>2.Latte - 15.7</w:t>
      </w:r>
    </w:p>
    <w:p w14:paraId="3B85E6CB" w14:textId="77777777" w:rsidR="00DC4DE1" w:rsidRP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3.Ring - 100.5</w:t>
      </w:r>
    </w:p>
    <w:p w14:paraId="41DCF628" w14:textId="77777777" w:rsidR="00DC4DE1" w:rsidRDefault="00DC4DE1" w:rsidP="00DC4DE1">
      <w:pPr>
        <w:rPr>
          <w:sz w:val="28"/>
          <w:szCs w:val="24"/>
        </w:rPr>
      </w:pPr>
      <w:r w:rsidRPr="00DC4DE1">
        <w:rPr>
          <w:sz w:val="28"/>
          <w:szCs w:val="24"/>
        </w:rPr>
        <w:t>4.Bread - 5.1</w:t>
      </w:r>
    </w:p>
    <w:p w14:paraId="0CFFC2EA" w14:textId="1556E6B2" w:rsidR="00907DBB" w:rsidRDefault="00907DBB" w:rsidP="00DC4DE1">
      <w:pPr>
        <w:jc w:val="center"/>
        <w:rPr>
          <w:b/>
          <w:bCs/>
          <w:sz w:val="32"/>
          <w:szCs w:val="28"/>
        </w:rPr>
      </w:pPr>
      <w:r w:rsidRPr="00907DBB">
        <w:rPr>
          <w:b/>
          <w:bCs/>
          <w:sz w:val="32"/>
          <w:szCs w:val="28"/>
          <w:lang w:val="en-US"/>
        </w:rPr>
        <w:t>Unit</w:t>
      </w:r>
      <w:r w:rsidRPr="00907DBB">
        <w:rPr>
          <w:b/>
          <w:bCs/>
          <w:sz w:val="32"/>
          <w:szCs w:val="28"/>
        </w:rPr>
        <w:t xml:space="preserve"> тести</w:t>
      </w:r>
    </w:p>
    <w:p w14:paraId="241A1922" w14:textId="77777777" w:rsidR="00DC4DE1" w:rsidRPr="00DC4DE1" w:rsidRDefault="00DC4DE1" w:rsidP="00DC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org.junit.Assert.*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Test25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task25 test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ArrayList&lt;String&gt; actuall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toAlbum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Gallery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FillTree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TreeSet&lt;&gt;()))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ArrayList&lt;String&gt; expected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expected.add(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"Dali"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expected.toString()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actuall.toString()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Test31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task31 test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task31.Article&gt; actuall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heshCheck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Shop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TreeMap&lt;&gt;())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TreeMap&lt;Integer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task31.Article&gt; expected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Shop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TreeMap&lt;&gt;())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expected.remove(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expected.get(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actuall.get(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Test5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task5 test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task5()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actuall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-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15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Caesar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DC4D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15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fillStack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Stack&lt;&gt;())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Stack&lt;&gt;()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Stack&lt;&gt;() ).toString()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expected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fillStack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Stack&lt;&gt;()).toString()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expected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DC4DE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DC4D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Test13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task13 test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ArrayList&lt;Character&gt; abc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ArrayList&lt;Character&gt; key =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create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(abc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key)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char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actuall = test.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changer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"S'o umsnu hm wvvp"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.toCharArray()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key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abc)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char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expected = </w:t>
      </w:r>
      <w:r w:rsidRPr="00DC4D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"I'm going to feel"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.toCharArray()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C4D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expected 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 )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C4D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C4D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D661DC" w14:textId="3304D8F6" w:rsidR="00907DBB" w:rsidRDefault="00907DBB" w:rsidP="00907DBB">
      <w:pPr>
        <w:rPr>
          <w:sz w:val="28"/>
          <w:szCs w:val="24"/>
        </w:rPr>
      </w:pPr>
    </w:p>
    <w:p w14:paraId="5C041548" w14:textId="4B714A42" w:rsidR="00907DBB" w:rsidRDefault="00DC4DE1" w:rsidP="00907DBB">
      <w:pPr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53D434" wp14:editId="543A9F11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7657458" cy="1897380"/>
            <wp:effectExtent l="0" t="0" r="127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5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DBB">
        <w:rPr>
          <w:sz w:val="32"/>
          <w:szCs w:val="28"/>
        </w:rPr>
        <w:t xml:space="preserve">Вивід : </w:t>
      </w:r>
    </w:p>
    <w:p w14:paraId="1DA3DF1C" w14:textId="7A4530E2" w:rsidR="00907DBB" w:rsidRPr="00907DBB" w:rsidRDefault="00907DBB" w:rsidP="00907DBB">
      <w:pPr>
        <w:rPr>
          <w:sz w:val="32"/>
          <w:szCs w:val="28"/>
        </w:rPr>
      </w:pPr>
    </w:p>
    <w:sectPr w:rsidR="00907DBB" w:rsidRPr="00907DBB" w:rsidSect="00C3145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0967" w14:textId="77777777" w:rsidR="00932A97" w:rsidRDefault="00932A97" w:rsidP="00805769">
      <w:pPr>
        <w:spacing w:after="0" w:line="240" w:lineRule="auto"/>
      </w:pPr>
      <w:r>
        <w:separator/>
      </w:r>
    </w:p>
  </w:endnote>
  <w:endnote w:type="continuationSeparator" w:id="0">
    <w:p w14:paraId="71D6E0CC" w14:textId="77777777" w:rsidR="00932A97" w:rsidRDefault="00932A97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DC4DE1" w:rsidRPr="00C31456" w:rsidRDefault="00DC4DE1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DC4DE1" w:rsidRDefault="00DC4DE1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DC4DE1" w:rsidRDefault="00DC4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8399E" w14:textId="77777777" w:rsidR="00932A97" w:rsidRDefault="00932A97" w:rsidP="00805769">
      <w:pPr>
        <w:spacing w:after="0" w:line="240" w:lineRule="auto"/>
      </w:pPr>
      <w:r>
        <w:separator/>
      </w:r>
    </w:p>
  </w:footnote>
  <w:footnote w:type="continuationSeparator" w:id="0">
    <w:p w14:paraId="3B07D992" w14:textId="77777777" w:rsidR="00932A97" w:rsidRDefault="00932A97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8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61E68"/>
    <w:rsid w:val="000E46BD"/>
    <w:rsid w:val="00142A3F"/>
    <w:rsid w:val="00257AC7"/>
    <w:rsid w:val="002A32C6"/>
    <w:rsid w:val="002B73C7"/>
    <w:rsid w:val="00304C8E"/>
    <w:rsid w:val="00307100"/>
    <w:rsid w:val="003130C9"/>
    <w:rsid w:val="00373FD1"/>
    <w:rsid w:val="003B122F"/>
    <w:rsid w:val="003C78EC"/>
    <w:rsid w:val="0040789B"/>
    <w:rsid w:val="00407D7B"/>
    <w:rsid w:val="004638B6"/>
    <w:rsid w:val="004C206A"/>
    <w:rsid w:val="004E032D"/>
    <w:rsid w:val="0054444B"/>
    <w:rsid w:val="005B236D"/>
    <w:rsid w:val="005C67DB"/>
    <w:rsid w:val="0067460C"/>
    <w:rsid w:val="006A77C1"/>
    <w:rsid w:val="006B1069"/>
    <w:rsid w:val="00710E46"/>
    <w:rsid w:val="00714A05"/>
    <w:rsid w:val="0074336A"/>
    <w:rsid w:val="007700BC"/>
    <w:rsid w:val="007F08A0"/>
    <w:rsid w:val="007F4D64"/>
    <w:rsid w:val="00805769"/>
    <w:rsid w:val="00852048"/>
    <w:rsid w:val="00893E29"/>
    <w:rsid w:val="008D1063"/>
    <w:rsid w:val="00907DBB"/>
    <w:rsid w:val="00923E27"/>
    <w:rsid w:val="00932A97"/>
    <w:rsid w:val="00956954"/>
    <w:rsid w:val="009730E4"/>
    <w:rsid w:val="009A17E2"/>
    <w:rsid w:val="00A14A35"/>
    <w:rsid w:val="00A429C6"/>
    <w:rsid w:val="00A42D2C"/>
    <w:rsid w:val="00A61311"/>
    <w:rsid w:val="00AC3CFC"/>
    <w:rsid w:val="00C01ABC"/>
    <w:rsid w:val="00C04631"/>
    <w:rsid w:val="00C31456"/>
    <w:rsid w:val="00C343EE"/>
    <w:rsid w:val="00C80F65"/>
    <w:rsid w:val="00C87676"/>
    <w:rsid w:val="00C97AC6"/>
    <w:rsid w:val="00CA39DF"/>
    <w:rsid w:val="00D11884"/>
    <w:rsid w:val="00D6419D"/>
    <w:rsid w:val="00D77447"/>
    <w:rsid w:val="00DC4DE1"/>
    <w:rsid w:val="00E12135"/>
    <w:rsid w:val="00E152A1"/>
    <w:rsid w:val="00E41208"/>
    <w:rsid w:val="00E86165"/>
    <w:rsid w:val="00EA3ADC"/>
    <w:rsid w:val="00EC7ED6"/>
    <w:rsid w:val="00EE2912"/>
    <w:rsid w:val="00F513BC"/>
    <w:rsid w:val="00F55B24"/>
    <w:rsid w:val="00F950FB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61277"/>
    <w:rsid w:val="00087B7F"/>
    <w:rsid w:val="000E78AA"/>
    <w:rsid w:val="001D0246"/>
    <w:rsid w:val="0054286C"/>
    <w:rsid w:val="006927C7"/>
    <w:rsid w:val="007532D5"/>
    <w:rsid w:val="007A177A"/>
    <w:rsid w:val="008A30BD"/>
    <w:rsid w:val="009E328F"/>
    <w:rsid w:val="00A8054F"/>
    <w:rsid w:val="00AE4187"/>
    <w:rsid w:val="00AE7DE4"/>
    <w:rsid w:val="00BF1BAE"/>
    <w:rsid w:val="00C263ED"/>
    <w:rsid w:val="00D60B07"/>
    <w:rsid w:val="00D614A6"/>
    <w:rsid w:val="00D7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56370-EB26-42D3-AA37-EAB30E3E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12</TotalTime>
  <Pages>11</Pages>
  <Words>8220</Words>
  <Characters>4686</Characters>
  <Application>Microsoft Office Word</Application>
  <DocSecurity>0</DocSecurity>
  <Lines>39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4</cp:revision>
  <dcterms:created xsi:type="dcterms:W3CDTF">2020-09-27T16:00:00Z</dcterms:created>
  <dcterms:modified xsi:type="dcterms:W3CDTF">2020-10-18T04:28:00Z</dcterms:modified>
</cp:coreProperties>
</file>