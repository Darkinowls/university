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12C9" w14:textId="77777777" w:rsidR="00956954" w:rsidRPr="00956954" w:rsidRDefault="00956954" w:rsidP="00956954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56954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1486FB" wp14:editId="4F8AF90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Tight wrapText="bothSides">
              <wp:wrapPolygon edited="0">
                <wp:start x="0" y="0"/>
                <wp:lineTo x="0" y="21234"/>
                <wp:lineTo x="20973" y="21234"/>
                <wp:lineTo x="20973" y="0"/>
                <wp:lineTo x="0" y="0"/>
              </wp:wrapPolygon>
            </wp:wrapTight>
            <wp:docPr id="1" name="Рисунок 1" descr="https://lh4.googleusercontent.com/i_NT2bFI0avTRKQtX9Je8-gvq7yk6uej8p-hm_p8U7ISRT-eTE8y4N9HS_2QeuqFQiBqDFk003TnGUdkUUjq0LoED3XXLZw4L2LbSstCIK7A8Ik_CUu8OHxSdCC1cSky_cDC7_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_NT2bFI0avTRKQtX9Je8-gvq7yk6uej8p-hm_p8U7ISRT-eTE8y4N9HS_2QeuqFQiBqDFk003TnGUdkUUjq0LoED3XXLZw4L2LbSstCIK7A8Ik_CUu8OHxSdCC1cSky_cDC7_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954">
        <w:rPr>
          <w:rFonts w:ascii="Arial" w:hAnsi="Arial" w:cs="Arial"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7B36693B" w14:textId="77777777" w:rsidR="00956954" w:rsidRDefault="00956954" w:rsidP="00956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16FEFD2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6E504100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AC3CFC">
        <w:rPr>
          <w:lang w:val="uk-UA"/>
        </w:rPr>
        <w:t>Кафедра автоматизації проектування енергетичних процесів і систем</w:t>
      </w:r>
    </w:p>
    <w:p w14:paraId="17DA84A1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lang w:val="uk-UA"/>
        </w:rPr>
      </w:pPr>
    </w:p>
    <w:p w14:paraId="351ED00F" w14:textId="77777777" w:rsidR="00A429C6" w:rsidRDefault="00A429C6"/>
    <w:p w14:paraId="7A20926F" w14:textId="77777777" w:rsidR="00956954" w:rsidRDefault="00956954"/>
    <w:p w14:paraId="4E9E9500" w14:textId="77777777" w:rsidR="00956954" w:rsidRDefault="00956954"/>
    <w:p w14:paraId="34C6F166" w14:textId="77777777" w:rsidR="00956954" w:rsidRPr="00C80F65" w:rsidRDefault="00956954"/>
    <w:p w14:paraId="4F27AC12" w14:textId="77777777" w:rsidR="00956954" w:rsidRDefault="00956954"/>
    <w:p w14:paraId="40011C76" w14:textId="77777777" w:rsidR="00956954" w:rsidRDefault="00956954"/>
    <w:p w14:paraId="05ADA041" w14:textId="77777777" w:rsidR="00956954" w:rsidRDefault="00956954"/>
    <w:p w14:paraId="70E998BB" w14:textId="3BE046E9" w:rsidR="00AC3CFC" w:rsidRPr="004C206A" w:rsidRDefault="00307100" w:rsidP="00C01ABC">
      <w:pPr>
        <w:spacing w:line="276" w:lineRule="auto"/>
        <w:jc w:val="center"/>
        <w:rPr>
          <w:sz w:val="32"/>
          <w:szCs w:val="28"/>
        </w:rPr>
      </w:pPr>
      <w:r w:rsidRPr="004C206A">
        <w:rPr>
          <w:sz w:val="32"/>
          <w:szCs w:val="28"/>
        </w:rPr>
        <w:t xml:space="preserve">ЗВІТ </w:t>
      </w:r>
      <w:r w:rsidRPr="004C206A">
        <w:rPr>
          <w:sz w:val="32"/>
          <w:szCs w:val="28"/>
        </w:rPr>
        <w:br/>
      </w:r>
      <w:r w:rsidR="00956954" w:rsidRPr="004C206A">
        <w:rPr>
          <w:sz w:val="32"/>
          <w:szCs w:val="28"/>
        </w:rPr>
        <w:t>про виконання лабораторної роботи №</w:t>
      </w:r>
      <w:r w:rsidR="00C41E0B" w:rsidRPr="00C41E0B">
        <w:rPr>
          <w:sz w:val="32"/>
          <w:szCs w:val="28"/>
          <w:lang w:val="ru-RU"/>
        </w:rPr>
        <w:t>5</w:t>
      </w:r>
      <w:r w:rsidR="00C01ABC" w:rsidRPr="004C206A">
        <w:rPr>
          <w:sz w:val="32"/>
          <w:szCs w:val="28"/>
        </w:rPr>
        <w:br/>
      </w:r>
      <w:r w:rsidR="00C01ABC" w:rsidRPr="004C206A">
        <w:rPr>
          <w:sz w:val="24"/>
        </w:rPr>
        <w:t>з д</w:t>
      </w:r>
      <w:r w:rsidR="00AC3CFC" w:rsidRPr="004C206A">
        <w:rPr>
          <w:sz w:val="24"/>
        </w:rPr>
        <w:t>исциплін</w:t>
      </w:r>
      <w:r w:rsidR="00C01ABC" w:rsidRPr="004C206A">
        <w:rPr>
          <w:sz w:val="24"/>
        </w:rPr>
        <w:t>и</w:t>
      </w:r>
      <w:r w:rsidR="00AC3CFC" w:rsidRPr="004C206A">
        <w:rPr>
          <w:sz w:val="24"/>
        </w:rPr>
        <w:t xml:space="preserve"> «Технології</w:t>
      </w:r>
      <w:r w:rsidR="00257AC7" w:rsidRPr="007F4D64">
        <w:rPr>
          <w:sz w:val="24"/>
          <w:lang w:val="ru-RU"/>
        </w:rPr>
        <w:t xml:space="preserve"> </w:t>
      </w:r>
      <w:r w:rsidR="00257AC7">
        <w:rPr>
          <w:sz w:val="24"/>
        </w:rPr>
        <w:t>конструювання програмного забезпечення</w:t>
      </w:r>
      <w:r w:rsidR="00AC3CFC" w:rsidRPr="004C206A">
        <w:rPr>
          <w:sz w:val="24"/>
        </w:rPr>
        <w:t>»</w:t>
      </w:r>
    </w:p>
    <w:p w14:paraId="4C9523D6" w14:textId="2F40C622" w:rsidR="00805769" w:rsidRPr="004C206A" w:rsidRDefault="00805769" w:rsidP="00805769">
      <w:pPr>
        <w:jc w:val="center"/>
        <w:rPr>
          <w:b/>
          <w:sz w:val="32"/>
          <w:szCs w:val="28"/>
          <w:lang w:val="ru-RU"/>
        </w:rPr>
      </w:pPr>
      <w:r w:rsidRPr="004C206A">
        <w:rPr>
          <w:b/>
          <w:sz w:val="32"/>
          <w:szCs w:val="28"/>
          <w:lang w:val="ru-RU"/>
        </w:rPr>
        <w:t>«</w:t>
      </w:r>
      <w:sdt>
        <w:sdtPr>
          <w:rPr>
            <w:b/>
            <w:bCs/>
            <w:sz w:val="32"/>
            <w:szCs w:val="32"/>
            <w:lang w:val="ru-RU"/>
          </w:rPr>
          <w:id w:val="-1535417241"/>
          <w:placeholder>
            <w:docPart w:val="DefaultPlaceholder_1081868574"/>
          </w:placeholder>
          <w15:appearance w15:val="hidden"/>
        </w:sdtPr>
        <w:sdtEndPr/>
        <w:sdtContent>
          <w:r w:rsidR="00E74FC9" w:rsidRPr="00E74FC9">
            <w:rPr>
              <w:b/>
              <w:bCs/>
              <w:sz w:val="32"/>
              <w:szCs w:val="32"/>
            </w:rPr>
            <w:t>Работа с классами и их документирование</w:t>
          </w:r>
        </w:sdtContent>
      </w:sdt>
      <w:r w:rsidRPr="00E74FC9">
        <w:rPr>
          <w:b/>
          <w:sz w:val="32"/>
          <w:szCs w:val="32"/>
          <w:lang w:val="ru-RU"/>
        </w:rPr>
        <w:t>»</w:t>
      </w:r>
    </w:p>
    <w:p w14:paraId="108CA3C9" w14:textId="77777777" w:rsidR="00AC3CFC" w:rsidRDefault="00AC3CFC" w:rsidP="00805769">
      <w:pPr>
        <w:jc w:val="center"/>
        <w:rPr>
          <w:sz w:val="28"/>
          <w:szCs w:val="28"/>
        </w:rPr>
      </w:pPr>
    </w:p>
    <w:p w14:paraId="7E73FDBA" w14:textId="77777777" w:rsidR="004C206A" w:rsidRDefault="004C206A" w:rsidP="00805769">
      <w:pPr>
        <w:jc w:val="center"/>
        <w:rPr>
          <w:sz w:val="28"/>
          <w:szCs w:val="28"/>
        </w:rPr>
      </w:pPr>
    </w:p>
    <w:p w14:paraId="42D9D31D" w14:textId="77777777" w:rsidR="004C206A" w:rsidRDefault="004C206A" w:rsidP="00805769">
      <w:pPr>
        <w:jc w:val="center"/>
        <w:rPr>
          <w:sz w:val="28"/>
          <w:szCs w:val="28"/>
        </w:rPr>
      </w:pPr>
    </w:p>
    <w:p w14:paraId="3984D3D5" w14:textId="77777777" w:rsidR="00AC3CFC" w:rsidRPr="00AC3CFC" w:rsidRDefault="00AC3CFC" w:rsidP="00AC3CFC">
      <w:pPr>
        <w:rPr>
          <w:sz w:val="28"/>
          <w:szCs w:val="28"/>
        </w:rPr>
      </w:pPr>
    </w:p>
    <w:p w14:paraId="37BF531E" w14:textId="77777777" w:rsidR="00AC3CFC" w:rsidRPr="004C206A" w:rsidRDefault="00AC3CFC" w:rsidP="00173C7E">
      <w:pPr>
        <w:ind w:left="5954" w:hanging="1134"/>
        <w:jc w:val="right"/>
        <w:rPr>
          <w:sz w:val="28"/>
          <w:szCs w:val="28"/>
          <w:lang w:val="ru-RU"/>
        </w:rPr>
      </w:pPr>
      <w:r w:rsidRPr="00C01ABC">
        <w:rPr>
          <w:sz w:val="28"/>
          <w:szCs w:val="28"/>
          <w:u w:val="single"/>
        </w:rPr>
        <w:t>Виконав</w:t>
      </w:r>
      <w:r>
        <w:rPr>
          <w:sz w:val="28"/>
          <w:szCs w:val="28"/>
        </w:rPr>
        <w:t xml:space="preserve">: студент групи </w:t>
      </w:r>
      <w:r w:rsidR="004C206A">
        <w:rPr>
          <w:sz w:val="28"/>
          <w:szCs w:val="28"/>
          <w:lang w:val="en-US"/>
        </w:rPr>
        <w:t>TI</w:t>
      </w:r>
      <w:r w:rsidR="00852048">
        <w:rPr>
          <w:sz w:val="28"/>
          <w:szCs w:val="28"/>
        </w:rPr>
        <w:t>-</w:t>
      </w:r>
      <w:r w:rsidR="004C206A" w:rsidRPr="004C206A">
        <w:rPr>
          <w:sz w:val="28"/>
          <w:szCs w:val="28"/>
          <w:lang w:val="ru-RU"/>
        </w:rPr>
        <w:t>92</w:t>
      </w:r>
      <w:r>
        <w:rPr>
          <w:sz w:val="28"/>
          <w:szCs w:val="28"/>
        </w:rPr>
        <w:t xml:space="preserve"> </w:t>
      </w:r>
    </w:p>
    <w:p w14:paraId="41E47D57" w14:textId="77777777" w:rsidR="004C206A" w:rsidRPr="004C206A" w:rsidRDefault="004C206A" w:rsidP="00173C7E">
      <w:pPr>
        <w:ind w:left="5954" w:hanging="1134"/>
        <w:jc w:val="right"/>
        <w:rPr>
          <w:sz w:val="28"/>
          <w:szCs w:val="28"/>
        </w:rPr>
      </w:pPr>
      <w:r w:rsidRPr="004C206A">
        <w:rPr>
          <w:sz w:val="28"/>
          <w:szCs w:val="28"/>
        </w:rPr>
        <w:t>Черноусов Денис Ігорович</w:t>
      </w:r>
    </w:p>
    <w:p w14:paraId="75A94B78" w14:textId="77777777" w:rsidR="00AC3CFC" w:rsidRDefault="00AC3CFC" w:rsidP="00173C7E">
      <w:pPr>
        <w:ind w:left="5954" w:hanging="1134"/>
        <w:jc w:val="right"/>
        <w:rPr>
          <w:sz w:val="28"/>
          <w:szCs w:val="28"/>
        </w:rPr>
      </w:pPr>
      <w:r w:rsidRPr="00C01ABC"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к.ф.-м.н.</w:t>
      </w:r>
      <w:r>
        <w:rPr>
          <w:sz w:val="28"/>
          <w:szCs w:val="28"/>
        </w:rPr>
        <w:br/>
        <w:t xml:space="preserve">Тарнавський Ю.А. </w:t>
      </w:r>
    </w:p>
    <w:p w14:paraId="59C1DDC0" w14:textId="77777777" w:rsidR="00C31456" w:rsidRDefault="00AC3CFC" w:rsidP="00AC3CFC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E0CD9B7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5215E052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69501A49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37779D10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7FD6B2E4" w14:textId="77777777" w:rsidR="004638B6" w:rsidRDefault="004638B6" w:rsidP="004638B6">
      <w:pPr>
        <w:tabs>
          <w:tab w:val="center" w:pos="4677"/>
        </w:tabs>
        <w:rPr>
          <w:sz w:val="28"/>
          <w:szCs w:val="28"/>
        </w:rPr>
      </w:pPr>
    </w:p>
    <w:p w14:paraId="5EAC5BE0" w14:textId="79BDC25F" w:rsidR="004638B6" w:rsidRPr="00AC3CFC" w:rsidRDefault="004638B6" w:rsidP="004638B6">
      <w:pPr>
        <w:tabs>
          <w:tab w:val="center" w:pos="4677"/>
        </w:tabs>
        <w:jc w:val="center"/>
        <w:rPr>
          <w:sz w:val="28"/>
          <w:szCs w:val="28"/>
        </w:rPr>
        <w:sectPr w:rsidR="004638B6" w:rsidRPr="00AC3CFC" w:rsidSect="00173C7E">
          <w:footerReference w:type="default" r:id="rId9"/>
          <w:footerReference w:type="first" r:id="rId10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>
        <w:rPr>
          <w:sz w:val="28"/>
          <w:szCs w:val="28"/>
        </w:rPr>
        <w:t>Київ - 2020</w:t>
      </w:r>
    </w:p>
    <w:p w14:paraId="038C5BBC" w14:textId="2886D28E" w:rsidR="00DC4DE1" w:rsidRDefault="00DC4DE1" w:rsidP="00DC4DE1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DC4DE1">
        <w:rPr>
          <w:rFonts w:asciiTheme="minorHAnsi" w:hAnsiTheme="minorHAnsi" w:cstheme="minorHAnsi"/>
          <w:color w:val="auto"/>
        </w:rPr>
        <w:lastRenderedPageBreak/>
        <w:t>Ход выполнения работы</w:t>
      </w:r>
    </w:p>
    <w:p w14:paraId="57485D0A" w14:textId="77777777" w:rsidR="006F27F8" w:rsidRPr="006F27F8" w:rsidRDefault="006F27F8" w:rsidP="006F27F8"/>
    <w:p w14:paraId="6F63F582" w14:textId="77C31E47" w:rsidR="006F27F8" w:rsidRPr="006F27F8" w:rsidRDefault="006F27F8" w:rsidP="006F27F8">
      <w:pPr>
        <w:pStyle w:val="BodyTextIndent"/>
        <w:numPr>
          <w:ilvl w:val="0"/>
          <w:numId w:val="11"/>
        </w:numPr>
        <w:rPr>
          <w:rFonts w:asciiTheme="minorHAnsi" w:hAnsiTheme="minorHAnsi" w:cstheme="minorHAnsi"/>
          <w:sz w:val="28"/>
          <w:szCs w:val="22"/>
        </w:rPr>
      </w:pPr>
      <w:r w:rsidRPr="006F27F8">
        <w:rPr>
          <w:rFonts w:asciiTheme="minorHAnsi" w:hAnsiTheme="minorHAnsi" w:cstheme="minorHAnsi"/>
          <w:sz w:val="28"/>
          <w:szCs w:val="22"/>
        </w:rPr>
        <w:t>Загрузите IntelliJ IDEA и настройте ее, чтобы подсказка Javadoc возникала при перемещении мыши над именем класса (метода).</w:t>
      </w:r>
    </w:p>
    <w:p w14:paraId="5543313A" w14:textId="3F34676E" w:rsidR="006F27F8" w:rsidRPr="006F27F8" w:rsidRDefault="006F27F8" w:rsidP="006F27F8">
      <w:pPr>
        <w:pStyle w:val="BodyTextIndent"/>
        <w:numPr>
          <w:ilvl w:val="0"/>
          <w:numId w:val="11"/>
        </w:numPr>
        <w:rPr>
          <w:rFonts w:asciiTheme="minorHAnsi" w:hAnsiTheme="minorHAnsi" w:cstheme="minorHAnsi"/>
          <w:sz w:val="28"/>
          <w:szCs w:val="22"/>
        </w:rPr>
      </w:pPr>
      <w:r w:rsidRPr="006F27F8">
        <w:rPr>
          <w:rFonts w:asciiTheme="minorHAnsi" w:hAnsiTheme="minorHAnsi" w:cstheme="minorHAnsi"/>
          <w:sz w:val="28"/>
          <w:szCs w:val="22"/>
        </w:rPr>
        <w:t>Установите плагин simpleUMLCE.</w:t>
      </w:r>
    </w:p>
    <w:p w14:paraId="4075F6EE" w14:textId="31EB3C37" w:rsidR="006F27F8" w:rsidRPr="006F27F8" w:rsidRDefault="006F27F8" w:rsidP="006F27F8">
      <w:pPr>
        <w:pStyle w:val="BodyTextIndent"/>
        <w:numPr>
          <w:ilvl w:val="0"/>
          <w:numId w:val="11"/>
        </w:numPr>
        <w:rPr>
          <w:rFonts w:asciiTheme="minorHAnsi" w:hAnsiTheme="minorHAnsi" w:cstheme="minorHAnsi"/>
          <w:sz w:val="28"/>
          <w:szCs w:val="22"/>
        </w:rPr>
      </w:pPr>
      <w:r w:rsidRPr="006F27F8">
        <w:rPr>
          <w:rFonts w:asciiTheme="minorHAnsi" w:hAnsiTheme="minorHAnsi" w:cstheme="minorHAnsi"/>
          <w:sz w:val="28"/>
          <w:szCs w:val="22"/>
        </w:rPr>
        <w:t>Создайте проект Maven.</w:t>
      </w:r>
    </w:p>
    <w:p w14:paraId="6AA0EBC2" w14:textId="31E21C1F" w:rsidR="006F27F8" w:rsidRPr="006F27F8" w:rsidRDefault="006F27F8" w:rsidP="006F27F8">
      <w:pPr>
        <w:pStyle w:val="BodyTextIndent"/>
        <w:numPr>
          <w:ilvl w:val="0"/>
          <w:numId w:val="11"/>
        </w:numPr>
        <w:rPr>
          <w:rFonts w:asciiTheme="minorHAnsi" w:hAnsiTheme="minorHAnsi" w:cstheme="minorHAnsi"/>
          <w:sz w:val="28"/>
          <w:szCs w:val="22"/>
        </w:rPr>
      </w:pPr>
      <w:r w:rsidRPr="006F27F8">
        <w:rPr>
          <w:rFonts w:asciiTheme="minorHAnsi" w:hAnsiTheme="minorHAnsi" w:cstheme="minorHAnsi"/>
          <w:sz w:val="28"/>
          <w:szCs w:val="22"/>
        </w:rPr>
        <w:t xml:space="preserve">Создайте класс в соответствии с вариантом индивидуального задания. Класс следует унаследовать от интерфейса. Реализуйте для него хотя бы 2 конструктора и клонирование, переопределите методы equals(), hashCode(), toString(). Обеспечьте инкапсуляцию данных. </w:t>
      </w:r>
    </w:p>
    <w:p w14:paraId="0F413C6F" w14:textId="4A5D99B8" w:rsidR="006F27F8" w:rsidRPr="006F27F8" w:rsidRDefault="006F27F8" w:rsidP="006F27F8">
      <w:pPr>
        <w:pStyle w:val="BodyTextIndent"/>
        <w:numPr>
          <w:ilvl w:val="0"/>
          <w:numId w:val="11"/>
        </w:numPr>
        <w:rPr>
          <w:rFonts w:asciiTheme="minorHAnsi" w:hAnsiTheme="minorHAnsi" w:cstheme="minorHAnsi"/>
          <w:sz w:val="28"/>
          <w:szCs w:val="22"/>
        </w:rPr>
      </w:pPr>
      <w:r w:rsidRPr="006F27F8">
        <w:rPr>
          <w:rFonts w:asciiTheme="minorHAnsi" w:hAnsiTheme="minorHAnsi" w:cstheme="minorHAnsi"/>
          <w:sz w:val="28"/>
          <w:szCs w:val="22"/>
        </w:rPr>
        <w:t xml:space="preserve">Создайте unit-тесты для тестирования методов класса и выполните их тестирование. </w:t>
      </w:r>
    </w:p>
    <w:p w14:paraId="38DB514A" w14:textId="03DEF420" w:rsidR="006F27F8" w:rsidRPr="006F27F8" w:rsidRDefault="006F27F8" w:rsidP="006F27F8">
      <w:pPr>
        <w:pStyle w:val="BodyTextIndent"/>
        <w:numPr>
          <w:ilvl w:val="0"/>
          <w:numId w:val="11"/>
        </w:numPr>
        <w:rPr>
          <w:rFonts w:asciiTheme="minorHAnsi" w:hAnsiTheme="minorHAnsi" w:cstheme="minorHAnsi"/>
          <w:sz w:val="28"/>
          <w:szCs w:val="22"/>
        </w:rPr>
      </w:pPr>
      <w:r w:rsidRPr="006F27F8">
        <w:rPr>
          <w:rFonts w:asciiTheme="minorHAnsi" w:hAnsiTheme="minorHAnsi" w:cstheme="minorHAnsi"/>
          <w:sz w:val="28"/>
          <w:szCs w:val="22"/>
        </w:rPr>
        <w:t xml:space="preserve">Если обнаружены методы, не прошедшие тест, внесите необходимые изменения в код и повторите тест. </w:t>
      </w:r>
    </w:p>
    <w:p w14:paraId="7D85FEDE" w14:textId="1B481FA8" w:rsidR="006F27F8" w:rsidRPr="006F27F8" w:rsidRDefault="006F27F8" w:rsidP="006F27F8">
      <w:pPr>
        <w:pStyle w:val="BodyTextIndent"/>
        <w:numPr>
          <w:ilvl w:val="0"/>
          <w:numId w:val="11"/>
        </w:numPr>
        <w:rPr>
          <w:rFonts w:asciiTheme="minorHAnsi" w:hAnsiTheme="minorHAnsi" w:cstheme="minorHAnsi"/>
          <w:sz w:val="28"/>
          <w:szCs w:val="22"/>
        </w:rPr>
      </w:pPr>
      <w:r w:rsidRPr="006F27F8">
        <w:rPr>
          <w:rFonts w:asciiTheme="minorHAnsi" w:hAnsiTheme="minorHAnsi" w:cstheme="minorHAnsi"/>
          <w:sz w:val="28"/>
          <w:szCs w:val="22"/>
        </w:rPr>
        <w:t xml:space="preserve">Сформируйте диаграмму класса. </w:t>
      </w:r>
    </w:p>
    <w:p w14:paraId="2E124708" w14:textId="0E261F1A" w:rsidR="007F4D64" w:rsidRPr="006F27F8" w:rsidRDefault="006F27F8" w:rsidP="006F27F8">
      <w:pPr>
        <w:pStyle w:val="BodyTextIndent"/>
        <w:numPr>
          <w:ilvl w:val="0"/>
          <w:numId w:val="11"/>
        </w:numPr>
        <w:rPr>
          <w:rFonts w:asciiTheme="minorHAnsi" w:hAnsiTheme="minorHAnsi" w:cstheme="minorHAnsi"/>
          <w:b/>
          <w:color w:val="003366"/>
          <w:sz w:val="32"/>
          <w:szCs w:val="32"/>
          <w:lang w:val="uk-UA"/>
        </w:rPr>
      </w:pPr>
      <w:r w:rsidRPr="006F27F8">
        <w:rPr>
          <w:rFonts w:asciiTheme="minorHAnsi" w:hAnsiTheme="minorHAnsi" w:cstheme="minorHAnsi"/>
          <w:sz w:val="28"/>
          <w:szCs w:val="22"/>
        </w:rPr>
        <w:t>Вставьте необходимые комментарии и сгенерируйте справку Javadoc.</w:t>
      </w:r>
    </w:p>
    <w:p w14:paraId="6783F372" w14:textId="77777777" w:rsidR="006F27F8" w:rsidRPr="006F27F8" w:rsidRDefault="006F27F8" w:rsidP="006F27F8">
      <w:pPr>
        <w:pStyle w:val="BodyTextIndent"/>
        <w:ind w:left="502" w:firstLine="0"/>
        <w:rPr>
          <w:rStyle w:val="Code-en"/>
          <w:rFonts w:asciiTheme="minorHAnsi" w:hAnsiTheme="minorHAnsi" w:cstheme="minorHAnsi"/>
          <w:sz w:val="32"/>
          <w:szCs w:val="32"/>
          <w:lang w:val="uk-UA"/>
        </w:rPr>
      </w:pPr>
    </w:p>
    <w:p w14:paraId="3361F4A3" w14:textId="4C1F55CC" w:rsidR="00EC7ED6" w:rsidRDefault="007F4D64" w:rsidP="007F4D64">
      <w:pPr>
        <w:jc w:val="center"/>
        <w:rPr>
          <w:rFonts w:cstheme="minorHAnsi"/>
          <w:b/>
          <w:bCs/>
          <w:sz w:val="32"/>
          <w:szCs w:val="28"/>
        </w:rPr>
      </w:pPr>
      <w:r w:rsidRPr="003C78EC">
        <w:rPr>
          <w:rFonts w:cstheme="minorHAnsi"/>
          <w:b/>
          <w:bCs/>
          <w:sz w:val="32"/>
          <w:szCs w:val="28"/>
          <w:lang w:val="ru-RU"/>
        </w:rPr>
        <w:t xml:space="preserve">16 </w:t>
      </w:r>
      <w:r w:rsidRPr="00907DBB">
        <w:rPr>
          <w:rFonts w:cstheme="minorHAnsi"/>
          <w:b/>
          <w:bCs/>
          <w:sz w:val="32"/>
          <w:szCs w:val="28"/>
        </w:rPr>
        <w:t>варіант</w:t>
      </w:r>
    </w:p>
    <w:p w14:paraId="692B56D6" w14:textId="77777777" w:rsidR="006F27F8" w:rsidRDefault="006F27F8" w:rsidP="007F4D64">
      <w:pPr>
        <w:jc w:val="center"/>
        <w:rPr>
          <w:rFonts w:cstheme="minorHAnsi"/>
          <w:b/>
          <w:bCs/>
          <w:sz w:val="32"/>
          <w:szCs w:val="28"/>
        </w:rPr>
      </w:pPr>
    </w:p>
    <w:p w14:paraId="7E27BE67" w14:textId="777E80A4" w:rsidR="00FE63DD" w:rsidRDefault="00FE63DD" w:rsidP="00FE63DD">
      <w:pPr>
        <w:jc w:val="both"/>
        <w:rPr>
          <w:sz w:val="28"/>
          <w:szCs w:val="28"/>
        </w:rPr>
      </w:pPr>
      <w:r w:rsidRPr="00FE63DD">
        <w:rPr>
          <w:sz w:val="28"/>
          <w:szCs w:val="28"/>
        </w:rPr>
        <w:t>5.</w:t>
      </w:r>
      <w:r w:rsidRPr="00FE63DD">
        <w:rPr>
          <w:sz w:val="28"/>
          <w:szCs w:val="28"/>
          <w:lang w:val="ru-RU"/>
        </w:rPr>
        <w:t xml:space="preserve"> </w:t>
      </w:r>
      <w:r w:rsidR="006F27F8" w:rsidRPr="006F27F8">
        <w:rPr>
          <w:sz w:val="28"/>
          <w:szCs w:val="28"/>
        </w:rPr>
        <w:t>Построить программу для работы с классом для хранения данных о сообщении на форуме (автор, тема, текст, время, дата создания и редактирование). Программа должна обеспечивать простейшие функции: ввод значений, редактирование, вывод значений.</w:t>
      </w:r>
    </w:p>
    <w:p w14:paraId="103275D2" w14:textId="184BDCCD" w:rsidR="006F27F8" w:rsidRDefault="00FE63DD" w:rsidP="006F27F8">
      <w:pPr>
        <w:jc w:val="both"/>
      </w:pPr>
      <w:r w:rsidRPr="00FE63DD">
        <w:rPr>
          <w:sz w:val="28"/>
          <w:szCs w:val="28"/>
        </w:rPr>
        <w:t>13.</w:t>
      </w:r>
      <w:r w:rsidR="006F27F8" w:rsidRPr="00173C7E">
        <w:rPr>
          <w:sz w:val="28"/>
          <w:szCs w:val="28"/>
          <w:lang w:val="ru-RU"/>
        </w:rPr>
        <w:t xml:space="preserve"> </w:t>
      </w:r>
      <w:r w:rsidR="006F27F8" w:rsidRPr="006F27F8">
        <w:rPr>
          <w:sz w:val="28"/>
          <w:szCs w:val="28"/>
        </w:rPr>
        <w:t>Создать класс Квадрат. Поля - сторона. Функции-члены вычисляют площадь, периметр, устанавливает поля и возвращают значения. Функции-члены установки полей класса должны проверять корректность задаваемых параметров.</w:t>
      </w:r>
    </w:p>
    <w:p w14:paraId="08CED586" w14:textId="1DCE1509" w:rsidR="00FE63DD" w:rsidRPr="006F27F8" w:rsidRDefault="00FE63DD" w:rsidP="006F27F8">
      <w:pPr>
        <w:jc w:val="both"/>
        <w:rPr>
          <w:sz w:val="28"/>
          <w:szCs w:val="28"/>
          <w:lang w:val="ru-RU"/>
        </w:rPr>
      </w:pPr>
      <w:r w:rsidRPr="00DC4DE1">
        <w:rPr>
          <w:sz w:val="28"/>
          <w:szCs w:val="28"/>
        </w:rPr>
        <w:t>25.</w:t>
      </w:r>
      <w:r w:rsidR="00DC4DE1" w:rsidRPr="00DC4DE1">
        <w:rPr>
          <w:sz w:val="28"/>
          <w:szCs w:val="28"/>
        </w:rPr>
        <w:t xml:space="preserve"> </w:t>
      </w:r>
      <w:r w:rsidR="006F27F8" w:rsidRPr="006F27F8">
        <w:rPr>
          <w:sz w:val="28"/>
          <w:szCs w:val="28"/>
        </w:rPr>
        <w:t>Создать базовый класс – «полином» (массив коэффициентов), производный класс «рациональное выражение», включающий полином в числителе, полином в знаменателе</w:t>
      </w:r>
      <w:r w:rsidR="006F27F8" w:rsidRPr="006F27F8">
        <w:rPr>
          <w:sz w:val="28"/>
          <w:szCs w:val="28"/>
          <w:lang w:val="ru-RU"/>
        </w:rPr>
        <w:t>.</w:t>
      </w:r>
    </w:p>
    <w:p w14:paraId="168E1EC7" w14:textId="1F031C51" w:rsidR="00DC4DE1" w:rsidRPr="00DC4DE1" w:rsidRDefault="00FE63DD" w:rsidP="00DC4DE1">
      <w:pPr>
        <w:spacing w:after="0" w:line="276" w:lineRule="auto"/>
        <w:jc w:val="both"/>
        <w:rPr>
          <w:sz w:val="28"/>
          <w:szCs w:val="28"/>
        </w:rPr>
      </w:pPr>
      <w:r w:rsidRPr="00DC4DE1">
        <w:rPr>
          <w:sz w:val="28"/>
          <w:szCs w:val="28"/>
        </w:rPr>
        <w:t>31.</w:t>
      </w:r>
      <w:r w:rsidR="00DC4DE1" w:rsidRPr="00DC4DE1">
        <w:rPr>
          <w:sz w:val="28"/>
          <w:szCs w:val="28"/>
        </w:rPr>
        <w:t xml:space="preserve"> </w:t>
      </w:r>
      <w:r w:rsidR="006F27F8" w:rsidRPr="006F27F8">
        <w:rPr>
          <w:sz w:val="28"/>
          <w:szCs w:val="28"/>
        </w:rPr>
        <w:t>Создать класс машина, имеющий марку, число цилиндров, мощность. Создать производный класс - грузовик, имеющий грузоподъемность.</w:t>
      </w:r>
    </w:p>
    <w:p w14:paraId="40394642" w14:textId="653F780E" w:rsidR="00FE63DD" w:rsidRPr="00FE63DD" w:rsidRDefault="00FE63DD" w:rsidP="00FE63DD">
      <w:pPr>
        <w:jc w:val="both"/>
        <w:rPr>
          <w:rFonts w:cstheme="minorHAnsi"/>
          <w:b/>
          <w:bCs/>
          <w:sz w:val="40"/>
          <w:szCs w:val="36"/>
        </w:rPr>
      </w:pPr>
    </w:p>
    <w:p w14:paraId="5AE5483F" w14:textId="3EAF46E1" w:rsidR="003C78EC" w:rsidRDefault="003C78EC" w:rsidP="007F4D64">
      <w:pPr>
        <w:rPr>
          <w:sz w:val="32"/>
          <w:szCs w:val="28"/>
        </w:rPr>
      </w:pPr>
    </w:p>
    <w:p w14:paraId="653EF83B" w14:textId="77777777" w:rsidR="006F27F8" w:rsidRPr="003C78EC" w:rsidRDefault="006F27F8" w:rsidP="007F4D64">
      <w:pPr>
        <w:rPr>
          <w:sz w:val="32"/>
          <w:szCs w:val="28"/>
        </w:rPr>
      </w:pPr>
    </w:p>
    <w:p w14:paraId="2E29BBF8" w14:textId="7741A346" w:rsidR="007F4D64" w:rsidRPr="00173C7E" w:rsidRDefault="007F4D64" w:rsidP="0049028D">
      <w:pPr>
        <w:pStyle w:val="Title"/>
        <w:rPr>
          <w:lang w:val="en-US"/>
        </w:rPr>
      </w:pPr>
      <w:r w:rsidRPr="007F4D64">
        <w:lastRenderedPageBreak/>
        <w:t xml:space="preserve">Завдання </w:t>
      </w:r>
      <w:r w:rsidR="00FE63DD" w:rsidRPr="00173C7E">
        <w:rPr>
          <w:lang w:val="en-US"/>
        </w:rPr>
        <w:t>5</w:t>
      </w:r>
    </w:p>
    <w:p w14:paraId="2C21AC77" w14:textId="74B382E7" w:rsidR="00B63BF4" w:rsidRPr="00B63BF4" w:rsidRDefault="0049028D" w:rsidP="007F4D64">
      <w:pPr>
        <w:rPr>
          <w:sz w:val="32"/>
          <w:szCs w:val="28"/>
          <w:lang w:val="en-US"/>
        </w:rPr>
      </w:pPr>
      <w:r>
        <w:rPr>
          <w:sz w:val="32"/>
          <w:szCs w:val="28"/>
        </w:rPr>
        <w:t>Клас</w:t>
      </w:r>
      <w:r w:rsidR="00B63BF4">
        <w:rPr>
          <w:sz w:val="32"/>
          <w:szCs w:val="28"/>
        </w:rPr>
        <w:t xml:space="preserve"> </w:t>
      </w:r>
      <w:r w:rsidR="00B63BF4">
        <w:rPr>
          <w:sz w:val="32"/>
          <w:szCs w:val="28"/>
          <w:lang w:val="en-US"/>
        </w:rPr>
        <w:t>Message</w:t>
      </w:r>
    </w:p>
    <w:p w14:paraId="44192492" w14:textId="77777777" w:rsidR="00B63BF4" w:rsidRPr="00B63BF4" w:rsidRDefault="00B63BF4" w:rsidP="00B63B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task5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java.util.Objects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for storing data of messages on a forum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B63BF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&lt;b&gt;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Author</w:t>
      </w:r>
      <w:r w:rsidRPr="00B63BF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&lt;/b&gt;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&lt;b&gt;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Theme</w:t>
      </w:r>
      <w:r w:rsidRPr="00B63BF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&lt;/b&gt;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&lt;b&gt;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Text</w:t>
      </w:r>
      <w:r w:rsidRPr="00B63BF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&lt;/b&gt;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,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B63BF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&lt;b&gt;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Time</w:t>
      </w:r>
      <w:r w:rsidRPr="00B63BF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&lt;/b&gt;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&lt;b&gt;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Redaction</w:t>
      </w:r>
      <w:r w:rsidRPr="00B63BF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&lt;/b&gt;</w:t>
      </w:r>
      <w:r w:rsidRPr="00B63BF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br/>
        <w:t xml:space="preserve">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Denis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Message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implements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Forum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Cloneable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Author of a message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Author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Theme of a message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Theme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Text of a message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Text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Creation time of a message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Time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Redaction of a message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Redaction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 with values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B63B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author</w:t>
      </w:r>
      <w:r w:rsidRPr="00B63B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B63B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theme</w:t>
      </w:r>
      <w:r w:rsidRPr="00B63B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B63B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text</w:t>
      </w:r>
      <w:r w:rsidRPr="00B63B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B63B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time</w:t>
      </w:r>
      <w:r w:rsidRPr="00B63B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B63B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redaction</w:t>
      </w:r>
      <w:r w:rsidRPr="00B63B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@see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Message#Message(String, String, String, String, int)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Message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author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theme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text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time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redaction)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Author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author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Theme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theme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Text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text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Time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time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Redaction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redaction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 with only one value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B63B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text</w:t>
      </w:r>
      <w:r w:rsidRPr="00B63B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@see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Message#Message(String) String of text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Message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text)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Text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text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Returns data of an another object to this object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B63BF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protected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Message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clone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CloneNotSupportedException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(Message)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.clone()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Compares two objects.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B63B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o</w:t>
      </w:r>
      <w:r w:rsidRPr="00B63B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True , if they are equal . Otherwise - false .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B63BF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boolean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equals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(Object o)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this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o)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true;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(!(o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instanceof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Message))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 Message = (Message) o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Objects.</w:t>
      </w:r>
      <w:r w:rsidRPr="00B63B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equals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(getAuthor()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Message.getAuthor()) &amp;&amp;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Objects.</w:t>
      </w:r>
      <w:r w:rsidRPr="00B63B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equals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(getTheme()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Message.getTheme()) &amp;&amp;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Objects.</w:t>
      </w:r>
      <w:r w:rsidRPr="00B63B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equals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(getText()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Message.getText()) &amp;&amp;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Objects.</w:t>
      </w:r>
      <w:r w:rsidRPr="00B63B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equals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(getTime()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Message.getTime()) &amp;&amp;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Objects.</w:t>
      </w:r>
      <w:r w:rsidRPr="00B63B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equals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(getRedaction()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Message.getRedaction())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Gets an unique integer from integer.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Hash integer of a message.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B63BF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hashCode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Objects.</w:t>
      </w:r>
      <w:r w:rsidRPr="00B63B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hash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(getAuthor()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getTheme()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getText()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getTime()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getRedaction())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Shows all information about a message.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All information about a message.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B63BF4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toString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"Forum{"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"Author='"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Author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\'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Theme='"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Theme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\'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Text="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Text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Time='"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Time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\'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Redaction='"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Redaction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\'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    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'}'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for getting a field {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@link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Message#Author}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 name of an authors .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getAuthor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Author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setAuthor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author)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Author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author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Redaction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++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for getting a field {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@link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Message#Theme}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 title of an theme .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getTheme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Theme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setTheme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theme)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Theme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theme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Redaction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++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for getting a field {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@link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Message#Text}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Text of a message .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getText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Text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setText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text)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Text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text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Redaction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++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for getting a field {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@link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Message#Time}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Time of bringing out .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getTime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Time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setTime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time)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Time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time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Redaction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++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for getting a field {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@link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Message#Redaction}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B63B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Redaction of a massage.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getRedaction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Redaction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setRedaction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redaction)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Redaction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redaction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679C577" w14:textId="77777777" w:rsidR="0049028D" w:rsidRDefault="0049028D" w:rsidP="007F4D64">
      <w:pPr>
        <w:rPr>
          <w:sz w:val="32"/>
          <w:szCs w:val="28"/>
        </w:rPr>
      </w:pPr>
    </w:p>
    <w:p w14:paraId="731FBE90" w14:textId="2620AA77" w:rsidR="00B63BF4" w:rsidRPr="0049028D" w:rsidRDefault="0049028D" w:rsidP="00EA463B">
      <w:pPr>
        <w:rPr>
          <w:sz w:val="32"/>
          <w:szCs w:val="28"/>
          <w:lang w:val="en-US"/>
        </w:rPr>
      </w:pPr>
      <w:r>
        <w:rPr>
          <w:sz w:val="32"/>
          <w:szCs w:val="28"/>
        </w:rPr>
        <w:t xml:space="preserve">Інтерфейс </w:t>
      </w:r>
      <w:r>
        <w:rPr>
          <w:sz w:val="32"/>
          <w:szCs w:val="28"/>
          <w:lang w:val="en-US"/>
        </w:rPr>
        <w:t>Forum</w:t>
      </w:r>
    </w:p>
    <w:p w14:paraId="3FBF94EC" w14:textId="77777777" w:rsidR="00B63BF4" w:rsidRPr="00B63BF4" w:rsidRDefault="00B63BF4" w:rsidP="00B63B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task5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interface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Forum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Outputs data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toString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Inputs data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setAuthor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author)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void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setTheme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theme)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void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setText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text)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void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setTime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time)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void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setRedaction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redaction)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14:paraId="69B5E486" w14:textId="33C2CF78" w:rsidR="00B63BF4" w:rsidRDefault="00B63BF4" w:rsidP="007F4D64">
      <w:pPr>
        <w:rPr>
          <w:sz w:val="32"/>
          <w:szCs w:val="28"/>
        </w:rPr>
      </w:pPr>
    </w:p>
    <w:p w14:paraId="6EF3104C" w14:textId="0E6B426F" w:rsidR="0049028D" w:rsidRPr="00B63BF4" w:rsidRDefault="0049028D" w:rsidP="00EA463B">
      <w:pPr>
        <w:rPr>
          <w:sz w:val="32"/>
          <w:szCs w:val="28"/>
          <w:lang w:val="en-US"/>
        </w:rPr>
      </w:pPr>
      <w:r>
        <w:rPr>
          <w:sz w:val="32"/>
          <w:szCs w:val="28"/>
        </w:rPr>
        <w:t xml:space="preserve">Клас </w:t>
      </w:r>
      <w:r>
        <w:rPr>
          <w:sz w:val="32"/>
          <w:szCs w:val="28"/>
          <w:lang w:val="en-US"/>
        </w:rPr>
        <w:t>Main</w:t>
      </w:r>
    </w:p>
    <w:p w14:paraId="539DFCAB" w14:textId="0538AF9A" w:rsidR="0049028D" w:rsidRPr="0049028D" w:rsidRDefault="0049028D" w:rsidP="004902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task5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java.util.Calendar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B63BF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(String[] args)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CloneNotSupportedException {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Forum m1 =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Message(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"Simple text"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m1.setAuthor(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"Vasya"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B63B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.println(m1)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Calendar cal1 = Calendar.</w:t>
      </w:r>
      <w:r w:rsidRPr="00B63B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getInstance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Forum m2 =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Message(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"Vasya"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"Interface"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"Another text"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cal1.getTime().toString()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63BF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B63B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.println(m2)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m1 = ((Message) m2).clone()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m1.setAuthor(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"Denis"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B63B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.println(m1)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 * java.lang.Objects are used to compare these instances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 */</w:t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(!m2.equals(m1)) System.</w:t>
      </w:r>
      <w:r w:rsidRPr="00B63B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63BF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"java.lang.Objects are used to compare these instances"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63BF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63BF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419E4345" w14:textId="29B20DD2" w:rsidR="00FE63DD" w:rsidRPr="00DC4DE1" w:rsidRDefault="004638B6" w:rsidP="00EA463B">
      <w:pPr>
        <w:jc w:val="center"/>
        <w:rPr>
          <w:sz w:val="32"/>
          <w:szCs w:val="28"/>
        </w:rPr>
      </w:pPr>
      <w:r>
        <w:rPr>
          <w:sz w:val="32"/>
          <w:szCs w:val="28"/>
        </w:rPr>
        <w:t>Вивід</w:t>
      </w:r>
      <w:r w:rsidR="00EA463B">
        <w:rPr>
          <w:sz w:val="32"/>
          <w:szCs w:val="28"/>
        </w:rPr>
        <w:t xml:space="preserve"> </w:t>
      </w:r>
    </w:p>
    <w:p w14:paraId="08E93738" w14:textId="1798B593" w:rsidR="0049028D" w:rsidRPr="0049028D" w:rsidRDefault="0049028D" w:rsidP="0049028D">
      <w:pPr>
        <w:rPr>
          <w:sz w:val="28"/>
          <w:szCs w:val="24"/>
        </w:rPr>
      </w:pPr>
      <w:r w:rsidRPr="0049028D">
        <w:rPr>
          <w:sz w:val="28"/>
          <w:szCs w:val="24"/>
        </w:rPr>
        <w:t>Forum{Author='Vasya', Theme='null', Text=Simple text, Time='null', Redaction='1'}</w:t>
      </w:r>
    </w:p>
    <w:p w14:paraId="75F8276C" w14:textId="5CECD825" w:rsidR="0049028D" w:rsidRPr="0049028D" w:rsidRDefault="0049028D" w:rsidP="0049028D">
      <w:pPr>
        <w:rPr>
          <w:sz w:val="28"/>
          <w:szCs w:val="24"/>
        </w:rPr>
      </w:pPr>
      <w:r w:rsidRPr="0049028D">
        <w:rPr>
          <w:sz w:val="28"/>
          <w:szCs w:val="24"/>
        </w:rPr>
        <w:t>Forum{Author='Vasya', Theme='Interface', Text=Another text, Time='Thu Nov 05 12:18:07 EET 2020', Redaction='1'}</w:t>
      </w:r>
    </w:p>
    <w:p w14:paraId="4C0D5065" w14:textId="59A9EFB0" w:rsidR="0049028D" w:rsidRPr="0049028D" w:rsidRDefault="0049028D" w:rsidP="0049028D">
      <w:pPr>
        <w:rPr>
          <w:sz w:val="28"/>
          <w:szCs w:val="24"/>
        </w:rPr>
      </w:pPr>
      <w:r w:rsidRPr="0049028D">
        <w:rPr>
          <w:sz w:val="28"/>
          <w:szCs w:val="24"/>
        </w:rPr>
        <w:t>Forum{Author='Denis', Theme='Interface', Text=Another text, Time='Thu Nov 05 12:18:07 EET 2020', Redaction='2'}</w:t>
      </w:r>
    </w:p>
    <w:p w14:paraId="3A24483B" w14:textId="2EC659BA" w:rsidR="00DC4DE1" w:rsidRDefault="0049028D" w:rsidP="0049028D">
      <w:pPr>
        <w:rPr>
          <w:sz w:val="28"/>
          <w:szCs w:val="24"/>
        </w:rPr>
      </w:pPr>
      <w:r w:rsidRPr="0049028D">
        <w:rPr>
          <w:sz w:val="28"/>
          <w:szCs w:val="24"/>
        </w:rPr>
        <w:t>java.lang.Objects are used to compare these instances</w:t>
      </w:r>
    </w:p>
    <w:p w14:paraId="0A6D0007" w14:textId="77777777" w:rsidR="007F79AD" w:rsidRDefault="007F79AD" w:rsidP="0049028D">
      <w:pPr>
        <w:rPr>
          <w:sz w:val="28"/>
          <w:szCs w:val="24"/>
        </w:rPr>
      </w:pPr>
    </w:p>
    <w:p w14:paraId="7ABECDD6" w14:textId="7C6AA670" w:rsidR="007603B8" w:rsidRPr="0049028D" w:rsidRDefault="007603B8" w:rsidP="00EA463B">
      <w:pPr>
        <w:jc w:val="center"/>
        <w:rPr>
          <w:sz w:val="32"/>
          <w:szCs w:val="28"/>
        </w:rPr>
      </w:pPr>
      <w:r w:rsidRPr="0049028D">
        <w:rPr>
          <w:sz w:val="32"/>
          <w:szCs w:val="28"/>
        </w:rPr>
        <w:t>Тест</w:t>
      </w:r>
      <w:r w:rsidR="000D5E89">
        <w:rPr>
          <w:sz w:val="32"/>
          <w:szCs w:val="28"/>
        </w:rPr>
        <w:t>и</w:t>
      </w:r>
      <w:r w:rsidRPr="0049028D">
        <w:rPr>
          <w:sz w:val="32"/>
          <w:szCs w:val="28"/>
        </w:rPr>
        <w:t xml:space="preserve"> до завдання</w:t>
      </w:r>
    </w:p>
    <w:p w14:paraId="04EB81CF" w14:textId="77777777" w:rsidR="007603B8" w:rsidRPr="0049028D" w:rsidRDefault="007603B8" w:rsidP="007603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task5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BeforeEach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java.util.Calendar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static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org.junit.jupiter.api.Assertions.*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class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TestTask5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Message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m1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Message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m2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Calendar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cal1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@BeforeEach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SetBeforeEach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m1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Message(</w:t>
      </w:r>
      <w:r w:rsidRPr="0049028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"Some text"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cal1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Calendar.</w:t>
      </w:r>
      <w:r w:rsidRPr="0049028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getInstance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m2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Message(</w:t>
      </w:r>
      <w:r w:rsidRPr="0049028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"Vasya"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28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"Interface"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 null,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cal1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.getTime().toString()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2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TestCopyObject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CloneNotSupportedException{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m2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m1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.clone()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    </w:t>
      </w:r>
      <w:r w:rsidRPr="0049028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m1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m2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TestEquals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false,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m1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.equals(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m2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TestHashCode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hash =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m1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.hashCode()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(hash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m1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.hashCode())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TestGetText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028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"Some text"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m1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.getText())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TestGetTime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cal1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.getTime().toString()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m2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.getTime())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TestGetAuthor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028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"Vasya"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m2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.getAuthor())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59DF8770" w14:textId="137A6D60" w:rsidR="007603B8" w:rsidRPr="0049028D" w:rsidRDefault="007603B8" w:rsidP="00173C7E">
      <w:pPr>
        <w:jc w:val="center"/>
        <w:rPr>
          <w:sz w:val="32"/>
          <w:szCs w:val="28"/>
        </w:rPr>
      </w:pPr>
      <w:r w:rsidRPr="0049028D">
        <w:rPr>
          <w:sz w:val="32"/>
          <w:szCs w:val="28"/>
        </w:rPr>
        <w:t>Вивід</w:t>
      </w:r>
    </w:p>
    <w:p w14:paraId="4E7E320C" w14:textId="6F5BB817" w:rsidR="0049028D" w:rsidRDefault="007603B8" w:rsidP="007603B8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DD923B2" wp14:editId="1E3B53D6">
            <wp:extent cx="6350000" cy="16480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7037" cy="165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5312" w14:textId="77777777" w:rsidR="007603B8" w:rsidRDefault="007603B8" w:rsidP="0049028D">
      <w:pPr>
        <w:pStyle w:val="Title"/>
      </w:pPr>
    </w:p>
    <w:p w14:paraId="59B6FA56" w14:textId="77777777" w:rsidR="007603B8" w:rsidRDefault="007603B8" w:rsidP="0049028D">
      <w:pPr>
        <w:pStyle w:val="Title"/>
      </w:pPr>
    </w:p>
    <w:p w14:paraId="5360628A" w14:textId="77777777" w:rsidR="007603B8" w:rsidRDefault="007603B8" w:rsidP="0049028D">
      <w:pPr>
        <w:pStyle w:val="Title"/>
      </w:pPr>
    </w:p>
    <w:p w14:paraId="7C4785D4" w14:textId="5AC2B5DE" w:rsidR="007603B8" w:rsidRPr="00173C7E" w:rsidRDefault="007603B8" w:rsidP="00173C7E">
      <w:pPr>
        <w:jc w:val="center"/>
        <w:rPr>
          <w:sz w:val="32"/>
          <w:szCs w:val="32"/>
        </w:rPr>
      </w:pPr>
      <w:r w:rsidRPr="007603B8">
        <w:rPr>
          <w:sz w:val="32"/>
          <w:szCs w:val="32"/>
        </w:rPr>
        <w:lastRenderedPageBreak/>
        <w:t>Д</w:t>
      </w:r>
      <w:r>
        <w:rPr>
          <w:sz w:val="32"/>
          <w:szCs w:val="32"/>
        </w:rPr>
        <w:t>іаграма</w:t>
      </w:r>
      <w:r w:rsidRPr="0049028D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C95EC97" wp14:editId="5EA2345F">
            <wp:simplePos x="0" y="0"/>
            <wp:positionH relativeFrom="page">
              <wp:posOffset>1080135</wp:posOffset>
            </wp:positionH>
            <wp:positionV relativeFrom="paragraph">
              <wp:posOffset>288925</wp:posOffset>
            </wp:positionV>
            <wp:extent cx="5295900" cy="8360698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082" cy="8364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9A906" w14:textId="77777777" w:rsidR="00173C7E" w:rsidRDefault="00173C7E" w:rsidP="0049028D">
      <w:pPr>
        <w:pStyle w:val="Title"/>
      </w:pPr>
    </w:p>
    <w:p w14:paraId="09FC6812" w14:textId="7AC7F61D" w:rsidR="004638B6" w:rsidRDefault="004638B6" w:rsidP="0049028D">
      <w:pPr>
        <w:pStyle w:val="Title"/>
        <w:rPr>
          <w:lang w:val="en-US"/>
        </w:rPr>
      </w:pPr>
      <w:r w:rsidRPr="007F4D64">
        <w:lastRenderedPageBreak/>
        <w:t xml:space="preserve">Завдання </w:t>
      </w:r>
      <w:r>
        <w:t>1</w:t>
      </w:r>
      <w:r w:rsidR="00FE63DD">
        <w:rPr>
          <w:lang w:val="en-US"/>
        </w:rPr>
        <w:t>3</w:t>
      </w:r>
    </w:p>
    <w:p w14:paraId="040740AB" w14:textId="4B6DBF16" w:rsidR="0049028D" w:rsidRPr="0049028D" w:rsidRDefault="0049028D" w:rsidP="0049028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Клас </w:t>
      </w:r>
      <w:r>
        <w:rPr>
          <w:sz w:val="32"/>
          <w:szCs w:val="32"/>
          <w:lang w:val="en-US"/>
        </w:rPr>
        <w:t>Quadrant</w:t>
      </w:r>
    </w:p>
    <w:p w14:paraId="38909080" w14:textId="77777777" w:rsidR="0049028D" w:rsidRPr="0049028D" w:rsidRDefault="0049028D" w:rsidP="004902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task13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java.util.Objects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for calculating data of Quadrant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49028D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&lt;b&gt;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side</w:t>
      </w:r>
      <w:r w:rsidRPr="0049028D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&lt;/b&gt;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, </w:t>
      </w:r>
      <w:r w:rsidRPr="0049028D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&lt;b&gt;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perimeter</w:t>
      </w:r>
      <w:r w:rsidRPr="0049028D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&lt;/b&gt;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, </w:t>
      </w:r>
      <w:r w:rsidRPr="0049028D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&lt;b&gt;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square</w:t>
      </w:r>
      <w:r w:rsidRPr="0049028D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&lt;/b&gt;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,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49028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Denis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49028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Quadrant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implements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Measurable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one side of Quadrant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float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side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perimeter of Quadrant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float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perimeter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square of Quadrant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float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square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Checks bounds and returns value of Parameter .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9028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49028D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Parameter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should be more than 0 to be returned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9028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0, if Parameter less or equal 0.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float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checkBoundsAndReturn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Parameter)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(Parameter &lt;= </w:t>
      </w:r>
      <w:r w:rsidRPr="004902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49028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.println(Parameter + </w:t>
      </w:r>
      <w:r w:rsidRPr="0049028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is out of range! Set parameter &gt; 0 !"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return </w:t>
      </w:r>
      <w:r w:rsidRPr="004902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return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Parameter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Calculates perimeter and square by side of Quadrant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void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findPerimeterAndSquare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perimeter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902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side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square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side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side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Constructor with value side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Quadrant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side)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side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checkBoundsAndReturn(side)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findPerimeterAndSquare()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Constructor without values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Quadrant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49028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49028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"Please, set a side of Quadrant by setSide()."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Outputs all information of object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9028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String of values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toString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9028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"Quadrant{"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9028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"side="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getSide() +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9028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perimeter="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getPerimeter() +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9028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square="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getSquare() +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9028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'}'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9028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Quadrant with values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Quadrant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clone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new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Quadrant(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side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Checks if Objects are equal.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9028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49028D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o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Object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9028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true if they are equal , false if not .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boolean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equals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(Object o)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this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o)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true;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(!(o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instanceof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Quadrant))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Quadrant quadrant = (Quadrant) o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Float.</w:t>
      </w:r>
      <w:r w:rsidRPr="0049028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compare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(quadrant.getSide()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getSide()) == </w:t>
      </w:r>
      <w:r w:rsidRPr="004902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&amp;&amp;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Float.</w:t>
      </w:r>
      <w:r w:rsidRPr="0049028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compare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(quadrant.getPerimeter()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getPerimeter()) == </w:t>
      </w:r>
      <w:r w:rsidRPr="004902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&amp;&amp;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Float.</w:t>
      </w:r>
      <w:r w:rsidRPr="0049028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compare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(quadrant.getSquare()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getSquare()) == </w:t>
      </w:r>
      <w:r w:rsidRPr="004902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4902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hashCode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Objects.</w:t>
      </w:r>
      <w:r w:rsidRPr="0049028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hash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(getSide()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getPerimeter()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getSquare())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float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getSide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side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float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getSquare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square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float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getPerimeter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perimeter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setSide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side)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side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checkBoundsAndReturn(side)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findPerimeterAndSquare()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setPerimeter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perimeter)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perimeter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checkBoundsAndReturn(perimeter)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902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setSquare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square) {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9028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square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checkBoundsAndReturn(square)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902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902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4106171F" w14:textId="44899667" w:rsidR="009C2E33" w:rsidRPr="007603B8" w:rsidRDefault="007603B8" w:rsidP="00EA463B">
      <w:pPr>
        <w:rPr>
          <w:sz w:val="32"/>
          <w:szCs w:val="28"/>
          <w:lang w:val="en-US"/>
        </w:rPr>
      </w:pPr>
      <w:r>
        <w:rPr>
          <w:sz w:val="32"/>
          <w:szCs w:val="28"/>
        </w:rPr>
        <w:t xml:space="preserve">Інтерфейс </w:t>
      </w:r>
      <w:r>
        <w:rPr>
          <w:sz w:val="32"/>
          <w:szCs w:val="28"/>
          <w:lang w:val="en-US"/>
        </w:rPr>
        <w:t>Measurable</w:t>
      </w:r>
    </w:p>
    <w:p w14:paraId="44BA4983" w14:textId="1C698230" w:rsidR="007603B8" w:rsidRPr="007603B8" w:rsidRDefault="007603B8" w:rsidP="007603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task13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interface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Measurable {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7603B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setSide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side)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void </w:t>
      </w:r>
      <w:r w:rsidRPr="007603B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setSquare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void </w:t>
      </w:r>
      <w:r w:rsidRPr="007603B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setPerimeter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Perimeter)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Object </w:t>
      </w:r>
      <w:r w:rsidRPr="007603B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clone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14:paraId="799108E8" w14:textId="483559DC" w:rsidR="007603B8" w:rsidRPr="007603B8" w:rsidRDefault="007603B8" w:rsidP="00EA463B">
      <w:pPr>
        <w:rPr>
          <w:sz w:val="32"/>
          <w:szCs w:val="28"/>
          <w:lang w:val="en-US"/>
        </w:rPr>
      </w:pPr>
      <w:r>
        <w:rPr>
          <w:sz w:val="32"/>
          <w:szCs w:val="28"/>
        </w:rPr>
        <w:t xml:space="preserve">Клас </w:t>
      </w:r>
      <w:r>
        <w:rPr>
          <w:sz w:val="32"/>
          <w:szCs w:val="28"/>
          <w:lang w:val="en-US"/>
        </w:rPr>
        <w:t>Main</w:t>
      </w:r>
    </w:p>
    <w:p w14:paraId="3CBE8380" w14:textId="56BBDE47" w:rsidR="009C2E33" w:rsidRPr="00173C7E" w:rsidRDefault="007603B8" w:rsidP="00173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task13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 {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7603B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(String[] args) {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Measurable o1 = 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Quadrant()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7603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.println(o1)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o1.setSide(-</w:t>
      </w:r>
      <w:r w:rsidRPr="007603B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7603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.println(o1)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o1.setSide(</w:t>
      </w:r>
      <w:r w:rsidRPr="007603B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7603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.println(o1)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Measurable o2 = (Quadrant) o1.clone()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7603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.println(o2)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E1916D6" w14:textId="0847130A" w:rsidR="004638B6" w:rsidRDefault="00907DBB" w:rsidP="00EA463B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Вивід</w:t>
      </w:r>
      <w:r w:rsidR="00EA463B">
        <w:rPr>
          <w:sz w:val="32"/>
          <w:szCs w:val="28"/>
        </w:rPr>
        <w:t xml:space="preserve"> </w:t>
      </w:r>
    </w:p>
    <w:p w14:paraId="449FCD9C" w14:textId="77777777" w:rsidR="007603B8" w:rsidRPr="007603B8" w:rsidRDefault="007603B8" w:rsidP="007603B8">
      <w:pPr>
        <w:rPr>
          <w:sz w:val="28"/>
          <w:szCs w:val="24"/>
        </w:rPr>
      </w:pPr>
      <w:r w:rsidRPr="007603B8">
        <w:rPr>
          <w:sz w:val="28"/>
          <w:szCs w:val="24"/>
        </w:rPr>
        <w:t>Please, set a side of Quadrant by setSide().</w:t>
      </w:r>
    </w:p>
    <w:p w14:paraId="419FB10A" w14:textId="77777777" w:rsidR="007603B8" w:rsidRPr="007603B8" w:rsidRDefault="007603B8" w:rsidP="007603B8">
      <w:pPr>
        <w:rPr>
          <w:sz w:val="28"/>
          <w:szCs w:val="24"/>
        </w:rPr>
      </w:pPr>
      <w:r w:rsidRPr="007603B8">
        <w:rPr>
          <w:sz w:val="28"/>
          <w:szCs w:val="24"/>
        </w:rPr>
        <w:t>Quadrant{side=0.0, perimeter=0.0, square=0.0}</w:t>
      </w:r>
    </w:p>
    <w:p w14:paraId="26579E88" w14:textId="77777777" w:rsidR="007603B8" w:rsidRPr="007603B8" w:rsidRDefault="007603B8" w:rsidP="007603B8">
      <w:pPr>
        <w:rPr>
          <w:sz w:val="28"/>
          <w:szCs w:val="24"/>
        </w:rPr>
      </w:pPr>
      <w:r w:rsidRPr="007603B8">
        <w:rPr>
          <w:sz w:val="28"/>
          <w:szCs w:val="24"/>
        </w:rPr>
        <w:t>-1.0 is out of range! Set parameter &gt; 0 !</w:t>
      </w:r>
    </w:p>
    <w:p w14:paraId="0A698F57" w14:textId="77777777" w:rsidR="007603B8" w:rsidRPr="007603B8" w:rsidRDefault="007603B8" w:rsidP="007603B8">
      <w:pPr>
        <w:rPr>
          <w:sz w:val="28"/>
          <w:szCs w:val="24"/>
        </w:rPr>
      </w:pPr>
      <w:r w:rsidRPr="007603B8">
        <w:rPr>
          <w:sz w:val="28"/>
          <w:szCs w:val="24"/>
        </w:rPr>
        <w:t>Quadrant{side=0.0, perimeter=0.0, square=0.0}</w:t>
      </w:r>
    </w:p>
    <w:p w14:paraId="0EACBE79" w14:textId="77777777" w:rsidR="007603B8" w:rsidRPr="007603B8" w:rsidRDefault="007603B8" w:rsidP="007603B8">
      <w:pPr>
        <w:rPr>
          <w:sz w:val="28"/>
          <w:szCs w:val="24"/>
        </w:rPr>
      </w:pPr>
      <w:r w:rsidRPr="007603B8">
        <w:rPr>
          <w:sz w:val="28"/>
          <w:szCs w:val="24"/>
        </w:rPr>
        <w:t>Quadrant{side=10.0, perimeter=40.0, square=100.0}</w:t>
      </w:r>
    </w:p>
    <w:p w14:paraId="5149CDDF" w14:textId="54AA5755" w:rsidR="00FE63DD" w:rsidRDefault="007603B8" w:rsidP="007603B8">
      <w:pPr>
        <w:rPr>
          <w:sz w:val="28"/>
          <w:szCs w:val="24"/>
        </w:rPr>
      </w:pPr>
      <w:r w:rsidRPr="007603B8">
        <w:rPr>
          <w:sz w:val="28"/>
          <w:szCs w:val="24"/>
        </w:rPr>
        <w:t>Quadrant{side=10.0, perimeter=40.0, square=100.0}</w:t>
      </w:r>
    </w:p>
    <w:p w14:paraId="25E52F8C" w14:textId="7B7416A6" w:rsidR="007603B8" w:rsidRPr="007603B8" w:rsidRDefault="007603B8" w:rsidP="00EA463B">
      <w:pPr>
        <w:jc w:val="center"/>
        <w:rPr>
          <w:sz w:val="32"/>
          <w:szCs w:val="28"/>
        </w:rPr>
      </w:pPr>
      <w:r>
        <w:rPr>
          <w:sz w:val="32"/>
          <w:szCs w:val="28"/>
        </w:rPr>
        <w:t>Тест до завдання</w:t>
      </w:r>
    </w:p>
    <w:p w14:paraId="7E44DF32" w14:textId="77777777" w:rsidR="007603B8" w:rsidRPr="007603B8" w:rsidRDefault="007603B8" w:rsidP="007603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task13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</w:t>
      </w:r>
      <w:r w:rsidRPr="007603B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BeforeEach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</w:t>
      </w:r>
      <w:r w:rsidRPr="007603B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static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org.junit.jupiter.api.Assertions.*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class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TestTask13 {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Quadrant </w:t>
      </w:r>
      <w:r w:rsidRPr="007603B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o1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Quadrant </w:t>
      </w:r>
      <w:r w:rsidRPr="007603B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o2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@BeforeEach</w:t>
      </w:r>
      <w:r w:rsidRPr="007603B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7603B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o1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Quadrant(</w:t>
      </w:r>
      <w:r w:rsidRPr="007603B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o2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Quadrant(</w:t>
      </w:r>
      <w:r w:rsidRPr="007603B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7603B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7603B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testSetGetPerimeter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o1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.setPerimeter(</w:t>
      </w:r>
      <w:r w:rsidRPr="007603B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603B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603B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o1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.getPerimeter())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7603B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7603B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testSetGetSquare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o1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.setSquare(</w:t>
      </w:r>
      <w:r w:rsidRPr="007603B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603B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603B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o1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.getSquare())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7603B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7603B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testCalculationOfPerimeter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603B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603B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o2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.getPerimeter())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7603B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7603B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testCalculationOfPSquare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603B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603B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o2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.getSquare())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7603B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7603B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testEquals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false, </w:t>
      </w:r>
      <w:r w:rsidRPr="007603B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o2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.equals(</w:t>
      </w:r>
      <w:r w:rsidRPr="007603B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o1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7603B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7603B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7603B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testHash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false, </w:t>
      </w:r>
      <w:r w:rsidRPr="007603B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o2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.hashCode() == </w:t>
      </w:r>
      <w:r w:rsidRPr="007603B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o1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.hashCode())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4BA62D7" w14:textId="436B4B77" w:rsidR="007603B8" w:rsidRDefault="007603B8" w:rsidP="00EA463B">
      <w:pPr>
        <w:jc w:val="center"/>
        <w:rPr>
          <w:sz w:val="32"/>
          <w:szCs w:val="28"/>
        </w:rPr>
      </w:pPr>
      <w:r>
        <w:rPr>
          <w:sz w:val="32"/>
          <w:szCs w:val="28"/>
        </w:rPr>
        <w:t>Вивід</w:t>
      </w:r>
    </w:p>
    <w:p w14:paraId="12BB7255" w14:textId="4E9664EF" w:rsidR="007603B8" w:rsidRDefault="007603B8" w:rsidP="007603B8">
      <w:pPr>
        <w:rPr>
          <w:sz w:val="32"/>
          <w:szCs w:val="28"/>
        </w:rPr>
      </w:pPr>
      <w:r>
        <w:rPr>
          <w:noProof/>
        </w:rPr>
        <w:drawing>
          <wp:inline distT="0" distB="0" distL="0" distR="0" wp14:anchorId="17380E35" wp14:editId="0D7FAB5B">
            <wp:extent cx="6636374" cy="1356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3606" cy="135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3AF2" w14:textId="2EC90B0E" w:rsidR="007603B8" w:rsidRPr="00EA463B" w:rsidRDefault="00173C7E" w:rsidP="00EA463B">
      <w:pPr>
        <w:jc w:val="center"/>
        <w:rPr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94AB87" wp14:editId="45F44144">
            <wp:simplePos x="0" y="0"/>
            <wp:positionH relativeFrom="margin">
              <wp:align>center</wp:align>
            </wp:positionH>
            <wp:positionV relativeFrom="paragraph">
              <wp:posOffset>378460</wp:posOffset>
            </wp:positionV>
            <wp:extent cx="4113530" cy="6057900"/>
            <wp:effectExtent l="0" t="0" r="127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3B8" w:rsidRPr="007603B8">
        <w:rPr>
          <w:sz w:val="32"/>
          <w:szCs w:val="28"/>
        </w:rPr>
        <w:t>Діаграма</w:t>
      </w:r>
    </w:p>
    <w:p w14:paraId="1482927C" w14:textId="77777777" w:rsidR="007603B8" w:rsidRDefault="007603B8" w:rsidP="007603B8">
      <w:pPr>
        <w:rPr>
          <w:sz w:val="28"/>
          <w:szCs w:val="24"/>
        </w:rPr>
      </w:pPr>
    </w:p>
    <w:p w14:paraId="1D9DCA5C" w14:textId="4F0E088C" w:rsidR="00907DBB" w:rsidRDefault="00907DBB" w:rsidP="00A7245D">
      <w:pPr>
        <w:pStyle w:val="Title"/>
      </w:pPr>
      <w:r>
        <w:t xml:space="preserve">Завдання </w:t>
      </w:r>
      <w:r w:rsidR="00FE63DD">
        <w:rPr>
          <w:lang w:val="en-US"/>
        </w:rPr>
        <w:t>25</w:t>
      </w:r>
      <w:r>
        <w:t xml:space="preserve"> </w:t>
      </w:r>
    </w:p>
    <w:p w14:paraId="686AD0B2" w14:textId="05F1A42A" w:rsidR="005E00D6" w:rsidRPr="00EA463B" w:rsidRDefault="00EA463B" w:rsidP="005E00D6">
      <w:pPr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Клас</w:t>
      </w:r>
      <w:r w:rsidRPr="00EA463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Polynomial</w:t>
      </w:r>
    </w:p>
    <w:p w14:paraId="61AD224B" w14:textId="77777777" w:rsidR="00EA463B" w:rsidRPr="00EA463B" w:rsidRDefault="00EA463B" w:rsidP="00EA46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task25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for storing data of Polynomial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A463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&lt;b&gt;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values</w:t>
      </w:r>
      <w:r w:rsidRPr="00EA463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&lt;/b&gt;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&lt;b&gt;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length</w:t>
      </w:r>
      <w:r w:rsidRPr="00EA463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&lt;/b&gt;</w:t>
      </w:r>
      <w:r w:rsidRPr="00EA463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br/>
        <w:t xml:space="preserve">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Denis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Polynomial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 Array of coefficients 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double 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 length of Array of coefficients 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 for polynomial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A46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values</w:t>
      </w:r>
      <w:r w:rsidRPr="00EA46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Polynomial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values)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values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values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length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values.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/**Returns length of Array of coefficients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length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getLength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/**Returns Array of coefficients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array of values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 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getValues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values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Sets new coefficients in Polynomial and sets a new length.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A46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values</w:t>
      </w:r>
      <w:r w:rsidRPr="00EA46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setValues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values)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length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values.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values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values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BA6AFA7" w14:textId="6E7AAB6D" w:rsidR="00FE63DD" w:rsidRPr="00FE63DD" w:rsidRDefault="00FE63DD" w:rsidP="00FE6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3AFD1531" w14:textId="1EB5C79F" w:rsidR="00EA463B" w:rsidRDefault="00EA463B" w:rsidP="00907DBB">
      <w:pPr>
        <w:rPr>
          <w:noProof/>
        </w:rPr>
      </w:pPr>
    </w:p>
    <w:p w14:paraId="3EB7D709" w14:textId="5CE6B6EE" w:rsidR="00EA463B" w:rsidRPr="00EA463B" w:rsidRDefault="00EA463B" w:rsidP="00907DBB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ru-RU"/>
        </w:rPr>
        <w:t>Клас</w:t>
      </w:r>
      <w:r w:rsidRPr="000D5E89">
        <w:rPr>
          <w:noProof/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t>Rational</w:t>
      </w:r>
    </w:p>
    <w:p w14:paraId="076A1200" w14:textId="77777777" w:rsidR="00EA463B" w:rsidRPr="00EA463B" w:rsidRDefault="00EA463B" w:rsidP="00EA46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task25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java.util.Arrays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java.util.Objects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for storing data of Rational.Subclass of Polynomial.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A463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&lt;b&gt;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divider</w:t>
      </w:r>
      <w:r w:rsidRPr="00EA463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&lt;/b&gt;</w:t>
      </w:r>
      <w:r w:rsidRPr="00EA463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br/>
        <w:t xml:space="preserve">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Denis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Rational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extends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Polynomial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implements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Countable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 Polynomial divider 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Polynomial 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divider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 for numerator and divider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A46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numerator</w:t>
      </w:r>
      <w:r w:rsidRPr="00EA46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A46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dividerValues</w:t>
      </w:r>
      <w:r w:rsidRPr="00EA46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Rational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numerator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 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dividerValues)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(numerator)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divider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Polynomial(dividerValues)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checkDividerValues()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 for numerator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A46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numerator</w:t>
      </w:r>
      <w:r w:rsidRPr="00EA46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Rational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numerator)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(numerator)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divider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Polynomial(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 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[]{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Clones Rational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@return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br/>
        <w:t xml:space="preserve"> 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Rational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clone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new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Rational(getValues()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getDividerValues())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Checks if a divider is a zero array and sets a new value if it is.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void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checkDividerValues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(Arrays.</w:t>
      </w:r>
      <w:r w:rsidRPr="00EA46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equals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 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getDividerValues()))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EA46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A463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"It can't be a zero divider! Setting a new value."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setDividerValues(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 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[]{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prints Polynomial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A46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p</w:t>
      </w:r>
      <w:r w:rsidRPr="00EA46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void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printPolynomial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(Polynomial p)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EA46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.printf(</w:t>
      </w:r>
      <w:r w:rsidRPr="00EA463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"%.0f"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p.getValues()[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 p.getLength()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 ==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p.getValues()[i] ==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System.</w:t>
      </w:r>
      <w:r w:rsidRPr="00EA46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.printf(</w:t>
      </w:r>
      <w:r w:rsidRPr="00EA463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+ x"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else if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 ==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p.getValues()[i] !=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System.out.printf(</w:t>
      </w:r>
      <w:r w:rsidRPr="00EA463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+ %.0fx"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p.getValues()[i])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else if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(p.getValues()[i] !=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p.getValues()[i] !=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System.out.printf(</w:t>
      </w:r>
      <w:r w:rsidRPr="00EA463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+ %.0fx^%d"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p.getValues()[i]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else if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(p.getValues()[i] ==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System.out.printf(</w:t>
      </w:r>
      <w:r w:rsidRPr="00EA463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+ x^%d"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Outputs rational polynomial (numerator and divider).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output()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System.out.print(</w:t>
      </w:r>
      <w:r w:rsidRPr="00EA463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"( "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printPolynomial(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System.out.print(</w:t>
      </w:r>
      <w:r w:rsidRPr="00EA463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) / ( "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printPolynomial(divider)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System.out.println(</w:t>
      </w:r>
      <w:r w:rsidRPr="00EA463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)"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 sets a new divider coefficients and cheks it.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values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setDividerValues(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values)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divider.setValues(values)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checkDividerValues()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gets dividers coefficients.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@return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br/>
        <w:t xml:space="preserve"> 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 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getDividerValues()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divider.getValues()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gets dividers length.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@return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br/>
        <w:t xml:space="preserve"> 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getDividerLength()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divider.getLength()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String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@Override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toString()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EA463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"Rational{"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EA463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numerator values = "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Arrays.toString(getValues()) +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EA463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numerator length = "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getLength() +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EA463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divider values = "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Arrays.toString(getDividerValues()) +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EA463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divider length = "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getDividerLength() +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EA463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'}'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Compare two rationals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@return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br/>
        <w:t xml:space="preserve"> 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@Override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boolean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equals(Object o)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this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o)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true;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(!(o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instanceof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Rational))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Rational rational = (Rational) o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getLength() == rational.getLength() &amp;&amp;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getDividerLength() == rational.getDividerLength() &amp;&amp;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Arrays.equals(getValues()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rational.getValues()) &amp;&amp;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Arrays.equals(getDividerValues()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rational.getDividerValues())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get hash code from rational.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@return</w:t>
      </w:r>
      <w:r w:rsidRPr="00EA46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br/>
        <w:t xml:space="preserve">     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@Override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hashCode()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Objects.hash(getLength()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getValues()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getDividerValues()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getDividerLength())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4317A4D9" w14:textId="32878FC0" w:rsidR="00EA463B" w:rsidRPr="00EA463B" w:rsidRDefault="00EA463B" w:rsidP="00907DBB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</w:rPr>
        <w:t xml:space="preserve">Інтерфейс </w:t>
      </w:r>
      <w:r>
        <w:rPr>
          <w:noProof/>
          <w:sz w:val="32"/>
          <w:szCs w:val="32"/>
          <w:lang w:val="en-US"/>
        </w:rPr>
        <w:t>Countable</w:t>
      </w:r>
    </w:p>
    <w:p w14:paraId="59F2217E" w14:textId="77777777" w:rsidR="00EA463B" w:rsidRPr="00EA463B" w:rsidRDefault="00EA463B" w:rsidP="00EA46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task25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 interface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Countable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setDividerValues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Values)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void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setValues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Values)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void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output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int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getDividerLength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int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getLength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14:paraId="41377A19" w14:textId="18B4DDFC" w:rsidR="00EA463B" w:rsidRPr="00EA463B" w:rsidRDefault="00EA463B" w:rsidP="00907DBB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</w:rPr>
        <w:t xml:space="preserve">Клас </w:t>
      </w:r>
      <w:r>
        <w:rPr>
          <w:noProof/>
          <w:sz w:val="32"/>
          <w:szCs w:val="32"/>
          <w:lang w:val="en-US"/>
        </w:rPr>
        <w:t>Main</w:t>
      </w:r>
    </w:p>
    <w:p w14:paraId="2DF65E61" w14:textId="77777777" w:rsidR="00EA463B" w:rsidRPr="00EA463B" w:rsidRDefault="00EA463B" w:rsidP="00EA46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task25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(String[] args)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arr[] = {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Countable p =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Rational(arr)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A46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.println(p)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p.setValues(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 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[]{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p.setDividerValues(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 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A46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.println(p)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p.output()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Countable p2 =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Rational(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 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[]{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 new 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[]{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 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A46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.println(p2)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 = ((Rational) p2).clone()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(p2.equals(p)) p.output()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3CF26F1" w14:textId="77777777" w:rsidR="00EA463B" w:rsidRDefault="00EA463B" w:rsidP="00907DBB">
      <w:pPr>
        <w:rPr>
          <w:noProof/>
        </w:rPr>
      </w:pPr>
    </w:p>
    <w:p w14:paraId="1BB82A20" w14:textId="6DB4BC59" w:rsidR="00907DBB" w:rsidRDefault="00907DBB" w:rsidP="00EA463B">
      <w:pPr>
        <w:jc w:val="center"/>
        <w:rPr>
          <w:sz w:val="32"/>
          <w:szCs w:val="28"/>
        </w:rPr>
      </w:pPr>
      <w:r>
        <w:rPr>
          <w:sz w:val="32"/>
          <w:szCs w:val="28"/>
        </w:rPr>
        <w:t>Вивід</w:t>
      </w:r>
    </w:p>
    <w:p w14:paraId="0E860F71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Sodom is new in the Gallery</w:t>
      </w:r>
    </w:p>
    <w:p w14:paraId="480B23D6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 xml:space="preserve">Dali already is in the Gallery </w:t>
      </w:r>
    </w:p>
    <w:p w14:paraId="6E6AB503" w14:textId="77777777" w:rsidR="00DC4DE1" w:rsidRPr="00DC4DE1" w:rsidRDefault="00DC4DE1" w:rsidP="00DC4DE1">
      <w:pPr>
        <w:rPr>
          <w:sz w:val="28"/>
          <w:szCs w:val="24"/>
        </w:rPr>
      </w:pPr>
    </w:p>
    <w:p w14:paraId="0EAF1FFD" w14:textId="4D645AE6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lastRenderedPageBreak/>
        <w:t xml:space="preserve">(type "out" to quit) Check our Gallery  : </w:t>
      </w:r>
    </w:p>
    <w:p w14:paraId="6F6AF5F6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 xml:space="preserve">Liza Walli Dali Sodom Scream Elon </w:t>
      </w:r>
    </w:p>
    <w:p w14:paraId="756AE263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Liza</w:t>
      </w:r>
    </w:p>
    <w:p w14:paraId="6E3F5271" w14:textId="53B3945F" w:rsid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Out</w:t>
      </w:r>
    </w:p>
    <w:p w14:paraId="31837B05" w14:textId="2C8D1BC4" w:rsidR="00EA463B" w:rsidRPr="00EA463B" w:rsidRDefault="00EA463B" w:rsidP="00EA463B">
      <w:pPr>
        <w:jc w:val="center"/>
        <w:rPr>
          <w:sz w:val="32"/>
          <w:szCs w:val="28"/>
        </w:rPr>
      </w:pPr>
      <w:r w:rsidRPr="00EA463B">
        <w:rPr>
          <w:sz w:val="32"/>
          <w:szCs w:val="28"/>
        </w:rPr>
        <w:t>Тести до завдання</w:t>
      </w:r>
    </w:p>
    <w:p w14:paraId="5B4E58C1" w14:textId="77777777" w:rsidR="00EA463B" w:rsidRPr="00EA463B" w:rsidRDefault="00EA463B" w:rsidP="00EA46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task25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BeforeEach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static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org.junit.jupiter.api.Assertions.*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class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TestTask25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Rational 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r1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Rational 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r2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@BeforeEach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r1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Rational(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 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[]{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r1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.setDividerValues(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 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[]{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r2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r1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.clone()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TestGetAndSetDividerValues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assertArrayEquals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 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[]{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r1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.getDividerValues())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TestGetDividerLength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r1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.getDividerLength())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TestGetValues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assertArrayEquals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 double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[]{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r1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.getValues())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TestGetLength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63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r1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.getLength())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TestEquals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r2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r1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EA463B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EA463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TestHashCode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6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r2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.hashCode() 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A463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r1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.hashCode())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63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A463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4144B8A2" w14:textId="29A68D18" w:rsidR="00EA463B" w:rsidRPr="00EA463B" w:rsidRDefault="00EA463B" w:rsidP="00EA463B">
      <w:pPr>
        <w:jc w:val="center"/>
        <w:rPr>
          <w:sz w:val="32"/>
          <w:szCs w:val="28"/>
        </w:rPr>
      </w:pPr>
      <w:r w:rsidRPr="00EA463B">
        <w:rPr>
          <w:sz w:val="32"/>
          <w:szCs w:val="28"/>
        </w:rPr>
        <w:lastRenderedPageBreak/>
        <w:t>Вивід</w:t>
      </w:r>
    </w:p>
    <w:p w14:paraId="2764AE68" w14:textId="732F445E" w:rsidR="00EA463B" w:rsidRDefault="00EA463B" w:rsidP="00DC4DE1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75EC15B" wp14:editId="768F7DFC">
            <wp:extent cx="6120130" cy="1608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6C36" w14:textId="627BBC74" w:rsidR="00EA463B" w:rsidRPr="00EA463B" w:rsidRDefault="00EA463B" w:rsidP="00EA463B">
      <w:pPr>
        <w:jc w:val="center"/>
        <w:rPr>
          <w:sz w:val="32"/>
          <w:szCs w:val="28"/>
        </w:rPr>
      </w:pPr>
      <w:r w:rsidRPr="00EA463B">
        <w:rPr>
          <w:sz w:val="32"/>
          <w:szCs w:val="28"/>
        </w:rPr>
        <w:t>Діаграма</w:t>
      </w:r>
    </w:p>
    <w:p w14:paraId="4E8CF2C6" w14:textId="1E3DD9BA" w:rsidR="00EA463B" w:rsidRDefault="00EA463B" w:rsidP="00EA463B">
      <w:pPr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45D6886A" wp14:editId="4F70BD85">
            <wp:extent cx="5519422" cy="63246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7811" cy="63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6AA4" w14:textId="7873EB85" w:rsidR="00EA463B" w:rsidRDefault="00EA463B" w:rsidP="00DC4DE1">
      <w:pPr>
        <w:rPr>
          <w:sz w:val="28"/>
          <w:szCs w:val="24"/>
        </w:rPr>
      </w:pPr>
    </w:p>
    <w:p w14:paraId="121F3445" w14:textId="77777777" w:rsidR="00EA463B" w:rsidRDefault="00EA463B" w:rsidP="00DC4DE1">
      <w:pPr>
        <w:rPr>
          <w:sz w:val="28"/>
          <w:szCs w:val="24"/>
        </w:rPr>
      </w:pPr>
    </w:p>
    <w:p w14:paraId="60265D07" w14:textId="0224984F" w:rsidR="00907DBB" w:rsidRDefault="00907DBB" w:rsidP="00EA463B">
      <w:pPr>
        <w:pStyle w:val="Title"/>
      </w:pPr>
      <w:r>
        <w:t xml:space="preserve">Завдання </w:t>
      </w:r>
      <w:r w:rsidR="00FE63DD">
        <w:rPr>
          <w:lang w:val="en-US"/>
        </w:rPr>
        <w:t>3</w:t>
      </w:r>
      <w:r w:rsidR="00F513BC">
        <w:rPr>
          <w:lang w:val="en-US"/>
        </w:rPr>
        <w:t>1</w:t>
      </w:r>
    </w:p>
    <w:p w14:paraId="50F3D19C" w14:textId="1ABF7E43" w:rsidR="00164BEC" w:rsidRPr="00164BEC" w:rsidRDefault="00164BEC" w:rsidP="00164BEC">
      <w:pPr>
        <w:rPr>
          <w:sz w:val="32"/>
          <w:szCs w:val="32"/>
          <w:lang w:val="en-US"/>
        </w:rPr>
      </w:pPr>
      <w:r w:rsidRPr="00164BEC">
        <w:rPr>
          <w:sz w:val="32"/>
          <w:szCs w:val="32"/>
        </w:rPr>
        <w:t xml:space="preserve">Клас </w:t>
      </w:r>
      <w:r w:rsidRPr="00164BEC">
        <w:rPr>
          <w:sz w:val="32"/>
          <w:szCs w:val="32"/>
          <w:lang w:val="en-US"/>
        </w:rPr>
        <w:t>Car</w:t>
      </w:r>
    </w:p>
    <w:p w14:paraId="34642FEF" w14:textId="77777777" w:rsidR="00164BEC" w:rsidRPr="00164BEC" w:rsidRDefault="00164BEC" w:rsidP="00164B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task31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for storing data of Car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164BE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&lt;b&gt;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power</w:t>
      </w:r>
      <w:r w:rsidRPr="00164BE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&lt;/b&gt;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, </w:t>
      </w:r>
      <w:r w:rsidRPr="00164BE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&lt;b&gt;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brand</w:t>
      </w:r>
      <w:r w:rsidRPr="00164BE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&lt;/b&gt; &lt;b&gt;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Cylinder</w:t>
      </w:r>
      <w:r w:rsidRPr="00164BE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&lt;/b&gt;</w:t>
      </w:r>
      <w:r w:rsidRPr="00164BE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br/>
        <w:t xml:space="preserve">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164B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Denis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164B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 {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power of car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164B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brand name of car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164B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brand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number of cylinders of car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164B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cylinder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164B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164B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power</w:t>
      </w:r>
      <w:r w:rsidRPr="00164B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164B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164B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brand</w:t>
      </w:r>
      <w:r w:rsidRPr="00164B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164B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164B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cylinder</w:t>
      </w:r>
      <w:r w:rsidRPr="00164B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164B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Car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power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brand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cylinder) {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setPower(power)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setBrand(brand)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setCylinder(cylinder)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164B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power of car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164B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getPower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164B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Sets a new power of car if it is more than 0.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164B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164B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power</w:t>
      </w:r>
      <w:r w:rsidRPr="00164B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164B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setPower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power) {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(power &gt; </w:t>
      </w:r>
      <w:r w:rsidRPr="00164B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164B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power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power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else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IllegalArgumentException(</w:t>
      </w:r>
      <w:r w:rsidRPr="00164B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"Power &lt;= 0 ! Set a new power."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164B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name of Brand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164B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getBrand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164B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brand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Sets a new name of brand if it is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164B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164B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brand</w:t>
      </w:r>
      <w:r w:rsidRPr="00164B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164B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setBrand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brand) {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(brand == </w:t>
      </w:r>
      <w:r w:rsidRPr="00164B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""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brand ==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164B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brand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164B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\"</w:t>
      </w:r>
      <w:r w:rsidRPr="00164B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Unknown brand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\"</w:t>
      </w:r>
      <w:r w:rsidRPr="00164B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else this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164B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brand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brand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164B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number of cylinders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164B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getCylinder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164B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cylinder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Sets a number of cylinders if it is more than 0.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164BE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164B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cylinder</w:t>
      </w:r>
      <w:r w:rsidRPr="00164BE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164B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setCylinder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cylinder) {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(cylinder &gt; </w:t>
      </w:r>
      <w:r w:rsidRPr="00164B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164B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cylinder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cylinder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else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IllegalArgumentException(</w:t>
      </w:r>
      <w:r w:rsidRPr="00164B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"Cylinder &lt;= 0 ! Set a new cylinder."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64B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64B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B50D0DA" w14:textId="420EEDB4" w:rsidR="00FE63DD" w:rsidRPr="00FE63DD" w:rsidRDefault="00FE63DD" w:rsidP="00FE6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7EE6E5C7" w14:textId="76DFDB28" w:rsidR="00510F31" w:rsidRPr="00510F31" w:rsidRDefault="00510F31" w:rsidP="00907DBB">
      <w:pPr>
        <w:rPr>
          <w:sz w:val="32"/>
          <w:szCs w:val="28"/>
          <w:lang w:val="en-US"/>
        </w:rPr>
      </w:pPr>
      <w:r>
        <w:rPr>
          <w:sz w:val="32"/>
          <w:szCs w:val="28"/>
        </w:rPr>
        <w:t xml:space="preserve">Клас </w:t>
      </w:r>
      <w:r>
        <w:rPr>
          <w:sz w:val="32"/>
          <w:szCs w:val="28"/>
          <w:lang w:val="en-US"/>
        </w:rPr>
        <w:t>Track</w:t>
      </w:r>
    </w:p>
    <w:p w14:paraId="0891F689" w14:textId="77777777" w:rsidR="00510F31" w:rsidRPr="00510F31" w:rsidRDefault="00510F31" w:rsidP="00510F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task31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java.util.Objects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for storing data of Track. Subclass of Car.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510F3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&lt;b&gt;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capacity</w:t>
      </w:r>
      <w:r w:rsidRPr="00510F3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&lt;/b&gt;</w:t>
      </w:r>
      <w:r w:rsidRPr="00510F3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br/>
        <w:t xml:space="preserve">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510F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Denis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510F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Track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extends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Car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implements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Drivable 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 capacity of track */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capacity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 with capacity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510F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power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510F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brand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510F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cylinder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510F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capacity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Track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power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brand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cylinder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capacity) 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(power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brand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cylinder)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capacity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capacity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 without capacity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510F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power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510F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brand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510F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cylinder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Track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power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brand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cylinder) 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(power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brand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cylinder)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510F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capacity of track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getCapacity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capacity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Sets a new capacity of track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510F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capacity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setCapacity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capacity) 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(capacity &gt; 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capacity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capacity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else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IllegalArgumentException(</w:t>
      </w:r>
      <w:r w:rsidRPr="00510F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"Capacity &lt;= 0 ! Set a new capacity."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510F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clone of Track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Track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clone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new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Track(getPower()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getBrand()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getCylinder()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getCapacity())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Compare two Tracks.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510F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o</w:t>
      </w:r>
      <w:r w:rsidRPr="00510F3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510F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if they are equal - true , else false.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boolean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equals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(Object o) 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this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o)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true;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(!(o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instanceof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Track))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false;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Track track = (Track) o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getCapacity() == track.getCapacity() &amp;&amp;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getPower() == track.getPower() &amp;&amp;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getCylinder() == track.getCylinder() &amp;&amp;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Objects.</w:t>
      </w:r>
      <w:r w:rsidRPr="00510F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equals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(getBrand()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track.getBrand())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510F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hashCode of track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hashCode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Objects.</w:t>
      </w:r>
      <w:r w:rsidRPr="00510F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hash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(getCapacity()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getPower()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getBrand()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getCylinder())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510F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string with all information.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toString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510F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"Track{"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510F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"power="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getPower() +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510F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brand='"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getBrand() + </w:t>
      </w:r>
      <w:r w:rsidRPr="00510F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\'</w:t>
      </w:r>
      <w:r w:rsidRPr="00510F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510F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cylinder="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getCylinder() +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510F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capacity="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capacity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510F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'}'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49466954" w14:textId="3C64FB32" w:rsidR="00510F31" w:rsidRPr="00510F31" w:rsidRDefault="00510F31" w:rsidP="00907DBB">
      <w:pPr>
        <w:rPr>
          <w:sz w:val="32"/>
          <w:szCs w:val="28"/>
          <w:lang w:val="en-US"/>
        </w:rPr>
      </w:pPr>
      <w:r>
        <w:rPr>
          <w:sz w:val="32"/>
          <w:szCs w:val="28"/>
        </w:rPr>
        <w:t xml:space="preserve">Інтерфейс </w:t>
      </w:r>
      <w:r>
        <w:rPr>
          <w:sz w:val="32"/>
          <w:szCs w:val="28"/>
          <w:lang w:val="en-US"/>
        </w:rPr>
        <w:t>Drivable</w:t>
      </w:r>
    </w:p>
    <w:p w14:paraId="4C9153FB" w14:textId="77777777" w:rsidR="00510F31" w:rsidRPr="00510F31" w:rsidRDefault="00510F31" w:rsidP="00510F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task31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interface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Drivable 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getPower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void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setPower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power)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getBrand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void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setBrand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brand)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int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getCylinder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void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setCylinder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cylinder)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int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getCapacity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void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setCapacity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capacity)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14:paraId="41CADBE7" w14:textId="5B87DD64" w:rsidR="00510F31" w:rsidRPr="00510F31" w:rsidRDefault="00510F31" w:rsidP="00907DBB">
      <w:pPr>
        <w:rPr>
          <w:sz w:val="32"/>
          <w:szCs w:val="28"/>
          <w:lang w:val="en-US"/>
        </w:rPr>
      </w:pPr>
      <w:r>
        <w:rPr>
          <w:sz w:val="32"/>
          <w:szCs w:val="28"/>
        </w:rPr>
        <w:t xml:space="preserve">Клас </w:t>
      </w:r>
      <w:r>
        <w:rPr>
          <w:sz w:val="32"/>
          <w:szCs w:val="28"/>
          <w:lang w:val="en-US"/>
        </w:rPr>
        <w:t>Main</w:t>
      </w:r>
    </w:p>
    <w:p w14:paraId="6038BF45" w14:textId="77777777" w:rsidR="00510F31" w:rsidRPr="00510F31" w:rsidRDefault="00510F31" w:rsidP="00510F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task31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 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(String[] args) 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Drivable track =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Track(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300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null, 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3000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510F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.println(track)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track.setPower(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400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track.setCylinder(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510F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.println(track)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Drivable t2 =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Track ( 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400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null , 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6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t2.setCapacity(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3000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(t2.equals(track)) System.</w:t>
      </w:r>
      <w:r w:rsidRPr="00510F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510F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"They are equal!"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F69409C" w14:textId="06453ECA" w:rsidR="00907DBB" w:rsidRDefault="00907DBB" w:rsidP="00510F31">
      <w:pPr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Вивід </w:t>
      </w:r>
    </w:p>
    <w:p w14:paraId="63BB91AD" w14:textId="77777777" w:rsidR="00510F31" w:rsidRPr="00510F31" w:rsidRDefault="00510F31" w:rsidP="00510F31">
      <w:pPr>
        <w:rPr>
          <w:sz w:val="28"/>
          <w:szCs w:val="24"/>
        </w:rPr>
      </w:pPr>
      <w:r w:rsidRPr="00510F31">
        <w:rPr>
          <w:sz w:val="28"/>
          <w:szCs w:val="24"/>
        </w:rPr>
        <w:t>Track{power=300, brand='"Unknown brand"', cylinder=8, capacity=3000}</w:t>
      </w:r>
    </w:p>
    <w:p w14:paraId="2DD088E5" w14:textId="77777777" w:rsidR="00510F31" w:rsidRPr="00510F31" w:rsidRDefault="00510F31" w:rsidP="00510F31">
      <w:pPr>
        <w:rPr>
          <w:sz w:val="28"/>
          <w:szCs w:val="24"/>
        </w:rPr>
      </w:pPr>
      <w:r w:rsidRPr="00510F31">
        <w:rPr>
          <w:sz w:val="28"/>
          <w:szCs w:val="24"/>
        </w:rPr>
        <w:t>Track{power=400, brand='"Unknown brand"', cylinder=6, capacity=3000}</w:t>
      </w:r>
    </w:p>
    <w:p w14:paraId="550DA76B" w14:textId="12A6BCA6" w:rsidR="00510F31" w:rsidRDefault="00510F31" w:rsidP="00510F31">
      <w:pPr>
        <w:rPr>
          <w:sz w:val="28"/>
          <w:szCs w:val="24"/>
        </w:rPr>
      </w:pPr>
      <w:r w:rsidRPr="00510F31">
        <w:rPr>
          <w:sz w:val="28"/>
          <w:szCs w:val="24"/>
        </w:rPr>
        <w:t>They are equal!</w:t>
      </w:r>
    </w:p>
    <w:p w14:paraId="219FF74F" w14:textId="77777777" w:rsidR="007F79AD" w:rsidRDefault="007F79AD" w:rsidP="00510F31">
      <w:pPr>
        <w:rPr>
          <w:sz w:val="28"/>
          <w:szCs w:val="24"/>
        </w:rPr>
      </w:pPr>
    </w:p>
    <w:p w14:paraId="121ED1FB" w14:textId="5C0F611E" w:rsidR="00510F31" w:rsidRPr="00510F31" w:rsidRDefault="00510F31" w:rsidP="00510F31">
      <w:pPr>
        <w:jc w:val="center"/>
        <w:rPr>
          <w:sz w:val="32"/>
          <w:szCs w:val="28"/>
        </w:rPr>
      </w:pPr>
      <w:r w:rsidRPr="00510F31">
        <w:rPr>
          <w:sz w:val="32"/>
          <w:szCs w:val="28"/>
        </w:rPr>
        <w:t>Тести до завдання</w:t>
      </w:r>
    </w:p>
    <w:p w14:paraId="0BD661DC" w14:textId="79F6520E" w:rsidR="00907DBB" w:rsidRPr="00510F31" w:rsidRDefault="00510F31" w:rsidP="00510F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task31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BeforeEach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static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org.junit.jupiter.api.Assertions.*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class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TestTask31 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Track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t1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Track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t2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@BeforeEach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t1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Track(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300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""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t2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t1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.clone()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lastRenderedPageBreak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TestSetGetCapacity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t1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.setCapacity(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7000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7000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t1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.getCapacity())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TestSetGetBrand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t1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.setBrand(</w:t>
      </w:r>
      <w:r w:rsidRPr="00510F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"Toyota"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10F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"Toyota"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t1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.getBrand())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TestSetGetCylinder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t1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.setCylinder(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t1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.getCylinder())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TestSetGetPower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t1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.setPower(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200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10F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200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t1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.getPower())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TestEqualToString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true , 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t1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.toString().equals(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t2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.toString()))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510F3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510F3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TestHashCode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10F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t1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.hashCode()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510F3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t2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.hashCode())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510F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10F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5C041548" w14:textId="76F6E0CA" w:rsidR="00907DBB" w:rsidRDefault="00907DBB" w:rsidP="00510F31">
      <w:pPr>
        <w:jc w:val="center"/>
        <w:rPr>
          <w:sz w:val="32"/>
          <w:szCs w:val="28"/>
        </w:rPr>
      </w:pPr>
      <w:r>
        <w:rPr>
          <w:sz w:val="32"/>
          <w:szCs w:val="28"/>
        </w:rPr>
        <w:t>Вивід</w:t>
      </w:r>
    </w:p>
    <w:p w14:paraId="781A90D4" w14:textId="776127DD" w:rsidR="00510F31" w:rsidRDefault="00510F31" w:rsidP="00510F31">
      <w:pPr>
        <w:jc w:val="center"/>
        <w:rPr>
          <w:sz w:val="32"/>
          <w:szCs w:val="28"/>
        </w:rPr>
      </w:pPr>
      <w:r>
        <w:rPr>
          <w:noProof/>
        </w:rPr>
        <w:drawing>
          <wp:inline distT="0" distB="0" distL="0" distR="0" wp14:anchorId="076C6775" wp14:editId="6C619A16">
            <wp:extent cx="6120130" cy="1726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6A9B" w14:textId="77777777" w:rsidR="00510F31" w:rsidRDefault="00510F31" w:rsidP="00510F31">
      <w:pPr>
        <w:jc w:val="center"/>
        <w:rPr>
          <w:sz w:val="32"/>
          <w:szCs w:val="28"/>
        </w:rPr>
      </w:pPr>
    </w:p>
    <w:p w14:paraId="1CC0AF7C" w14:textId="024E9C7E" w:rsidR="00510F31" w:rsidRDefault="00510F31" w:rsidP="00510F31">
      <w:pPr>
        <w:jc w:val="center"/>
        <w:rPr>
          <w:sz w:val="32"/>
          <w:szCs w:val="28"/>
        </w:rPr>
      </w:pPr>
    </w:p>
    <w:p w14:paraId="1DA3DF1C" w14:textId="6AE890A7" w:rsidR="00907DBB" w:rsidRDefault="00907DBB" w:rsidP="00907DBB">
      <w:pPr>
        <w:rPr>
          <w:sz w:val="32"/>
          <w:szCs w:val="28"/>
        </w:rPr>
      </w:pPr>
    </w:p>
    <w:p w14:paraId="77025704" w14:textId="2FD13A80" w:rsidR="00510F31" w:rsidRDefault="00510F31" w:rsidP="00907DBB">
      <w:pPr>
        <w:rPr>
          <w:sz w:val="32"/>
          <w:szCs w:val="28"/>
        </w:rPr>
      </w:pPr>
    </w:p>
    <w:p w14:paraId="08BE18B2" w14:textId="06C39E07" w:rsidR="00510F31" w:rsidRPr="00510F31" w:rsidRDefault="00510F31" w:rsidP="00907DBB">
      <w:pPr>
        <w:rPr>
          <w:sz w:val="32"/>
          <w:szCs w:val="28"/>
          <w:lang w:val="en-US"/>
        </w:rPr>
      </w:pPr>
    </w:p>
    <w:p w14:paraId="6C655C96" w14:textId="1583B123" w:rsidR="00510F31" w:rsidRDefault="00510F31" w:rsidP="00510F31">
      <w:pPr>
        <w:jc w:val="center"/>
        <w:rPr>
          <w:sz w:val="32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15644AA" wp14:editId="75C02E4C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4831080" cy="7644765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764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28"/>
        </w:rPr>
        <w:t>Діаграма</w:t>
      </w:r>
    </w:p>
    <w:p w14:paraId="782F5B6F" w14:textId="4BD3BBB7" w:rsidR="00CA1722" w:rsidRDefault="00CA1722" w:rsidP="00510F31">
      <w:pPr>
        <w:jc w:val="center"/>
        <w:rPr>
          <w:sz w:val="32"/>
          <w:szCs w:val="28"/>
        </w:rPr>
      </w:pPr>
    </w:p>
    <w:p w14:paraId="14D54834" w14:textId="553FBBDF" w:rsidR="00CA1722" w:rsidRDefault="00CA1722" w:rsidP="00510F31">
      <w:pPr>
        <w:jc w:val="center"/>
        <w:rPr>
          <w:sz w:val="32"/>
          <w:szCs w:val="28"/>
        </w:rPr>
      </w:pPr>
    </w:p>
    <w:p w14:paraId="091730B5" w14:textId="59B4494C" w:rsidR="00CA1722" w:rsidRDefault="00CA1722" w:rsidP="00510F31">
      <w:pPr>
        <w:jc w:val="center"/>
        <w:rPr>
          <w:sz w:val="32"/>
          <w:szCs w:val="28"/>
        </w:rPr>
      </w:pPr>
    </w:p>
    <w:p w14:paraId="746CD5A1" w14:textId="0E4C6658" w:rsidR="00CA1722" w:rsidRDefault="00CA1722" w:rsidP="00510F31">
      <w:pPr>
        <w:jc w:val="center"/>
        <w:rPr>
          <w:sz w:val="32"/>
          <w:szCs w:val="28"/>
        </w:rPr>
      </w:pPr>
    </w:p>
    <w:p w14:paraId="23FF0454" w14:textId="0955D380" w:rsidR="00CA1722" w:rsidRDefault="00CA1722" w:rsidP="00510F31">
      <w:pPr>
        <w:jc w:val="center"/>
        <w:rPr>
          <w:sz w:val="32"/>
          <w:szCs w:val="28"/>
        </w:rPr>
      </w:pPr>
    </w:p>
    <w:p w14:paraId="3C9F85D4" w14:textId="4EDDF5EC" w:rsidR="00CA1722" w:rsidRDefault="00CA1722" w:rsidP="00510F31">
      <w:pPr>
        <w:jc w:val="center"/>
        <w:rPr>
          <w:sz w:val="32"/>
          <w:szCs w:val="28"/>
        </w:rPr>
      </w:pPr>
    </w:p>
    <w:p w14:paraId="34304BC2" w14:textId="3BD70FF8" w:rsidR="00CA1722" w:rsidRDefault="00CA1722" w:rsidP="00510F31">
      <w:pPr>
        <w:jc w:val="center"/>
        <w:rPr>
          <w:sz w:val="32"/>
          <w:szCs w:val="28"/>
        </w:rPr>
      </w:pPr>
    </w:p>
    <w:p w14:paraId="448C634D" w14:textId="58CA6261" w:rsidR="00CA1722" w:rsidRDefault="00CA1722" w:rsidP="00510F31">
      <w:pPr>
        <w:jc w:val="center"/>
        <w:rPr>
          <w:sz w:val="32"/>
          <w:szCs w:val="28"/>
        </w:rPr>
      </w:pPr>
    </w:p>
    <w:p w14:paraId="672D022C" w14:textId="44B93125" w:rsidR="00CA1722" w:rsidRDefault="00CA1722" w:rsidP="00510F31">
      <w:pPr>
        <w:jc w:val="center"/>
        <w:rPr>
          <w:sz w:val="32"/>
          <w:szCs w:val="28"/>
        </w:rPr>
      </w:pPr>
    </w:p>
    <w:p w14:paraId="0F9F2625" w14:textId="67871AC7" w:rsidR="00CA1722" w:rsidRDefault="00CA1722" w:rsidP="00510F31">
      <w:pPr>
        <w:jc w:val="center"/>
        <w:rPr>
          <w:sz w:val="32"/>
          <w:szCs w:val="28"/>
        </w:rPr>
      </w:pPr>
    </w:p>
    <w:p w14:paraId="451B2D1E" w14:textId="3E9EB629" w:rsidR="00CA1722" w:rsidRDefault="00CA1722" w:rsidP="00510F31">
      <w:pPr>
        <w:jc w:val="center"/>
        <w:rPr>
          <w:sz w:val="32"/>
          <w:szCs w:val="28"/>
        </w:rPr>
      </w:pPr>
    </w:p>
    <w:p w14:paraId="69BF09B3" w14:textId="60E40AD1" w:rsidR="00CA1722" w:rsidRDefault="00CA1722" w:rsidP="00510F31">
      <w:pPr>
        <w:jc w:val="center"/>
        <w:rPr>
          <w:sz w:val="32"/>
          <w:szCs w:val="28"/>
        </w:rPr>
      </w:pPr>
    </w:p>
    <w:p w14:paraId="277FD842" w14:textId="6E9817C4" w:rsidR="00CA1722" w:rsidRDefault="00CA1722" w:rsidP="00510F31">
      <w:pPr>
        <w:jc w:val="center"/>
        <w:rPr>
          <w:sz w:val="32"/>
          <w:szCs w:val="28"/>
        </w:rPr>
      </w:pPr>
    </w:p>
    <w:p w14:paraId="5BD4B875" w14:textId="0AB53CE5" w:rsidR="00CA1722" w:rsidRDefault="00CA1722" w:rsidP="00510F31">
      <w:pPr>
        <w:jc w:val="center"/>
        <w:rPr>
          <w:sz w:val="32"/>
          <w:szCs w:val="28"/>
        </w:rPr>
      </w:pPr>
    </w:p>
    <w:p w14:paraId="65EDCF3E" w14:textId="6F34643F" w:rsidR="00CA1722" w:rsidRDefault="00CA1722" w:rsidP="00510F31">
      <w:pPr>
        <w:jc w:val="center"/>
        <w:rPr>
          <w:sz w:val="32"/>
          <w:szCs w:val="28"/>
        </w:rPr>
      </w:pPr>
    </w:p>
    <w:p w14:paraId="47F6C636" w14:textId="611EF33C" w:rsidR="00CA1722" w:rsidRDefault="00CA1722" w:rsidP="00510F31">
      <w:pPr>
        <w:jc w:val="center"/>
        <w:rPr>
          <w:sz w:val="32"/>
          <w:szCs w:val="28"/>
        </w:rPr>
      </w:pPr>
    </w:p>
    <w:p w14:paraId="7B663B08" w14:textId="1BF393E0" w:rsidR="00CA1722" w:rsidRDefault="00CA1722" w:rsidP="00510F31">
      <w:pPr>
        <w:jc w:val="center"/>
        <w:rPr>
          <w:sz w:val="32"/>
          <w:szCs w:val="28"/>
        </w:rPr>
      </w:pPr>
    </w:p>
    <w:p w14:paraId="6A7CB67D" w14:textId="4D71C981" w:rsidR="00CA1722" w:rsidRDefault="00CA1722" w:rsidP="00510F31">
      <w:pPr>
        <w:jc w:val="center"/>
        <w:rPr>
          <w:sz w:val="32"/>
          <w:szCs w:val="28"/>
        </w:rPr>
      </w:pPr>
    </w:p>
    <w:p w14:paraId="214C2984" w14:textId="01E163A8" w:rsidR="00CA1722" w:rsidRDefault="00CA1722" w:rsidP="00510F31">
      <w:pPr>
        <w:jc w:val="center"/>
        <w:rPr>
          <w:sz w:val="32"/>
          <w:szCs w:val="28"/>
        </w:rPr>
      </w:pPr>
    </w:p>
    <w:p w14:paraId="3EB8C812" w14:textId="51E0428B" w:rsidR="00CA1722" w:rsidRDefault="00CA1722" w:rsidP="00510F31">
      <w:pPr>
        <w:jc w:val="center"/>
        <w:rPr>
          <w:sz w:val="32"/>
          <w:szCs w:val="28"/>
        </w:rPr>
      </w:pPr>
    </w:p>
    <w:p w14:paraId="23659D79" w14:textId="0C56EFAB" w:rsidR="00CA1722" w:rsidRDefault="00CA1722" w:rsidP="00510F31">
      <w:pPr>
        <w:jc w:val="center"/>
        <w:rPr>
          <w:sz w:val="32"/>
          <w:szCs w:val="28"/>
        </w:rPr>
      </w:pPr>
    </w:p>
    <w:p w14:paraId="7E353C3F" w14:textId="5B5547E1" w:rsidR="00CA1722" w:rsidRDefault="00CA1722" w:rsidP="00510F31">
      <w:pPr>
        <w:jc w:val="center"/>
        <w:rPr>
          <w:sz w:val="32"/>
          <w:szCs w:val="28"/>
        </w:rPr>
      </w:pPr>
    </w:p>
    <w:p w14:paraId="71B35A7A" w14:textId="08A2EF10" w:rsidR="00CA1722" w:rsidRDefault="00CA1722" w:rsidP="00510F31">
      <w:pPr>
        <w:jc w:val="center"/>
        <w:rPr>
          <w:sz w:val="32"/>
          <w:szCs w:val="28"/>
        </w:rPr>
      </w:pPr>
    </w:p>
    <w:p w14:paraId="7D77B51F" w14:textId="6E033862" w:rsidR="00CA1722" w:rsidRPr="00907DBB" w:rsidRDefault="00CA1722" w:rsidP="00952FEA">
      <w:pPr>
        <w:rPr>
          <w:sz w:val="32"/>
          <w:szCs w:val="28"/>
        </w:rPr>
      </w:pPr>
    </w:p>
    <w:sectPr w:rsidR="00CA1722" w:rsidRPr="00907DBB" w:rsidSect="00173C7E"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842C3" w14:textId="77777777" w:rsidR="00A74E1C" w:rsidRDefault="00A74E1C" w:rsidP="00805769">
      <w:pPr>
        <w:spacing w:after="0" w:line="240" w:lineRule="auto"/>
      </w:pPr>
      <w:r>
        <w:separator/>
      </w:r>
    </w:p>
  </w:endnote>
  <w:endnote w:type="continuationSeparator" w:id="0">
    <w:p w14:paraId="0424B217" w14:textId="77777777" w:rsidR="00A74E1C" w:rsidRDefault="00A74E1C" w:rsidP="0080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82FF0" w14:textId="636A4264" w:rsidR="00164BEC" w:rsidRPr="00C31456" w:rsidRDefault="00164BEC" w:rsidP="00C31456">
    <w:pPr>
      <w:pStyle w:val="Footer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2925083"/>
      <w:docPartObj>
        <w:docPartGallery w:val="Page Numbers (Bottom of Page)"/>
        <w:docPartUnique/>
      </w:docPartObj>
    </w:sdtPr>
    <w:sdtEndPr/>
    <w:sdtContent>
      <w:p w14:paraId="4DF474EF" w14:textId="24D76893" w:rsidR="00164BEC" w:rsidRDefault="00164BEC">
        <w:pPr>
          <w:pStyle w:val="Footer"/>
          <w:jc w:val="right"/>
        </w:pPr>
        <w:r>
          <w:rPr>
            <w:lang w:val="en-US"/>
          </w:rPr>
          <w:t xml:space="preserve"> </w:t>
        </w:r>
      </w:p>
    </w:sdtContent>
  </w:sdt>
  <w:p w14:paraId="2CBDD2FD" w14:textId="77777777" w:rsidR="00164BEC" w:rsidRDefault="00164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B1827" w14:textId="77777777" w:rsidR="00A74E1C" w:rsidRDefault="00A74E1C" w:rsidP="00805769">
      <w:pPr>
        <w:spacing w:after="0" w:line="240" w:lineRule="auto"/>
      </w:pPr>
      <w:r>
        <w:separator/>
      </w:r>
    </w:p>
  </w:footnote>
  <w:footnote w:type="continuationSeparator" w:id="0">
    <w:p w14:paraId="7132889A" w14:textId="77777777" w:rsidR="00A74E1C" w:rsidRDefault="00A74E1C" w:rsidP="00805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21A8"/>
    <w:multiLevelType w:val="hybridMultilevel"/>
    <w:tmpl w:val="3C4C8B5C"/>
    <w:lvl w:ilvl="0" w:tplc="D3DC5B04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D684B"/>
    <w:multiLevelType w:val="hybridMultilevel"/>
    <w:tmpl w:val="F1C84C02"/>
    <w:lvl w:ilvl="0" w:tplc="4C2E088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  <w:color w:val="auto"/>
        <w:sz w:val="28"/>
        <w:szCs w:val="28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94F26"/>
    <w:multiLevelType w:val="hybridMultilevel"/>
    <w:tmpl w:val="97342C48"/>
    <w:lvl w:ilvl="0" w:tplc="041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2A664DF3"/>
    <w:multiLevelType w:val="hybridMultilevel"/>
    <w:tmpl w:val="D330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13D7F"/>
    <w:multiLevelType w:val="hybridMultilevel"/>
    <w:tmpl w:val="FD3A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95DFB"/>
    <w:multiLevelType w:val="hybridMultilevel"/>
    <w:tmpl w:val="5C605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F5F02"/>
    <w:multiLevelType w:val="multilevel"/>
    <w:tmpl w:val="25823B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3950BBC"/>
    <w:multiLevelType w:val="multilevel"/>
    <w:tmpl w:val="958EFA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D1F1EB1"/>
    <w:multiLevelType w:val="hybridMultilevel"/>
    <w:tmpl w:val="4A120DC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5613B4"/>
    <w:multiLevelType w:val="hybridMultilevel"/>
    <w:tmpl w:val="0660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B1604"/>
    <w:multiLevelType w:val="multilevel"/>
    <w:tmpl w:val="AFC6E4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48" w:hanging="420"/>
      </w:pPr>
    </w:lvl>
    <w:lvl w:ilvl="2">
      <w:start w:val="1"/>
      <w:numFmt w:val="decimal"/>
      <w:lvlText w:val="%1.%2.%3."/>
      <w:lvlJc w:val="left"/>
      <w:pPr>
        <w:ind w:left="3576" w:hanging="720"/>
      </w:pPr>
    </w:lvl>
    <w:lvl w:ilvl="3">
      <w:start w:val="1"/>
      <w:numFmt w:val="decimal"/>
      <w:lvlText w:val="%1.%2.%3.%4."/>
      <w:lvlJc w:val="left"/>
      <w:pPr>
        <w:ind w:left="5004" w:hanging="720"/>
      </w:pPr>
    </w:lvl>
    <w:lvl w:ilvl="4">
      <w:start w:val="1"/>
      <w:numFmt w:val="decimal"/>
      <w:lvlText w:val="%1.%2.%3.%4.%5."/>
      <w:lvlJc w:val="left"/>
      <w:pPr>
        <w:ind w:left="6792" w:hanging="1080"/>
      </w:pPr>
    </w:lvl>
    <w:lvl w:ilvl="5">
      <w:start w:val="1"/>
      <w:numFmt w:val="decimal"/>
      <w:lvlText w:val="%1.%2.%3.%4.%5.%6."/>
      <w:lvlJc w:val="left"/>
      <w:pPr>
        <w:ind w:left="8220" w:hanging="1080"/>
      </w:pPr>
    </w:lvl>
    <w:lvl w:ilvl="6">
      <w:start w:val="1"/>
      <w:numFmt w:val="decimal"/>
      <w:lvlText w:val="%1.%2.%3.%4.%5.%6.%7."/>
      <w:lvlJc w:val="left"/>
      <w:pPr>
        <w:ind w:left="10008" w:hanging="1440"/>
      </w:pPr>
    </w:lvl>
    <w:lvl w:ilvl="7">
      <w:start w:val="1"/>
      <w:numFmt w:val="decimal"/>
      <w:lvlText w:val="%1.%2.%3.%4.%5.%6.%7.%8."/>
      <w:lvlJc w:val="left"/>
      <w:pPr>
        <w:ind w:left="11436" w:hanging="1440"/>
      </w:pPr>
    </w:lvl>
    <w:lvl w:ilvl="8">
      <w:start w:val="1"/>
      <w:numFmt w:val="decimal"/>
      <w:lvlText w:val="%1.%2.%3.%4.%5.%6.%7.%8.%9."/>
      <w:lvlJc w:val="left"/>
      <w:pPr>
        <w:ind w:left="13224" w:hanging="1800"/>
      </w:pPr>
    </w:lvl>
  </w:abstractNum>
  <w:abstractNum w:abstractNumId="11" w15:restartNumberingAfterBreak="0">
    <w:nsid w:val="7EC7606F"/>
    <w:multiLevelType w:val="hybridMultilevel"/>
    <w:tmpl w:val="A028917C"/>
    <w:lvl w:ilvl="0" w:tplc="E806D5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1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00"/>
    <w:rsid w:val="0000349A"/>
    <w:rsid w:val="00007289"/>
    <w:rsid w:val="00040359"/>
    <w:rsid w:val="00061E68"/>
    <w:rsid w:val="000D5E89"/>
    <w:rsid w:val="000E46BD"/>
    <w:rsid w:val="00142A3F"/>
    <w:rsid w:val="00164BEC"/>
    <w:rsid w:val="00173C7E"/>
    <w:rsid w:val="001768CC"/>
    <w:rsid w:val="00257AC7"/>
    <w:rsid w:val="002A32C6"/>
    <w:rsid w:val="002B73C7"/>
    <w:rsid w:val="002C38D1"/>
    <w:rsid w:val="00304C8E"/>
    <w:rsid w:val="00307100"/>
    <w:rsid w:val="003130C9"/>
    <w:rsid w:val="00373FD1"/>
    <w:rsid w:val="003B122F"/>
    <w:rsid w:val="003C78EC"/>
    <w:rsid w:val="004026F2"/>
    <w:rsid w:val="0040789B"/>
    <w:rsid w:val="00407D7B"/>
    <w:rsid w:val="004638B6"/>
    <w:rsid w:val="0049028D"/>
    <w:rsid w:val="004C206A"/>
    <w:rsid w:val="004E032D"/>
    <w:rsid w:val="00510F31"/>
    <w:rsid w:val="0054444B"/>
    <w:rsid w:val="005B236D"/>
    <w:rsid w:val="005C67DB"/>
    <w:rsid w:val="005E00D6"/>
    <w:rsid w:val="0067460C"/>
    <w:rsid w:val="006A77C1"/>
    <w:rsid w:val="006B1069"/>
    <w:rsid w:val="006F27F8"/>
    <w:rsid w:val="00710E46"/>
    <w:rsid w:val="00714A05"/>
    <w:rsid w:val="0074336A"/>
    <w:rsid w:val="00744D9F"/>
    <w:rsid w:val="007603B8"/>
    <w:rsid w:val="007700BC"/>
    <w:rsid w:val="007F08A0"/>
    <w:rsid w:val="007F4D64"/>
    <w:rsid w:val="007F79AD"/>
    <w:rsid w:val="00805769"/>
    <w:rsid w:val="00852048"/>
    <w:rsid w:val="00893E29"/>
    <w:rsid w:val="008D1063"/>
    <w:rsid w:val="00907DBB"/>
    <w:rsid w:val="00923E27"/>
    <w:rsid w:val="00932A97"/>
    <w:rsid w:val="00952FEA"/>
    <w:rsid w:val="00956954"/>
    <w:rsid w:val="009730E4"/>
    <w:rsid w:val="009A17E2"/>
    <w:rsid w:val="009C2E33"/>
    <w:rsid w:val="00A14A35"/>
    <w:rsid w:val="00A429C6"/>
    <w:rsid w:val="00A42D2C"/>
    <w:rsid w:val="00A61311"/>
    <w:rsid w:val="00A7245D"/>
    <w:rsid w:val="00A74E1C"/>
    <w:rsid w:val="00AC3CFC"/>
    <w:rsid w:val="00B63BF4"/>
    <w:rsid w:val="00C01ABC"/>
    <w:rsid w:val="00C04631"/>
    <w:rsid w:val="00C31456"/>
    <w:rsid w:val="00C343EE"/>
    <w:rsid w:val="00C41E0B"/>
    <w:rsid w:val="00C80F65"/>
    <w:rsid w:val="00C87676"/>
    <w:rsid w:val="00C97AC6"/>
    <w:rsid w:val="00CA1722"/>
    <w:rsid w:val="00CA39DF"/>
    <w:rsid w:val="00D11884"/>
    <w:rsid w:val="00D148AA"/>
    <w:rsid w:val="00D6419D"/>
    <w:rsid w:val="00D77447"/>
    <w:rsid w:val="00DC4DE1"/>
    <w:rsid w:val="00E12135"/>
    <w:rsid w:val="00E152A1"/>
    <w:rsid w:val="00E41208"/>
    <w:rsid w:val="00E74FC9"/>
    <w:rsid w:val="00E86165"/>
    <w:rsid w:val="00EA3ADC"/>
    <w:rsid w:val="00EA463B"/>
    <w:rsid w:val="00EC7ED6"/>
    <w:rsid w:val="00EE2912"/>
    <w:rsid w:val="00F21FD5"/>
    <w:rsid w:val="00F513BC"/>
    <w:rsid w:val="00F55B24"/>
    <w:rsid w:val="00F950FB"/>
    <w:rsid w:val="00FE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357F"/>
  <w15:chartTrackingRefBased/>
  <w15:docId w15:val="{35E979F0-1568-4BAF-B12A-DD21A094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071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69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69"/>
    <w:rPr>
      <w:lang w:val="uk-UA"/>
    </w:rPr>
  </w:style>
  <w:style w:type="paragraph" w:styleId="ListParagraph">
    <w:name w:val="List Paragraph"/>
    <w:basedOn w:val="Normal"/>
    <w:uiPriority w:val="34"/>
    <w:qFormat/>
    <w:rsid w:val="00C01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01ABC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1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1ABC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9A17E2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9A17E2"/>
    <w:rPr>
      <w:rFonts w:ascii="Times New Roman" w:eastAsia="Times New Roman" w:hAnsi="Times New Roman" w:cs="Times New Roman"/>
      <w:sz w:val="24"/>
      <w:szCs w:val="20"/>
    </w:rPr>
  </w:style>
  <w:style w:type="character" w:customStyle="1" w:styleId="Code-en">
    <w:name w:val="Code-en"/>
    <w:basedOn w:val="DefaultParagraphFont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en-US"/>
    </w:rPr>
  </w:style>
  <w:style w:type="character" w:customStyle="1" w:styleId="Code-ru">
    <w:name w:val="Code-ru"/>
    <w:basedOn w:val="Code-en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D64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Title">
    <w:name w:val="Title"/>
    <w:basedOn w:val="Normal"/>
    <w:next w:val="Normal"/>
    <w:link w:val="TitleChar"/>
    <w:uiPriority w:val="10"/>
    <w:qFormat/>
    <w:rsid w:val="00490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28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&#1055;&#1086;&#1083;&#1100;&#1079;&#1086;&#1074;&#1072;&#1090;&#1077;&#1083;&#1100;&#1089;&#1082;&#1080;&#1077;%20&#1096;&#1072;&#1073;&#1083;&#1086;&#1085;&#1099;%20Office\&#1064;&#1072;&#1073;&#1083;&#1086;&#1085;_&#1083;&#1072;&#1073;_&#1088;&#1086;&#107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95E61-8683-4CF5-AB66-F0CEE999AB57}"/>
      </w:docPartPr>
      <w:docPartBody>
        <w:p w:rsidR="00AE4187" w:rsidRDefault="00087B7F">
          <w:r w:rsidRPr="004347B5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7F"/>
    <w:rsid w:val="00061277"/>
    <w:rsid w:val="00087B7F"/>
    <w:rsid w:val="000E78AA"/>
    <w:rsid w:val="001D0246"/>
    <w:rsid w:val="0054286C"/>
    <w:rsid w:val="006366A5"/>
    <w:rsid w:val="006927C7"/>
    <w:rsid w:val="007532D5"/>
    <w:rsid w:val="007A177A"/>
    <w:rsid w:val="008A30BD"/>
    <w:rsid w:val="008B4EDD"/>
    <w:rsid w:val="009E328F"/>
    <w:rsid w:val="00A8054F"/>
    <w:rsid w:val="00AE4187"/>
    <w:rsid w:val="00AE7DE4"/>
    <w:rsid w:val="00BF1BAE"/>
    <w:rsid w:val="00C263ED"/>
    <w:rsid w:val="00D07DCE"/>
    <w:rsid w:val="00D60B07"/>
    <w:rsid w:val="00D614A6"/>
    <w:rsid w:val="00D77F6C"/>
    <w:rsid w:val="00F8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B7F"/>
    <w:rPr>
      <w:color w:val="808080"/>
    </w:rPr>
  </w:style>
  <w:style w:type="paragraph" w:customStyle="1" w:styleId="D7CB43011C974C69B2EB5DC0FAF7C952">
    <w:name w:val="D7CB43011C974C69B2EB5DC0FAF7C952"/>
    <w:rsid w:val="00087B7F"/>
  </w:style>
  <w:style w:type="paragraph" w:customStyle="1" w:styleId="E04E0295FF05449AB797BFA691606876">
    <w:name w:val="E04E0295FF05449AB797BFA691606876"/>
    <w:rsid w:val="00087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AFAAB-838A-4326-8B62-5E6F4C9E2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Шаблон_лаб_роб.dotx</Template>
  <TotalTime>190</TotalTime>
  <Pages>28</Pages>
  <Words>17079</Words>
  <Characters>9736</Characters>
  <Application>Microsoft Office Word</Application>
  <DocSecurity>0</DocSecurity>
  <Lines>81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Zver</cp:lastModifiedBy>
  <cp:revision>20</cp:revision>
  <dcterms:created xsi:type="dcterms:W3CDTF">2020-09-27T16:00:00Z</dcterms:created>
  <dcterms:modified xsi:type="dcterms:W3CDTF">2020-11-05T15:45:00Z</dcterms:modified>
</cp:coreProperties>
</file>