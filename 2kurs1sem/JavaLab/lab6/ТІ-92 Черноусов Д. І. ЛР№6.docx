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D12C9" w14:textId="77777777" w:rsidR="00956954" w:rsidRPr="00956954" w:rsidRDefault="00956954" w:rsidP="00956954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956954">
        <w:rPr>
          <w:rFonts w:ascii="Arial" w:hAnsi="Arial" w:cs="Arial"/>
          <w:b/>
          <w:bCs/>
          <w:noProof/>
          <w:color w:val="000000"/>
          <w:sz w:val="28"/>
          <w:szCs w:val="28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51486FB" wp14:editId="4F8AF90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Tight wrapText="bothSides">
              <wp:wrapPolygon edited="0">
                <wp:start x="0" y="0"/>
                <wp:lineTo x="0" y="21234"/>
                <wp:lineTo x="20973" y="21234"/>
                <wp:lineTo x="20973" y="0"/>
                <wp:lineTo x="0" y="0"/>
              </wp:wrapPolygon>
            </wp:wrapTight>
            <wp:docPr id="1" name="Рисунок 1" descr="https://lh4.googleusercontent.com/i_NT2bFI0avTRKQtX9Je8-gvq7yk6uej8p-hm_p8U7ISRT-eTE8y4N9HS_2QeuqFQiBqDFk003TnGUdkUUjq0LoED3XXLZw4L2LbSstCIK7A8Ik_CUu8OHxSdCC1cSky_cDC7_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_NT2bFI0avTRKQtX9Je8-gvq7yk6uej8p-hm_p8U7ISRT-eTE8y4N9HS_2QeuqFQiBqDFk003TnGUdkUUjq0LoED3XXLZw4L2LbSstCIK7A8Ik_CUu8OHxSdCC1cSky_cDC7_t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954">
        <w:rPr>
          <w:rFonts w:ascii="Arial" w:hAnsi="Arial" w:cs="Arial"/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7B36693B" w14:textId="77777777" w:rsidR="00956954" w:rsidRDefault="00956954" w:rsidP="0095695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  <w:r w:rsidRPr="00956954">
        <w:rPr>
          <w:rFonts w:ascii="Arial" w:hAnsi="Arial" w:cs="Arial"/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716FEFD2" w14:textId="77777777" w:rsidR="00AC3CFC" w:rsidRDefault="00AC3CFC" w:rsidP="0095695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</w:p>
    <w:p w14:paraId="6E504100" w14:textId="77777777" w:rsidR="00AC3CFC" w:rsidRDefault="00AC3CFC" w:rsidP="00956954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AC3CFC">
        <w:rPr>
          <w:lang w:val="uk-UA"/>
        </w:rPr>
        <w:t>Кафедра автоматизації проектування енергетичних процесів і систем</w:t>
      </w:r>
    </w:p>
    <w:p w14:paraId="17DA84A1" w14:textId="77777777" w:rsidR="00AC3CFC" w:rsidRDefault="00AC3CFC" w:rsidP="00956954">
      <w:pPr>
        <w:pStyle w:val="NormalWeb"/>
        <w:spacing w:before="0" w:beforeAutospacing="0" w:after="0" w:afterAutospacing="0"/>
        <w:jc w:val="center"/>
        <w:rPr>
          <w:lang w:val="uk-UA"/>
        </w:rPr>
      </w:pPr>
    </w:p>
    <w:p w14:paraId="351ED00F" w14:textId="77777777" w:rsidR="00A429C6" w:rsidRDefault="00A429C6"/>
    <w:p w14:paraId="7A20926F" w14:textId="77777777" w:rsidR="00956954" w:rsidRDefault="00956954"/>
    <w:p w14:paraId="4E9E9500" w14:textId="77777777" w:rsidR="00956954" w:rsidRDefault="00956954"/>
    <w:p w14:paraId="34C6F166" w14:textId="77777777" w:rsidR="00956954" w:rsidRPr="00C80F65" w:rsidRDefault="00956954"/>
    <w:p w14:paraId="4F27AC12" w14:textId="77777777" w:rsidR="00956954" w:rsidRDefault="00956954"/>
    <w:p w14:paraId="40011C76" w14:textId="77777777" w:rsidR="00956954" w:rsidRDefault="00956954"/>
    <w:p w14:paraId="05ADA041" w14:textId="77777777" w:rsidR="00956954" w:rsidRDefault="00956954"/>
    <w:p w14:paraId="70E998BB" w14:textId="3CAA494C" w:rsidR="00AC3CFC" w:rsidRPr="004C206A" w:rsidRDefault="00307100" w:rsidP="00C01ABC">
      <w:pPr>
        <w:spacing w:line="276" w:lineRule="auto"/>
        <w:jc w:val="center"/>
        <w:rPr>
          <w:sz w:val="32"/>
          <w:szCs w:val="28"/>
        </w:rPr>
      </w:pPr>
      <w:r w:rsidRPr="004C206A">
        <w:rPr>
          <w:sz w:val="32"/>
          <w:szCs w:val="28"/>
        </w:rPr>
        <w:t xml:space="preserve">ЗВІТ </w:t>
      </w:r>
      <w:r w:rsidRPr="004C206A">
        <w:rPr>
          <w:sz w:val="32"/>
          <w:szCs w:val="28"/>
        </w:rPr>
        <w:br/>
      </w:r>
      <w:r w:rsidR="00956954" w:rsidRPr="004C206A">
        <w:rPr>
          <w:sz w:val="32"/>
          <w:szCs w:val="28"/>
        </w:rPr>
        <w:t>про виконання лабораторної роботи №</w:t>
      </w:r>
      <w:r w:rsidR="00901BC5" w:rsidRPr="00901BC5">
        <w:rPr>
          <w:sz w:val="32"/>
          <w:szCs w:val="28"/>
          <w:lang w:val="ru-RU"/>
        </w:rPr>
        <w:t>6</w:t>
      </w:r>
      <w:r w:rsidR="00C01ABC" w:rsidRPr="004C206A">
        <w:rPr>
          <w:sz w:val="32"/>
          <w:szCs w:val="28"/>
        </w:rPr>
        <w:br/>
      </w:r>
      <w:r w:rsidR="00C01ABC" w:rsidRPr="004C206A">
        <w:rPr>
          <w:sz w:val="24"/>
        </w:rPr>
        <w:t>з д</w:t>
      </w:r>
      <w:r w:rsidR="00AC3CFC" w:rsidRPr="004C206A">
        <w:rPr>
          <w:sz w:val="24"/>
        </w:rPr>
        <w:t>исциплін</w:t>
      </w:r>
      <w:r w:rsidR="00C01ABC" w:rsidRPr="004C206A">
        <w:rPr>
          <w:sz w:val="24"/>
        </w:rPr>
        <w:t>и</w:t>
      </w:r>
      <w:r w:rsidR="00AC3CFC" w:rsidRPr="004C206A">
        <w:rPr>
          <w:sz w:val="24"/>
        </w:rPr>
        <w:t xml:space="preserve"> «Технології</w:t>
      </w:r>
      <w:r w:rsidR="00257AC7" w:rsidRPr="007F4D64">
        <w:rPr>
          <w:sz w:val="24"/>
          <w:lang w:val="ru-RU"/>
        </w:rPr>
        <w:t xml:space="preserve"> </w:t>
      </w:r>
      <w:r w:rsidR="00257AC7">
        <w:rPr>
          <w:sz w:val="24"/>
        </w:rPr>
        <w:t>конструювання програмного забезпечення</w:t>
      </w:r>
      <w:r w:rsidR="00AC3CFC" w:rsidRPr="004C206A">
        <w:rPr>
          <w:sz w:val="24"/>
        </w:rPr>
        <w:t>»</w:t>
      </w:r>
    </w:p>
    <w:p w14:paraId="4C9523D6" w14:textId="4BD8DBCE" w:rsidR="00805769" w:rsidRPr="004C206A" w:rsidRDefault="00805769" w:rsidP="00805769">
      <w:pPr>
        <w:jc w:val="center"/>
        <w:rPr>
          <w:b/>
          <w:sz w:val="32"/>
          <w:szCs w:val="28"/>
          <w:lang w:val="ru-RU"/>
        </w:rPr>
      </w:pPr>
      <w:r w:rsidRPr="004C206A">
        <w:rPr>
          <w:b/>
          <w:sz w:val="32"/>
          <w:szCs w:val="28"/>
          <w:lang w:val="ru-RU"/>
        </w:rPr>
        <w:t>«</w:t>
      </w:r>
      <w:sdt>
        <w:sdtPr>
          <w:rPr>
            <w:b/>
            <w:bCs/>
            <w:sz w:val="32"/>
            <w:szCs w:val="32"/>
            <w:lang w:val="ru-RU"/>
          </w:rPr>
          <w:id w:val="-1535417241"/>
          <w:placeholder>
            <w:docPart w:val="DefaultPlaceholder_1081868574"/>
          </w:placeholder>
          <w15:appearance w15:val="hidden"/>
        </w:sdtPr>
        <w:sdtEndPr/>
        <w:sdtContent>
          <w:r w:rsidR="002413D3" w:rsidRPr="002413D3">
            <w:rPr>
              <w:sz w:val="28"/>
            </w:rPr>
            <w:t xml:space="preserve">Построение графических интерфейсов с помощью инструментов Swing </w:t>
          </w:r>
          <w:r w:rsidR="002413D3" w:rsidRPr="002413D3">
            <w:rPr>
              <w:sz w:val="28"/>
            </w:rPr>
            <w:t xml:space="preserve"> </w:t>
          </w:r>
        </w:sdtContent>
      </w:sdt>
      <w:r w:rsidRPr="00E74FC9">
        <w:rPr>
          <w:b/>
          <w:sz w:val="32"/>
          <w:szCs w:val="32"/>
          <w:lang w:val="ru-RU"/>
        </w:rPr>
        <w:t>»</w:t>
      </w:r>
    </w:p>
    <w:p w14:paraId="108CA3C9" w14:textId="77777777" w:rsidR="00AC3CFC" w:rsidRDefault="00AC3CFC" w:rsidP="00805769">
      <w:pPr>
        <w:jc w:val="center"/>
        <w:rPr>
          <w:sz w:val="28"/>
          <w:szCs w:val="28"/>
        </w:rPr>
      </w:pPr>
    </w:p>
    <w:p w14:paraId="7E73FDBA" w14:textId="77777777" w:rsidR="004C206A" w:rsidRDefault="004C206A" w:rsidP="00805769">
      <w:pPr>
        <w:jc w:val="center"/>
        <w:rPr>
          <w:sz w:val="28"/>
          <w:szCs w:val="28"/>
        </w:rPr>
      </w:pPr>
    </w:p>
    <w:p w14:paraId="42D9D31D" w14:textId="77777777" w:rsidR="004C206A" w:rsidRDefault="004C206A" w:rsidP="00805769">
      <w:pPr>
        <w:jc w:val="center"/>
        <w:rPr>
          <w:sz w:val="28"/>
          <w:szCs w:val="28"/>
        </w:rPr>
      </w:pPr>
    </w:p>
    <w:p w14:paraId="3984D3D5" w14:textId="77777777" w:rsidR="00AC3CFC" w:rsidRPr="00AC3CFC" w:rsidRDefault="00AC3CFC" w:rsidP="00AC3CFC">
      <w:pPr>
        <w:rPr>
          <w:sz w:val="28"/>
          <w:szCs w:val="28"/>
        </w:rPr>
      </w:pPr>
    </w:p>
    <w:p w14:paraId="37BF531E" w14:textId="77777777" w:rsidR="00AC3CFC" w:rsidRPr="004C206A" w:rsidRDefault="00AC3CFC" w:rsidP="00173C7E">
      <w:pPr>
        <w:ind w:left="5954" w:hanging="1134"/>
        <w:jc w:val="right"/>
        <w:rPr>
          <w:sz w:val="28"/>
          <w:szCs w:val="28"/>
          <w:lang w:val="ru-RU"/>
        </w:rPr>
      </w:pPr>
      <w:r w:rsidRPr="00C01ABC">
        <w:rPr>
          <w:sz w:val="28"/>
          <w:szCs w:val="28"/>
          <w:u w:val="single"/>
        </w:rPr>
        <w:t>Виконав</w:t>
      </w:r>
      <w:r>
        <w:rPr>
          <w:sz w:val="28"/>
          <w:szCs w:val="28"/>
        </w:rPr>
        <w:t xml:space="preserve">: студент групи </w:t>
      </w:r>
      <w:r w:rsidR="004C206A">
        <w:rPr>
          <w:sz w:val="28"/>
          <w:szCs w:val="28"/>
          <w:lang w:val="en-US"/>
        </w:rPr>
        <w:t>TI</w:t>
      </w:r>
      <w:r w:rsidR="00852048">
        <w:rPr>
          <w:sz w:val="28"/>
          <w:szCs w:val="28"/>
        </w:rPr>
        <w:t>-</w:t>
      </w:r>
      <w:r w:rsidR="004C206A" w:rsidRPr="004C206A">
        <w:rPr>
          <w:sz w:val="28"/>
          <w:szCs w:val="28"/>
          <w:lang w:val="ru-RU"/>
        </w:rPr>
        <w:t>92</w:t>
      </w:r>
      <w:r>
        <w:rPr>
          <w:sz w:val="28"/>
          <w:szCs w:val="28"/>
        </w:rPr>
        <w:t xml:space="preserve"> </w:t>
      </w:r>
    </w:p>
    <w:p w14:paraId="41E47D57" w14:textId="77777777" w:rsidR="004C206A" w:rsidRPr="004C206A" w:rsidRDefault="004C206A" w:rsidP="00173C7E">
      <w:pPr>
        <w:ind w:left="5954" w:hanging="1134"/>
        <w:jc w:val="right"/>
        <w:rPr>
          <w:sz w:val="28"/>
          <w:szCs w:val="28"/>
        </w:rPr>
      </w:pPr>
      <w:r w:rsidRPr="004C206A">
        <w:rPr>
          <w:sz w:val="28"/>
          <w:szCs w:val="28"/>
        </w:rPr>
        <w:t>Черноусов Денис Ігорович</w:t>
      </w:r>
    </w:p>
    <w:p w14:paraId="75A94B78" w14:textId="77777777" w:rsidR="00AC3CFC" w:rsidRDefault="00AC3CFC" w:rsidP="00173C7E">
      <w:pPr>
        <w:ind w:left="5954" w:hanging="1134"/>
        <w:jc w:val="right"/>
        <w:rPr>
          <w:sz w:val="28"/>
          <w:szCs w:val="28"/>
        </w:rPr>
      </w:pPr>
      <w:r w:rsidRPr="00C01ABC">
        <w:rPr>
          <w:sz w:val="28"/>
          <w:szCs w:val="28"/>
          <w:u w:val="single"/>
        </w:rPr>
        <w:t>Перевірив</w:t>
      </w:r>
      <w:r>
        <w:rPr>
          <w:sz w:val="28"/>
          <w:szCs w:val="28"/>
        </w:rPr>
        <w:t>: доцент, к.ф.-м.н.</w:t>
      </w:r>
      <w:r>
        <w:rPr>
          <w:sz w:val="28"/>
          <w:szCs w:val="28"/>
        </w:rPr>
        <w:br/>
        <w:t xml:space="preserve">Тарнавський Ю.А. </w:t>
      </w:r>
    </w:p>
    <w:p w14:paraId="59C1DDC0" w14:textId="77777777" w:rsidR="00C31456" w:rsidRDefault="00AC3CFC" w:rsidP="00AC3CFC">
      <w:pP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E0CD9B7" w14:textId="77777777" w:rsidR="004638B6" w:rsidRDefault="004638B6" w:rsidP="00AC3CFC">
      <w:pPr>
        <w:tabs>
          <w:tab w:val="center" w:pos="4677"/>
        </w:tabs>
        <w:rPr>
          <w:sz w:val="28"/>
          <w:szCs w:val="28"/>
        </w:rPr>
      </w:pPr>
    </w:p>
    <w:p w14:paraId="5215E052" w14:textId="77777777" w:rsidR="004638B6" w:rsidRDefault="004638B6" w:rsidP="00AC3CFC">
      <w:pPr>
        <w:tabs>
          <w:tab w:val="center" w:pos="4677"/>
        </w:tabs>
        <w:rPr>
          <w:sz w:val="28"/>
          <w:szCs w:val="28"/>
        </w:rPr>
      </w:pPr>
    </w:p>
    <w:p w14:paraId="69501A49" w14:textId="77777777" w:rsidR="004638B6" w:rsidRDefault="004638B6" w:rsidP="00AC3CFC">
      <w:pPr>
        <w:tabs>
          <w:tab w:val="center" w:pos="4677"/>
        </w:tabs>
        <w:rPr>
          <w:sz w:val="28"/>
          <w:szCs w:val="28"/>
        </w:rPr>
      </w:pPr>
    </w:p>
    <w:p w14:paraId="37779D10" w14:textId="77777777" w:rsidR="004638B6" w:rsidRDefault="004638B6" w:rsidP="00AC3CFC">
      <w:pPr>
        <w:tabs>
          <w:tab w:val="center" w:pos="4677"/>
        </w:tabs>
        <w:rPr>
          <w:sz w:val="28"/>
          <w:szCs w:val="28"/>
        </w:rPr>
      </w:pPr>
    </w:p>
    <w:p w14:paraId="7FD6B2E4" w14:textId="77777777" w:rsidR="004638B6" w:rsidRDefault="004638B6" w:rsidP="004638B6">
      <w:pPr>
        <w:tabs>
          <w:tab w:val="center" w:pos="4677"/>
        </w:tabs>
        <w:rPr>
          <w:sz w:val="28"/>
          <w:szCs w:val="28"/>
        </w:rPr>
      </w:pPr>
    </w:p>
    <w:p w14:paraId="5EAC5BE0" w14:textId="79BDC25F" w:rsidR="004638B6" w:rsidRPr="00AC3CFC" w:rsidRDefault="004638B6" w:rsidP="004638B6">
      <w:pPr>
        <w:tabs>
          <w:tab w:val="center" w:pos="4677"/>
        </w:tabs>
        <w:jc w:val="center"/>
        <w:rPr>
          <w:sz w:val="28"/>
          <w:szCs w:val="28"/>
        </w:rPr>
        <w:sectPr w:rsidR="004638B6" w:rsidRPr="00AC3CFC" w:rsidSect="00173C7E">
          <w:footerReference w:type="default" r:id="rId9"/>
          <w:footerReference w:type="first" r:id="rId10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  <w:r>
        <w:rPr>
          <w:sz w:val="28"/>
          <w:szCs w:val="28"/>
        </w:rPr>
        <w:t>Київ - 2020</w:t>
      </w:r>
    </w:p>
    <w:p w14:paraId="038C5BBC" w14:textId="2886D28E" w:rsidR="00DC4DE1" w:rsidRDefault="00DC4DE1" w:rsidP="00DC4DE1">
      <w:pPr>
        <w:pStyle w:val="Heading1"/>
        <w:jc w:val="center"/>
        <w:rPr>
          <w:rFonts w:asciiTheme="minorHAnsi" w:hAnsiTheme="minorHAnsi" w:cstheme="minorHAnsi"/>
          <w:color w:val="auto"/>
        </w:rPr>
      </w:pPr>
      <w:r w:rsidRPr="00DC4DE1">
        <w:rPr>
          <w:rFonts w:asciiTheme="minorHAnsi" w:hAnsiTheme="minorHAnsi" w:cstheme="minorHAnsi"/>
          <w:color w:val="auto"/>
        </w:rPr>
        <w:lastRenderedPageBreak/>
        <w:t>Ход выполнения работы</w:t>
      </w:r>
    </w:p>
    <w:p w14:paraId="57485D0A" w14:textId="77777777" w:rsidR="006F27F8" w:rsidRPr="006F27F8" w:rsidRDefault="006F27F8" w:rsidP="006F27F8"/>
    <w:p w14:paraId="1CF8FFE1" w14:textId="77777777" w:rsidR="002413D3" w:rsidRPr="002413D3" w:rsidRDefault="002413D3" w:rsidP="002413D3">
      <w:pPr>
        <w:numPr>
          <w:ilvl w:val="0"/>
          <w:numId w:val="13"/>
        </w:numPr>
        <w:spacing w:after="0" w:line="276" w:lineRule="auto"/>
        <w:jc w:val="both"/>
        <w:rPr>
          <w:sz w:val="28"/>
        </w:rPr>
      </w:pPr>
      <w:r w:rsidRPr="002413D3">
        <w:rPr>
          <w:sz w:val="28"/>
        </w:rPr>
        <w:t xml:space="preserve">Создайте проект </w:t>
      </w:r>
      <w:r w:rsidRPr="002413D3">
        <w:rPr>
          <w:b/>
          <w:sz w:val="28"/>
        </w:rPr>
        <w:t>Java</w:t>
      </w:r>
      <w:r w:rsidRPr="002413D3">
        <w:rPr>
          <w:sz w:val="28"/>
        </w:rPr>
        <w:t>.</w:t>
      </w:r>
    </w:p>
    <w:p w14:paraId="177D1C27" w14:textId="77777777" w:rsidR="002413D3" w:rsidRPr="002413D3" w:rsidRDefault="002413D3" w:rsidP="002413D3">
      <w:pPr>
        <w:numPr>
          <w:ilvl w:val="0"/>
          <w:numId w:val="13"/>
        </w:numPr>
        <w:spacing w:after="0" w:line="276" w:lineRule="auto"/>
        <w:jc w:val="both"/>
        <w:rPr>
          <w:sz w:val="28"/>
        </w:rPr>
      </w:pPr>
      <w:r w:rsidRPr="002413D3">
        <w:rPr>
          <w:sz w:val="28"/>
        </w:rPr>
        <w:t xml:space="preserve">Добавьте в проект форму и разместите на ней компоненты в соответствии с вариантом индивидуального задания. </w:t>
      </w:r>
    </w:p>
    <w:p w14:paraId="35ADCD99" w14:textId="77777777" w:rsidR="002413D3" w:rsidRPr="002413D3" w:rsidRDefault="002413D3" w:rsidP="002413D3">
      <w:pPr>
        <w:numPr>
          <w:ilvl w:val="0"/>
          <w:numId w:val="13"/>
        </w:numPr>
        <w:spacing w:after="0" w:line="276" w:lineRule="auto"/>
        <w:jc w:val="both"/>
        <w:rPr>
          <w:sz w:val="28"/>
        </w:rPr>
      </w:pPr>
      <w:r w:rsidRPr="002413D3">
        <w:rPr>
          <w:sz w:val="28"/>
        </w:rPr>
        <w:t>Отредактируйте файл класса формы, обеспечив функциональность программы в соответствии с вариантом индивидуального задания.</w:t>
      </w:r>
    </w:p>
    <w:p w14:paraId="67B540B8" w14:textId="77777777" w:rsidR="002413D3" w:rsidRPr="002413D3" w:rsidRDefault="002413D3" w:rsidP="002413D3">
      <w:pPr>
        <w:numPr>
          <w:ilvl w:val="0"/>
          <w:numId w:val="13"/>
        </w:numPr>
        <w:spacing w:after="0" w:line="276" w:lineRule="auto"/>
        <w:jc w:val="both"/>
        <w:rPr>
          <w:sz w:val="28"/>
        </w:rPr>
      </w:pPr>
      <w:r w:rsidRPr="002413D3">
        <w:rPr>
          <w:sz w:val="28"/>
        </w:rPr>
        <w:t xml:space="preserve">Добавьте unit-тесты для тестирования методов класса, воспользовавшись командой </w:t>
      </w:r>
      <w:r w:rsidRPr="002413D3">
        <w:rPr>
          <w:b/>
          <w:sz w:val="28"/>
        </w:rPr>
        <w:t>Code-Generate…-Test...</w:t>
      </w:r>
      <w:r w:rsidRPr="002413D3">
        <w:rPr>
          <w:sz w:val="28"/>
        </w:rPr>
        <w:t xml:space="preserve">, и выполните их тестирование. </w:t>
      </w:r>
    </w:p>
    <w:p w14:paraId="2F80C064" w14:textId="77777777" w:rsidR="002413D3" w:rsidRPr="002413D3" w:rsidRDefault="002413D3" w:rsidP="002413D3">
      <w:pPr>
        <w:numPr>
          <w:ilvl w:val="0"/>
          <w:numId w:val="13"/>
        </w:numPr>
        <w:spacing w:after="0" w:line="276" w:lineRule="auto"/>
        <w:jc w:val="both"/>
        <w:rPr>
          <w:sz w:val="28"/>
        </w:rPr>
      </w:pPr>
      <w:r w:rsidRPr="002413D3">
        <w:rPr>
          <w:sz w:val="28"/>
        </w:rPr>
        <w:t>Если обнаружены методы, не прошедшие тест, внесите необходимые изменения в код и повторите тест.</w:t>
      </w:r>
    </w:p>
    <w:p w14:paraId="7961853B" w14:textId="77777777" w:rsidR="002413D3" w:rsidRPr="002413D3" w:rsidRDefault="002413D3" w:rsidP="002413D3">
      <w:pPr>
        <w:numPr>
          <w:ilvl w:val="0"/>
          <w:numId w:val="13"/>
        </w:numPr>
        <w:spacing w:after="0" w:line="276" w:lineRule="auto"/>
        <w:jc w:val="both"/>
        <w:rPr>
          <w:sz w:val="28"/>
        </w:rPr>
      </w:pPr>
      <w:r w:rsidRPr="002413D3">
        <w:rPr>
          <w:sz w:val="28"/>
        </w:rPr>
        <w:t>Вставьте необходимые комментарии и сгенерируйте справку Javadoc.</w:t>
      </w:r>
    </w:p>
    <w:p w14:paraId="6783F372" w14:textId="77777777" w:rsidR="006F27F8" w:rsidRPr="006F27F8" w:rsidRDefault="006F27F8" w:rsidP="006F27F8">
      <w:pPr>
        <w:pStyle w:val="BodyTextIndent"/>
        <w:ind w:left="502" w:firstLine="0"/>
        <w:rPr>
          <w:rStyle w:val="Code-en"/>
          <w:rFonts w:asciiTheme="minorHAnsi" w:hAnsiTheme="minorHAnsi" w:cstheme="minorHAnsi"/>
          <w:sz w:val="32"/>
          <w:szCs w:val="32"/>
          <w:lang w:val="uk-UA"/>
        </w:rPr>
      </w:pPr>
    </w:p>
    <w:p w14:paraId="3361F4A3" w14:textId="4C1F55CC" w:rsidR="00EC7ED6" w:rsidRDefault="007F4D64" w:rsidP="007F4D64">
      <w:pPr>
        <w:jc w:val="center"/>
        <w:rPr>
          <w:rFonts w:cstheme="minorHAnsi"/>
          <w:b/>
          <w:bCs/>
          <w:sz w:val="32"/>
          <w:szCs w:val="28"/>
        </w:rPr>
      </w:pPr>
      <w:r w:rsidRPr="003C78EC">
        <w:rPr>
          <w:rFonts w:cstheme="minorHAnsi"/>
          <w:b/>
          <w:bCs/>
          <w:sz w:val="32"/>
          <w:szCs w:val="28"/>
          <w:lang w:val="ru-RU"/>
        </w:rPr>
        <w:t xml:space="preserve">16 </w:t>
      </w:r>
      <w:r w:rsidRPr="00907DBB">
        <w:rPr>
          <w:rFonts w:cstheme="minorHAnsi"/>
          <w:b/>
          <w:bCs/>
          <w:sz w:val="32"/>
          <w:szCs w:val="28"/>
        </w:rPr>
        <w:t>варіант</w:t>
      </w:r>
    </w:p>
    <w:p w14:paraId="692B56D6" w14:textId="77777777" w:rsidR="006F27F8" w:rsidRDefault="006F27F8" w:rsidP="007F4D64">
      <w:pPr>
        <w:jc w:val="center"/>
        <w:rPr>
          <w:rFonts w:cstheme="minorHAnsi"/>
          <w:b/>
          <w:bCs/>
          <w:sz w:val="32"/>
          <w:szCs w:val="28"/>
        </w:rPr>
      </w:pPr>
    </w:p>
    <w:p w14:paraId="5278F49D" w14:textId="77777777" w:rsidR="002413D3" w:rsidRDefault="00FE63DD" w:rsidP="002413D3">
      <w:pPr>
        <w:spacing w:after="0" w:line="276" w:lineRule="auto"/>
        <w:jc w:val="both"/>
      </w:pPr>
      <w:r w:rsidRPr="00FE63DD">
        <w:rPr>
          <w:sz w:val="28"/>
          <w:szCs w:val="28"/>
        </w:rPr>
        <w:t>5.</w:t>
      </w:r>
      <w:r w:rsidRPr="00FE63DD">
        <w:rPr>
          <w:sz w:val="28"/>
          <w:szCs w:val="28"/>
          <w:lang w:val="ru-RU"/>
        </w:rPr>
        <w:t xml:space="preserve"> </w:t>
      </w:r>
      <w:r w:rsidR="002413D3" w:rsidRPr="002413D3">
        <w:rPr>
          <w:sz w:val="28"/>
        </w:rPr>
        <w:t>Вывод строки заданным шрифтом и заданного цвета в графическом окне. В верхней панели (JPanel) "Управление выводом" задается  надпись (JLabel) "Текст:" и текстовое поле (JTextField), надпись (JLabel) "Гарнитура:", вращающийся список  (JSpinner) со значениями "Times New Roman" (шрифт по умолчанию),  "Arial" и "Verdana",  надпись (JLabel) "Цвет:" и вращающийся список  (JSpinner) со значениями "Черный" (цвет по умолчанию),  "Красный", "Зеленый" и "Синий", а также кнопка (JButton) "Вывести строку". В нижней панели (JPanel) "Вывод строки" выводится в графическом контексте (с помощью метода drawString()) в произвольном месте пустая строка. При задании текста строки в текстовом поле, параметров строки во вращающихся списках  верхней панели и нажатии кнопки "Вывод строки" строка заданного содержимого и цвета выводится заданным шрифтом в нижней панели.</w:t>
      </w:r>
    </w:p>
    <w:p w14:paraId="7E27BE67" w14:textId="363CB859" w:rsidR="00FE63DD" w:rsidRDefault="00FE63DD" w:rsidP="00FE63DD">
      <w:pPr>
        <w:jc w:val="both"/>
        <w:rPr>
          <w:sz w:val="28"/>
          <w:szCs w:val="28"/>
        </w:rPr>
      </w:pPr>
    </w:p>
    <w:p w14:paraId="03117F1C" w14:textId="6EEC0879" w:rsidR="002413D3" w:rsidRDefault="00FE63DD" w:rsidP="006F27F8">
      <w:pPr>
        <w:jc w:val="both"/>
        <w:rPr>
          <w:sz w:val="28"/>
        </w:rPr>
      </w:pPr>
      <w:r w:rsidRPr="00FE63DD">
        <w:rPr>
          <w:sz w:val="28"/>
          <w:szCs w:val="28"/>
        </w:rPr>
        <w:t>13.</w:t>
      </w:r>
      <w:r w:rsidR="006F27F8" w:rsidRPr="00173C7E">
        <w:rPr>
          <w:sz w:val="28"/>
          <w:szCs w:val="28"/>
          <w:lang w:val="ru-RU"/>
        </w:rPr>
        <w:t xml:space="preserve"> </w:t>
      </w:r>
      <w:r w:rsidR="002413D3" w:rsidRPr="002413D3">
        <w:rPr>
          <w:sz w:val="28"/>
        </w:rPr>
        <w:t xml:space="preserve">Ввод текста в графическое окно приложения. В верхней панели (JPanel) окна "Характеристики шрифта" определены следующие компоненты: надпись (JLabel) "Цвет:", раскрывающееся меню  (JComboBox), в котором четыре пункта: "Черный" (цвет по умолчанию),  "Красный", "Зеленый" и "Синий",  надпись (JLabel) "Размер:" и три радиокнопки (JRadioButton)  с надписями: "12pt" (размер </w:t>
      </w:r>
      <w:r w:rsidR="002413D3" w:rsidRPr="002413D3">
        <w:rPr>
          <w:sz w:val="28"/>
        </w:rPr>
        <w:lastRenderedPageBreak/>
        <w:t>по умолчанию),  "14pt" и "16pt". В нижней текстовой панели (JTextPane) "Ввод текста" окна приложения вводится текст, набираемый на клавиатуре. При выборе одного из пунктов меню текст в панели выводится соответствующим цветом и/или соответствующего размера.</w:t>
      </w:r>
    </w:p>
    <w:p w14:paraId="700DF926" w14:textId="77777777" w:rsidR="002413D3" w:rsidRDefault="002413D3" w:rsidP="006F27F8">
      <w:pPr>
        <w:jc w:val="both"/>
      </w:pPr>
    </w:p>
    <w:p w14:paraId="4990FD70" w14:textId="69AF9A88" w:rsidR="002413D3" w:rsidRDefault="002413D3" w:rsidP="002413D3">
      <w:pPr>
        <w:spacing w:after="0" w:line="276" w:lineRule="auto"/>
        <w:jc w:val="both"/>
        <w:rPr>
          <w:sz w:val="28"/>
        </w:rPr>
      </w:pPr>
      <w:r w:rsidRPr="002413D3">
        <w:rPr>
          <w:sz w:val="28"/>
          <w:lang w:val="ru-RU"/>
        </w:rPr>
        <w:t>20.</w:t>
      </w:r>
      <w:r>
        <w:rPr>
          <w:sz w:val="28"/>
          <w:lang w:val="ru-RU"/>
        </w:rPr>
        <w:t xml:space="preserve"> </w:t>
      </w:r>
      <w:r w:rsidRPr="002413D3">
        <w:rPr>
          <w:sz w:val="28"/>
        </w:rPr>
        <w:t>Изменение фигуры в графическом окне. В центре верхней панели (JPanel) "Вывод треугольника" в графическом контексте рисуется (с помощью метода drawPolygon()) треугольник.  В нижней панели (JPanel) "Параметры треугольника" задаются следующие компоненты: надпись (JLabel)   "Цвет:", вращающийся список (JSpinner) со значениями: "Черный" (цвет по умолчанию),  "Красный", "Зеленый" и "Синий", надпись (JLabel)   "Номер вершины:", вращающийся список (JSpinner) со значениями "1", "2" и "3",  надпись (JLabel)   "Координата X:", текстовое поле   (JTextField), надпись (JLabel)   "Координата Y:", текстовое поле   (JTextField) и кнопка (JButton) "Изменить треугольник". При наборе данных во вращающихся списках (в пикселях), вводе данных в текстовых полях (в пикселях) и при нажатии кнопки "Изменить треугольник" треугольник перерисовывается заданным цветом и с заданным новым положением одной из вершин. Перед выводом фигуры выполняется проверка, введены ли в текстовых полях все данные и являются ли они целыми числами.</w:t>
      </w:r>
    </w:p>
    <w:p w14:paraId="10C84AD8" w14:textId="77777777" w:rsidR="002413D3" w:rsidRPr="002413D3" w:rsidRDefault="002413D3" w:rsidP="002413D3">
      <w:pPr>
        <w:spacing w:after="0" w:line="276" w:lineRule="auto"/>
        <w:jc w:val="both"/>
        <w:rPr>
          <w:sz w:val="28"/>
        </w:rPr>
      </w:pPr>
    </w:p>
    <w:p w14:paraId="30FA7EAA" w14:textId="2684229F" w:rsidR="002413D3" w:rsidRPr="002413D3" w:rsidRDefault="002413D3" w:rsidP="002413D3">
      <w:pPr>
        <w:spacing w:after="0" w:line="276" w:lineRule="auto"/>
        <w:jc w:val="both"/>
        <w:rPr>
          <w:sz w:val="28"/>
          <w:szCs w:val="28"/>
        </w:rPr>
      </w:pPr>
      <w:r w:rsidRPr="002413D3">
        <w:rPr>
          <w:sz w:val="28"/>
          <w:szCs w:val="28"/>
          <w:lang w:val="ru-RU"/>
        </w:rPr>
        <w:t>25.</w:t>
      </w:r>
      <w:r w:rsidR="00DC4DE1" w:rsidRPr="002413D3">
        <w:rPr>
          <w:sz w:val="28"/>
          <w:szCs w:val="28"/>
        </w:rPr>
        <w:t xml:space="preserve"> </w:t>
      </w:r>
      <w:r w:rsidRPr="002413D3">
        <w:rPr>
          <w:sz w:val="28"/>
          <w:szCs w:val="28"/>
        </w:rPr>
        <w:t>Ввод текста в графическое окно приложения. В верхней панели окна  (JPanel) "Параметры шрифта" заданы следующие компоненты:  надпись (JLabel)   "Цвет:", четыре радиокнопки (JRadioButton) с надписями: "Черный" (цвет по умолчанию),  "Красный", "Зеленый" и "Синий", надпись (JLabel)   "Размер:" и текстовое поле  (JTextField) (начальное значение этого текстового поля равно 12). В текстовой панели (JTextPane) "Ввод текста" окна приложения вводится текст, набираемый на клавиатуре. Надписи для радиокнопок должны быть выполнены соответствующим цветом. При выборе одной из радиокнопок  цвета и ввода в текстовом поле целого числа – размера текста содержимое текстовой панели выводится соответствующим цветом и/или соответствующего размера. При вводе значения в текстовое поле проверяется, является ли это значение целым числом, содержащим одну или две цифры.</w:t>
      </w:r>
    </w:p>
    <w:p w14:paraId="168E1EC7" w14:textId="76BC4D9D" w:rsidR="00DC4DE1" w:rsidRPr="00DC4DE1" w:rsidRDefault="00DC4DE1" w:rsidP="00DC4DE1">
      <w:pPr>
        <w:spacing w:after="0" w:line="276" w:lineRule="auto"/>
        <w:jc w:val="both"/>
        <w:rPr>
          <w:sz w:val="28"/>
          <w:szCs w:val="28"/>
        </w:rPr>
      </w:pPr>
    </w:p>
    <w:p w14:paraId="40394642" w14:textId="653F780E" w:rsidR="00FE63DD" w:rsidRPr="00FE63DD" w:rsidRDefault="00FE63DD" w:rsidP="00FE63DD">
      <w:pPr>
        <w:jc w:val="both"/>
        <w:rPr>
          <w:rFonts w:cstheme="minorHAnsi"/>
          <w:b/>
          <w:bCs/>
          <w:sz w:val="40"/>
          <w:szCs w:val="36"/>
        </w:rPr>
      </w:pPr>
    </w:p>
    <w:p w14:paraId="5AE5483F" w14:textId="3EAF46E1" w:rsidR="003C78EC" w:rsidRDefault="003C78EC" w:rsidP="007F4D64">
      <w:pPr>
        <w:rPr>
          <w:sz w:val="32"/>
          <w:szCs w:val="28"/>
        </w:rPr>
      </w:pPr>
    </w:p>
    <w:p w14:paraId="653EF83B" w14:textId="05177F1F" w:rsidR="006F27F8" w:rsidRPr="002413D3" w:rsidRDefault="002413D3" w:rsidP="007F4D64">
      <w:pPr>
        <w:rPr>
          <w:sz w:val="32"/>
          <w:szCs w:val="28"/>
          <w:lang w:val="en-US"/>
        </w:rPr>
      </w:pPr>
      <w:r>
        <w:rPr>
          <w:sz w:val="32"/>
          <w:szCs w:val="28"/>
        </w:rPr>
        <w:lastRenderedPageBreak/>
        <w:t xml:space="preserve">Допоміжний клас </w:t>
      </w:r>
      <w:r>
        <w:rPr>
          <w:sz w:val="32"/>
          <w:szCs w:val="28"/>
          <w:lang w:val="en-US"/>
        </w:rPr>
        <w:t>Colorist</w:t>
      </w:r>
    </w:p>
    <w:p w14:paraId="54047CAA" w14:textId="7FF7EDC9" w:rsidR="002413D3" w:rsidRPr="002413D3" w:rsidRDefault="002413D3" w:rsidP="00241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Tasks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java.awt.*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Colorist {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Color </w:t>
      </w:r>
      <w:r w:rsidRPr="002413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getColor</w:t>
      </w:r>
      <w:r w:rsidR="00313D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(Object MyColor) {</w:t>
      </w:r>
      <w:bookmarkStart w:id="0" w:name="_GoBack"/>
      <w:bookmarkEnd w:id="0"/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(MyColor.toString() == </w:t>
      </w:r>
      <w:r w:rsidRPr="002413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"Black"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? Color.</w:t>
      </w:r>
      <w:r w:rsidRPr="002413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BLACK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(MyColor.toString() == </w:t>
      </w:r>
      <w:r w:rsidRPr="002413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"Green"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? Color.</w:t>
      </w:r>
      <w:r w:rsidRPr="002413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GREEN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(MyColor.toString() == </w:t>
      </w:r>
      <w:r w:rsidRPr="002413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"Red"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? Color.</w:t>
      </w:r>
      <w:r w:rsidRPr="002413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RED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(MyColor.toString() == </w:t>
      </w:r>
      <w:r w:rsidRPr="002413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"Blue"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? Color.</w:t>
      </w:r>
      <w:r w:rsidRPr="002413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BLUE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Color.</w:t>
      </w:r>
      <w:r w:rsidRPr="002413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BLACK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5DDE89E" w14:textId="77777777" w:rsidR="002413D3" w:rsidRDefault="002413D3" w:rsidP="0049028D">
      <w:pPr>
        <w:pStyle w:val="Title"/>
      </w:pPr>
    </w:p>
    <w:p w14:paraId="2E29BBF8" w14:textId="5FF3C51E" w:rsidR="007F4D64" w:rsidRDefault="007F4D64" w:rsidP="0049028D">
      <w:pPr>
        <w:pStyle w:val="Title"/>
        <w:rPr>
          <w:lang w:val="en-US"/>
        </w:rPr>
      </w:pPr>
      <w:r w:rsidRPr="007F4D64">
        <w:t xml:space="preserve">Завдання </w:t>
      </w:r>
      <w:r w:rsidR="00FE63DD" w:rsidRPr="00173C7E">
        <w:rPr>
          <w:lang w:val="en-US"/>
        </w:rPr>
        <w:t>5</w:t>
      </w:r>
    </w:p>
    <w:p w14:paraId="58D45B4C" w14:textId="01E8EDB4" w:rsidR="002413D3" w:rsidRPr="002413D3" w:rsidRDefault="002413D3" w:rsidP="002413D3">
      <w:pPr>
        <w:rPr>
          <w:sz w:val="28"/>
          <w:lang w:val="en-US"/>
        </w:rPr>
      </w:pPr>
      <w:r w:rsidRPr="002413D3">
        <w:rPr>
          <w:sz w:val="28"/>
        </w:rPr>
        <w:t>Клас</w:t>
      </w:r>
      <w:r>
        <w:rPr>
          <w:sz w:val="28"/>
        </w:rPr>
        <w:t xml:space="preserve"> </w:t>
      </w:r>
      <w:r>
        <w:rPr>
          <w:sz w:val="28"/>
          <w:lang w:val="en-US"/>
        </w:rPr>
        <w:t>MyFrame</w:t>
      </w:r>
    </w:p>
    <w:p w14:paraId="08E50DFC" w14:textId="77777777" w:rsidR="002413D3" w:rsidRPr="002413D3" w:rsidRDefault="002413D3" w:rsidP="00241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Tasks.task5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Tasks.Colorist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java.awt.*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java.awt.event.ActionEvent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javax.swing.*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javax.swing.border.Border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MyFrame 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JFrame 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JPanel 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PanelHigh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JPanel(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FlowLayout(FlowLayout.</w:t>
      </w:r>
      <w:r w:rsidRPr="002413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LEFT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13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13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JPanel 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PanelLow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JPanel(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FlowLayout(FlowLayout.</w:t>
      </w:r>
      <w:r w:rsidRPr="002413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LEFT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13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13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JTextField 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JSpinner 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MyFont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JSpinner 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MyColor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JButton 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Button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413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MyFrame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413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"Task 5"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setDefaultCloseOperation(</w:t>
      </w:r>
      <w:r w:rsidRPr="002413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DISPOSE_ON_CLOSE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setVisible(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PanelHigh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.setName(</w:t>
      </w:r>
      <w:r w:rsidRPr="002413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"Managing of output"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Border border = BorderFactory.</w:t>
      </w:r>
      <w:r w:rsidRPr="002413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createTitledBorder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PanelHigh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PanelHigh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.setBorder(border)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PanelHigh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JLabel(</w:t>
      </w:r>
      <w:r w:rsidRPr="002413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"Text :"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TextField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JTextField(</w:t>
      </w:r>
      <w:r w:rsidRPr="002413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"Some text"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13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PanelHigh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PanelHigh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JLabel(</w:t>
      </w:r>
      <w:r w:rsidRPr="002413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"Set font :"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MyFont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JSpinner(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SpinnerListModel(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String[]{</w:t>
      </w:r>
      <w:r w:rsidRPr="002413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"Times New Roman"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13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"Arial"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13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"Verdana"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PanelHigh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MyFont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PanelHigh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JLabel(</w:t>
      </w:r>
      <w:r w:rsidRPr="002413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"Set color :"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MyColor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JSpinner(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SpinnerListModel(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String[]{</w:t>
      </w:r>
      <w:r w:rsidRPr="002413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"Black"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13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"Red"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13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"Green"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13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"Blue"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MyColor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.setPreferredSize(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Dimension(</w:t>
      </w:r>
      <w:r w:rsidRPr="002413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60 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2413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PanelHigh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MyColor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Button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JButton(</w:t>
      </w:r>
      <w:r w:rsidRPr="002413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"Make my text beautiful!"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PanelHigh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Button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add(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PanelHigh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BorderLayout.</w:t>
      </w:r>
      <w:r w:rsidRPr="002413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PAGE_START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PanelLow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.setName(</w:t>
      </w:r>
      <w:r w:rsidRPr="002413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"Out the text"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border = BorderFactory.</w:t>
      </w:r>
      <w:r w:rsidRPr="002413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createTitledBorder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PanelLow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PanelLow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.setBorder(border)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add(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PanelLow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Button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pack()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2413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(ActionEvent event) {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Graphics g = getGraphics()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2413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.println(getTypeOfString())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paint(g)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2413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getTypeOfString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MyFont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.getValue().toString() + </w:t>
      </w:r>
      <w:r w:rsidRPr="002413D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- "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MyColor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.getValue().toString()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2413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paint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(Graphics g) {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.paint(g)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g.setColor(Colorist.</w:t>
      </w:r>
      <w:r w:rsidRPr="002413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getColor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MyColor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.getValue()))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g.setFont(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Font(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MyFont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.getValue().toString()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Font.</w:t>
      </w:r>
      <w:r w:rsidRPr="002413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PLAIN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13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g.drawString(</w:t>
      </w:r>
      <w:r w:rsidRPr="002413D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13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150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413D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160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FBF94EC" w14:textId="2120F85F" w:rsidR="00B63BF4" w:rsidRPr="002413D3" w:rsidRDefault="00B63BF4" w:rsidP="00B63B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</w:pPr>
    </w:p>
    <w:p w14:paraId="69B5E486" w14:textId="33C2CF78" w:rsidR="00B63BF4" w:rsidRDefault="00B63BF4" w:rsidP="007F4D64">
      <w:pPr>
        <w:rPr>
          <w:sz w:val="32"/>
          <w:szCs w:val="28"/>
        </w:rPr>
      </w:pPr>
    </w:p>
    <w:p w14:paraId="6EF3104C" w14:textId="0E6B426F" w:rsidR="0049028D" w:rsidRPr="00B63BF4" w:rsidRDefault="0049028D" w:rsidP="00EA463B">
      <w:pPr>
        <w:rPr>
          <w:sz w:val="32"/>
          <w:szCs w:val="28"/>
          <w:lang w:val="en-US"/>
        </w:rPr>
      </w:pPr>
      <w:r>
        <w:rPr>
          <w:sz w:val="32"/>
          <w:szCs w:val="28"/>
        </w:rPr>
        <w:t xml:space="preserve">Клас </w:t>
      </w:r>
      <w:r>
        <w:rPr>
          <w:sz w:val="32"/>
          <w:szCs w:val="28"/>
          <w:lang w:val="en-US"/>
        </w:rPr>
        <w:t>Main</w:t>
      </w:r>
    </w:p>
    <w:p w14:paraId="1AF7F7FA" w14:textId="77777777" w:rsidR="002413D3" w:rsidRPr="002413D3" w:rsidRDefault="002413D3" w:rsidP="00241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package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Tasks.task5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413D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 {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MyFrame()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2413D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413D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79EC147D" w14:textId="77777777" w:rsidR="002413D3" w:rsidRDefault="002413D3" w:rsidP="00EA463B">
      <w:pPr>
        <w:jc w:val="center"/>
        <w:rPr>
          <w:sz w:val="32"/>
          <w:szCs w:val="28"/>
          <w:lang w:val="en-US"/>
        </w:rPr>
      </w:pPr>
    </w:p>
    <w:p w14:paraId="419E4345" w14:textId="35F10225" w:rsidR="00FE63DD" w:rsidRPr="00DC4DE1" w:rsidRDefault="004638B6" w:rsidP="00EA463B">
      <w:pPr>
        <w:jc w:val="center"/>
        <w:rPr>
          <w:sz w:val="32"/>
          <w:szCs w:val="28"/>
        </w:rPr>
      </w:pPr>
      <w:r>
        <w:rPr>
          <w:sz w:val="32"/>
          <w:szCs w:val="28"/>
        </w:rPr>
        <w:t>Вивід</w:t>
      </w:r>
      <w:r w:rsidR="00EA463B">
        <w:rPr>
          <w:sz w:val="32"/>
          <w:szCs w:val="28"/>
        </w:rPr>
        <w:t xml:space="preserve"> </w:t>
      </w:r>
    </w:p>
    <w:p w14:paraId="0A6D0007" w14:textId="18D24277" w:rsidR="007F79AD" w:rsidRDefault="004C2192" w:rsidP="0049028D">
      <w:pPr>
        <w:rPr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554C8D45" wp14:editId="5C1E363C">
            <wp:extent cx="612013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85D4" w14:textId="24F615DD" w:rsidR="007603B8" w:rsidRPr="00173C7E" w:rsidRDefault="007603B8" w:rsidP="004C2192">
      <w:pPr>
        <w:rPr>
          <w:sz w:val="32"/>
          <w:szCs w:val="32"/>
        </w:rPr>
      </w:pPr>
    </w:p>
    <w:p w14:paraId="6439A906" w14:textId="77777777" w:rsidR="00173C7E" w:rsidRDefault="00173C7E" w:rsidP="0049028D">
      <w:pPr>
        <w:pStyle w:val="Title"/>
      </w:pPr>
    </w:p>
    <w:p w14:paraId="09FC6812" w14:textId="7AC7F61D" w:rsidR="004638B6" w:rsidRDefault="004638B6" w:rsidP="0049028D">
      <w:pPr>
        <w:pStyle w:val="Title"/>
        <w:rPr>
          <w:lang w:val="en-US"/>
        </w:rPr>
      </w:pPr>
      <w:r w:rsidRPr="007F4D64">
        <w:t xml:space="preserve">Завдання </w:t>
      </w:r>
      <w:r>
        <w:t>1</w:t>
      </w:r>
      <w:r w:rsidR="00FE63DD">
        <w:rPr>
          <w:lang w:val="en-US"/>
        </w:rPr>
        <w:t>3</w:t>
      </w:r>
    </w:p>
    <w:p w14:paraId="040740AB" w14:textId="6D8EA4C9" w:rsidR="0049028D" w:rsidRPr="0049028D" w:rsidRDefault="0049028D" w:rsidP="0049028D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Клас </w:t>
      </w:r>
      <w:r w:rsidR="004C2192">
        <w:rPr>
          <w:sz w:val="32"/>
          <w:szCs w:val="32"/>
          <w:lang w:val="en-US"/>
        </w:rPr>
        <w:t>GUI</w:t>
      </w:r>
    </w:p>
    <w:p w14:paraId="565434CF" w14:textId="77777777" w:rsidR="004C2192" w:rsidRPr="004C2192" w:rsidRDefault="004C2192" w:rsidP="004C21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Tasks.task13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Tasks.Colorist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jdk.jfr.Event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javax.swing.*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javax.swing.border.Border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java.awt.*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java.awt.event.ActionEvent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GUI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JFrame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JPanel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Panel1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FlowLayout(FlowLayout.</w:t>
      </w:r>
      <w:r w:rsidRPr="004C2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LEFT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ButtonGroup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buttonGroup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ButtonGroup()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JComboBox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ComboBox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JRadioButton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Button12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JRadioButton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Button14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JRadioButton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Button16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JPanel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Panel2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FlowLayout(FlowLayout.</w:t>
      </w:r>
      <w:r w:rsidRPr="004C2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LEFT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JTextPane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TextPane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4C219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GUI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"Task 13"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setVisible(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setDefaultCloseOperation(</w:t>
      </w:r>
      <w:r w:rsidRPr="004C2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DISPOSE_ON_CLOSE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Panel1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.setName(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"Setting Font"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Border border = BorderFactory.</w:t>
      </w:r>
      <w:r w:rsidRPr="004C21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createTitledBorder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Panel1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Panel1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.setBorder(border)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Panel1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"Color :"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ComboBox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JComboBox(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String[]{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"Black"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"Red"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"Green"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"Blue"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ComboBox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.setPreferredSize(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Dimension(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Panel1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ComboBox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Panel1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Button12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JRadioButton(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"12 pt"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Button12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.setActionCommand(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"12"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Panel1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Button14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JRadioButton(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"14 pt"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Button14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.setActionCommand(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"14"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Panel1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Button16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JRadioButton(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"16 pt"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Button16.setActionCommand(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"16"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buttonGroup.add(Button12)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buttonGroup.add(Button14)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buttonGroup.add(Button16)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Button12.setSelected(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add(Panel1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BorderLayout.PAGE_START)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Panel2.setName(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"Text"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border = BorderFactory.</w:t>
      </w:r>
      <w:r w:rsidRPr="004C21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createTitledBorder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Panel2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Panel2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.setBorder(border)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TextPane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JTextPane()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TextPane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"Simple text"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TextPane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Font(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"Arial"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Font.</w:t>
      </w:r>
      <w:r w:rsidRPr="004C2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PLAIN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TextPane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.setPreferredSize(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Dimension(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325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Panel2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TextPane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Panel2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Button12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Button14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Button16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ComboBox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pack()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219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C219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C219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(ActionEvent e) {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4C2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.println(getSettings())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TextPane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.setForeground(Colorist.</w:t>
      </w:r>
      <w:r w:rsidRPr="004C21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getColor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ComboBox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.getSelectedItem()) 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TextPane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.setFont(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Font(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"Arial"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Font.</w:t>
      </w:r>
      <w:r w:rsidRPr="004C2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PLAIN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Integer.</w:t>
      </w:r>
      <w:r w:rsidRPr="004C21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buttonGroup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.getSelection().getActionCommand())))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getSettings(){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ComboBox.getSelectedItem() + 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- "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buttonGroup.getSelection().getActionCommand() + 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"pt"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799108E8" w14:textId="483559DC" w:rsidR="007603B8" w:rsidRPr="00901BC5" w:rsidRDefault="007603B8" w:rsidP="00EA463B">
      <w:pPr>
        <w:rPr>
          <w:sz w:val="32"/>
          <w:szCs w:val="28"/>
        </w:rPr>
      </w:pPr>
      <w:r>
        <w:rPr>
          <w:sz w:val="32"/>
          <w:szCs w:val="28"/>
        </w:rPr>
        <w:lastRenderedPageBreak/>
        <w:t xml:space="preserve">Клас </w:t>
      </w:r>
      <w:r>
        <w:rPr>
          <w:sz w:val="32"/>
          <w:szCs w:val="28"/>
          <w:lang w:val="en-US"/>
        </w:rPr>
        <w:t>Main</w:t>
      </w:r>
    </w:p>
    <w:p w14:paraId="3CBE8380" w14:textId="56BBDE47" w:rsidR="009C2E33" w:rsidRPr="00173C7E" w:rsidRDefault="007603B8" w:rsidP="00173C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task13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 {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7603B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(String[] args) {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Measurable o1 = 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Quadrant()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7603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.println(o1)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o1.setSide(-</w:t>
      </w:r>
      <w:r w:rsidRPr="007603B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7603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.println(o1)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o1.setSide(</w:t>
      </w:r>
      <w:r w:rsidRPr="007603B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7603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.println(o1)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Measurable o2 = (Quadrant) o1.clone()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7603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.println(o2)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7603B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7603B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1E1916D6" w14:textId="0847130A" w:rsidR="004638B6" w:rsidRDefault="00907DBB" w:rsidP="00EA463B">
      <w:pPr>
        <w:jc w:val="center"/>
        <w:rPr>
          <w:sz w:val="32"/>
          <w:szCs w:val="28"/>
        </w:rPr>
      </w:pPr>
      <w:r>
        <w:rPr>
          <w:sz w:val="32"/>
          <w:szCs w:val="28"/>
        </w:rPr>
        <w:t>Вивід</w:t>
      </w:r>
      <w:r w:rsidR="00EA463B">
        <w:rPr>
          <w:sz w:val="32"/>
          <w:szCs w:val="28"/>
        </w:rPr>
        <w:t xml:space="preserve"> </w:t>
      </w:r>
    </w:p>
    <w:p w14:paraId="12BB7255" w14:textId="3B8DC337" w:rsidR="007603B8" w:rsidRDefault="004C2192" w:rsidP="00243F71">
      <w:pPr>
        <w:jc w:val="center"/>
        <w:rPr>
          <w:sz w:val="32"/>
          <w:szCs w:val="28"/>
        </w:rPr>
      </w:pPr>
      <w:r>
        <w:rPr>
          <w:noProof/>
          <w:lang w:val="en-US"/>
        </w:rPr>
        <w:drawing>
          <wp:inline distT="0" distB="0" distL="0" distR="0" wp14:anchorId="3748455B" wp14:editId="6A99886D">
            <wp:extent cx="468630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CA5C" w14:textId="44CF8AD5" w:rsidR="00907DBB" w:rsidRDefault="00907DBB" w:rsidP="00A7245D">
      <w:pPr>
        <w:pStyle w:val="Title"/>
      </w:pPr>
      <w:r>
        <w:t xml:space="preserve">Завдання </w:t>
      </w:r>
      <w:r w:rsidR="004C2192">
        <w:rPr>
          <w:lang w:val="en-US"/>
        </w:rPr>
        <w:t>20</w:t>
      </w:r>
      <w:r>
        <w:t xml:space="preserve"> </w:t>
      </w:r>
    </w:p>
    <w:p w14:paraId="686AD0B2" w14:textId="15A54A34" w:rsidR="005E00D6" w:rsidRPr="00EA463B" w:rsidRDefault="00EA463B" w:rsidP="005E00D6">
      <w:pPr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>Клас</w:t>
      </w:r>
      <w:r w:rsidRPr="00EA463B">
        <w:rPr>
          <w:sz w:val="32"/>
          <w:szCs w:val="32"/>
          <w:lang w:val="en-US"/>
        </w:rPr>
        <w:t xml:space="preserve"> </w:t>
      </w:r>
      <w:r w:rsidR="004C2192">
        <w:rPr>
          <w:sz w:val="32"/>
          <w:szCs w:val="32"/>
          <w:lang w:val="en-US"/>
        </w:rPr>
        <w:t>GUI</w:t>
      </w:r>
    </w:p>
    <w:p w14:paraId="346A5D2E" w14:textId="77777777" w:rsidR="004C2192" w:rsidRPr="004C2192" w:rsidRDefault="004C2192" w:rsidP="004C21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Tasks.task20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Tasks.Colorist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javax.swing.*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javax.swing.border.Border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java.awt.*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java.awt.event.*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java.util.Arrays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GUI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JFrame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JPanel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Triangle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FlowLayout(FlowLayout.</w:t>
      </w:r>
      <w:r w:rsidRPr="004C2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t>200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JPanel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Parameters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FlowLayout(FlowLayout.</w:t>
      </w:r>
      <w:r w:rsidRPr="004C2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JPanel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Grid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GridLayout(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JSpinner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MyColor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JSpinner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MyAngle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JTextField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FieldX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JTextField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FieldY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JButton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Button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arrayX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=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[]{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arrayY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=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[]{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219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GUI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"Task 20"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setDefaultCloseOperation(</w:t>
      </w:r>
      <w:r w:rsidRPr="004C2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DISPOSE_ON_CLOSE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setVisible(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Triangle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.setName(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"Triangle"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Border border = BorderFactory.</w:t>
      </w:r>
      <w:r w:rsidRPr="004C21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createTitledBorder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Triangle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Triangle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.setBorder(border)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Triangle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BorderLayout.</w:t>
      </w:r>
      <w:r w:rsidRPr="004C2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PAGE_START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Parameters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.setName(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"Settings"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border = BorderFactory.</w:t>
      </w:r>
      <w:r w:rsidRPr="004C21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createTitledBorder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Parameters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Parameters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.setBorder(border)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Parameters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"MyColor :"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MyColor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JSpinner(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SpinnerListModel(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String[]{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"Black"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"Red"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"Green"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"Blue"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MyColor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.setPreferredSize(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Dimension(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Parameters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MyColor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Parameters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"Number of angle :"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MyAngle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JSpinner(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SpinnerNumberModel(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Parameters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MyAngle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Grid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"coordinate X :"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Grid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FieldX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Grid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"coordinate Y :"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Grid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FieldY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Parameters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Grid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Button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"Change triangle"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Parameters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Button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Parameters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Button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pack()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4C219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C219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C219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(ActionEvent e) {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FieldX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.getText().matches(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"[0-9]+"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!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FieldY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.getText().matches(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"[0-9]+"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JOptionPane.</w:t>
      </w:r>
      <w:r w:rsidRPr="004C21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null, 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"Error! Enter integer numbers!"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arrayX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MyAngle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.getValue() -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Integer.</w:t>
      </w:r>
      <w:r w:rsidRPr="004C21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FieldX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arrayY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MyAngle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.getValue() -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Integer.</w:t>
      </w:r>
      <w:r w:rsidRPr="004C21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FieldY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paint(getGraphics())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C2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C219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paint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(Graphics g) {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.paint(g)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g.setColor(Colorist.</w:t>
      </w:r>
      <w:r w:rsidRPr="004C21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getColor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MyColor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g.drawPolygon(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arrayX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arrayY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219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C2192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4C219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toString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"arrayX="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Arrays.</w:t>
      </w:r>
      <w:r w:rsidRPr="004C21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arrayX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+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"arrayY="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Arrays.</w:t>
      </w:r>
      <w:r w:rsidRPr="004C21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arrayY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)+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1377A19" w14:textId="18B4DDFC" w:rsidR="00EA463B" w:rsidRPr="00EA463B" w:rsidRDefault="00EA463B" w:rsidP="00907DBB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</w:rPr>
        <w:t xml:space="preserve">Клас </w:t>
      </w:r>
      <w:r>
        <w:rPr>
          <w:noProof/>
          <w:sz w:val="32"/>
          <w:szCs w:val="32"/>
          <w:lang w:val="en-US"/>
        </w:rPr>
        <w:t>Main</w:t>
      </w:r>
    </w:p>
    <w:p w14:paraId="495196A7" w14:textId="77777777" w:rsidR="004C2192" w:rsidRPr="004C2192" w:rsidRDefault="004C2192" w:rsidP="004C21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Tasks.task20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C219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GUI()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3CF26F1" w14:textId="77777777" w:rsidR="00EA463B" w:rsidRPr="004C2192" w:rsidRDefault="00EA463B" w:rsidP="00907DBB">
      <w:pPr>
        <w:rPr>
          <w:noProof/>
          <w:lang w:val="en-US"/>
        </w:rPr>
      </w:pPr>
    </w:p>
    <w:p w14:paraId="1BB82A20" w14:textId="6DB4BC59" w:rsidR="00907DBB" w:rsidRDefault="00907DBB" w:rsidP="00EA463B">
      <w:pPr>
        <w:jc w:val="center"/>
        <w:rPr>
          <w:sz w:val="32"/>
          <w:szCs w:val="28"/>
        </w:rPr>
      </w:pPr>
      <w:r>
        <w:rPr>
          <w:sz w:val="32"/>
          <w:szCs w:val="28"/>
        </w:rPr>
        <w:t>Вивід</w:t>
      </w:r>
    </w:p>
    <w:p w14:paraId="545C6AA4" w14:textId="3B91FF37" w:rsidR="00EA463B" w:rsidRDefault="004C2192" w:rsidP="004C2192">
      <w:pPr>
        <w:jc w:val="center"/>
        <w:rPr>
          <w:sz w:val="28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5FE8860" wp14:editId="11EEF1A1">
            <wp:extent cx="6120130" cy="5067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4"/>
        </w:rPr>
        <w:t xml:space="preserve"> </w:t>
      </w:r>
    </w:p>
    <w:p w14:paraId="121F3445" w14:textId="77777777" w:rsidR="00EA463B" w:rsidRDefault="00EA463B" w:rsidP="00DC4DE1">
      <w:pPr>
        <w:rPr>
          <w:sz w:val="28"/>
          <w:szCs w:val="24"/>
        </w:rPr>
      </w:pPr>
    </w:p>
    <w:p w14:paraId="60265D07" w14:textId="2CEA0072" w:rsidR="00907DBB" w:rsidRDefault="00907DBB" w:rsidP="00EA463B">
      <w:pPr>
        <w:pStyle w:val="Title"/>
      </w:pPr>
      <w:r>
        <w:t xml:space="preserve">Завдання </w:t>
      </w:r>
      <w:r w:rsidR="004C2192">
        <w:rPr>
          <w:lang w:val="en-US"/>
        </w:rPr>
        <w:t>25</w:t>
      </w:r>
    </w:p>
    <w:p w14:paraId="50F3D19C" w14:textId="04314B95" w:rsidR="00164BEC" w:rsidRPr="00164BEC" w:rsidRDefault="00164BEC" w:rsidP="00164BEC">
      <w:pPr>
        <w:rPr>
          <w:sz w:val="32"/>
          <w:szCs w:val="32"/>
          <w:lang w:val="en-US"/>
        </w:rPr>
      </w:pPr>
      <w:r w:rsidRPr="00164BEC">
        <w:rPr>
          <w:sz w:val="32"/>
          <w:szCs w:val="32"/>
        </w:rPr>
        <w:t xml:space="preserve">Клас </w:t>
      </w:r>
      <w:r w:rsidR="004C2192">
        <w:rPr>
          <w:sz w:val="32"/>
          <w:szCs w:val="32"/>
          <w:lang w:val="en-US"/>
        </w:rPr>
        <w:t>GUI</w:t>
      </w:r>
    </w:p>
    <w:p w14:paraId="3BDC7A51" w14:textId="041F9B33" w:rsidR="004C2192" w:rsidRPr="004C2192" w:rsidRDefault="004C2192" w:rsidP="004C21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Tasks.task25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javax.swing.*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javax.swing.border.Border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java.awt.*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java.awt.event.ActionEvent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GUI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JFrame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JRadioButton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radioBlack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JRadioButton(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"Black"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JRadioButton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radioRed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JRadioButton(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"Red"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JRadioButton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radioGreen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JRadioButton(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"Green"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JRadioButton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radioBlue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JRadioButton(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"Blue"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JTextField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SizeField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JTextField()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JTextPane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TextPane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JTextPane()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JPanel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LowPanel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JPanel(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FlowLayout( FlowLayout.</w:t>
      </w:r>
      <w:r w:rsidRPr="004C2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CENTER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40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JPanel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Grid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GridLayout(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JPanel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HighPanel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JPanel(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FlowLayout( FlowLayout.</w:t>
      </w:r>
      <w:r w:rsidRPr="004C2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CENTER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20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private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ButtonGroup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Group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ButtonGroup()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4C219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GUI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"Task 2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5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setDefaultCloseOperation(</w:t>
      </w:r>
      <w:r w:rsidRPr="004C2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DISPOSE_ON_CLOSE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setVisible(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HighPanel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.setName(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"Font settings"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Border border = BorderFactory.</w:t>
      </w:r>
      <w:r w:rsidRPr="004C21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createTitledBorder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HighPanel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HighPanel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.setBorder(border)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HighPanel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"Color :"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radioBlack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.setSelected(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radioBlack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.setForeground(Color.</w:t>
      </w:r>
      <w:r w:rsidRPr="004C2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BLACK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Group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radioBlack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Grid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radioBlack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radioRed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.setForeground(Color.</w:t>
      </w:r>
      <w:r w:rsidRPr="004C2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RED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Group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radioRed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Grid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radioRed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radioGreen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.setForeground(Color.</w:t>
      </w:r>
      <w:r w:rsidRPr="004C2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GREEN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Group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radioGreen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Grid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radioGreen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radioBlue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.setForeground(Color.</w:t>
      </w:r>
      <w:r w:rsidRPr="004C2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BLUE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Group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radioBlue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Grid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radioBlue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HighPanel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Grid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HighPanel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 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"Size :"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SizeField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"12"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SizeField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.setPreferredSize(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Dimension(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HighPanel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SizeField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 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HighPanel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BorderLayout.</w:t>
      </w:r>
      <w:r w:rsidRPr="004C2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PAGE_START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LowPanel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.setName(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"Out the text"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border = BorderFactory.</w:t>
      </w:r>
      <w:r w:rsidRPr="004C21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createTitledBorder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LowPanel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.getName())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LowPanel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.setBorder(border)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TextPane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"Simple text"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LowPanel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TextPane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LowPanel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radioBlack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radioBlue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radioRed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radioGreen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SizeField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pack()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C219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(ActionEvent e) {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TextPane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.setForeground((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radioGreen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.isSelected())? Color.</w:t>
      </w:r>
      <w:r w:rsidRPr="004C2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GREEN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radioRed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.isSelected())? Color.</w:t>
      </w:r>
      <w:r w:rsidRPr="004C2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RED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radioBlue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.isSelected())? Color.</w:t>
      </w:r>
      <w:r w:rsidRPr="004C2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BLUE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radioBlack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.isSelected())? Color.</w:t>
      </w:r>
      <w:r w:rsidRPr="004C2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BLACK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Color.</w:t>
      </w:r>
      <w:r w:rsidRPr="004C2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BLACK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SizeField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.getText().matches(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"[1-9][0-9]"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) {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JOptionPane.</w:t>
      </w:r>
      <w:r w:rsidRPr="004C21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null, 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"Error! Enter integer number between 10 and 99!"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SizeField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4C219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"12"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TextPane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.setFont(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Font (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null ,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Font.</w:t>
      </w:r>
      <w:r w:rsidRPr="004C219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PLAIN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Integer.</w:t>
      </w:r>
      <w:r w:rsidRPr="004C21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C2192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SizeField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.getText())))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C9153FB" w14:textId="339D7D4B" w:rsidR="00510F31" w:rsidRPr="004C2192" w:rsidRDefault="00510F31" w:rsidP="00510F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uk-UA"/>
        </w:rPr>
      </w:pPr>
    </w:p>
    <w:p w14:paraId="41CADBE7" w14:textId="5B87DD64" w:rsidR="00510F31" w:rsidRPr="00510F31" w:rsidRDefault="00510F31" w:rsidP="00907DBB">
      <w:pPr>
        <w:rPr>
          <w:sz w:val="32"/>
          <w:szCs w:val="28"/>
          <w:lang w:val="en-US"/>
        </w:rPr>
      </w:pPr>
      <w:r>
        <w:rPr>
          <w:sz w:val="32"/>
          <w:szCs w:val="28"/>
        </w:rPr>
        <w:t xml:space="preserve">Клас </w:t>
      </w:r>
      <w:r>
        <w:rPr>
          <w:sz w:val="32"/>
          <w:szCs w:val="28"/>
          <w:lang w:val="en-US"/>
        </w:rPr>
        <w:t>Main</w:t>
      </w:r>
    </w:p>
    <w:p w14:paraId="28E40865" w14:textId="77777777" w:rsidR="004C2192" w:rsidRPr="004C2192" w:rsidRDefault="004C2192" w:rsidP="004C21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Tasks.task25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C219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GUI()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C219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C219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7F69409C" w14:textId="43A3FE43" w:rsidR="00907DBB" w:rsidRDefault="00907DBB" w:rsidP="00510F31">
      <w:pPr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Вивід </w:t>
      </w:r>
    </w:p>
    <w:p w14:paraId="219FF74F" w14:textId="055E191A" w:rsidR="007F79AD" w:rsidRDefault="004C2192" w:rsidP="00510F31">
      <w:pPr>
        <w:rPr>
          <w:sz w:val="28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A6EB862" wp14:editId="08F774D5">
            <wp:simplePos x="0" y="0"/>
            <wp:positionH relativeFrom="column">
              <wp:posOffset>1101090</wp:posOffset>
            </wp:positionH>
            <wp:positionV relativeFrom="paragraph">
              <wp:posOffset>9525</wp:posOffset>
            </wp:positionV>
            <wp:extent cx="3848100" cy="31242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35A7A" w14:textId="08A2EF10" w:rsidR="00CA1722" w:rsidRDefault="00CA1722" w:rsidP="00510F31">
      <w:pPr>
        <w:jc w:val="center"/>
        <w:rPr>
          <w:sz w:val="32"/>
          <w:szCs w:val="28"/>
        </w:rPr>
      </w:pPr>
    </w:p>
    <w:p w14:paraId="7D77B51F" w14:textId="6E033862" w:rsidR="00CA1722" w:rsidRPr="00907DBB" w:rsidRDefault="00CA1722" w:rsidP="00952FEA">
      <w:pPr>
        <w:rPr>
          <w:sz w:val="32"/>
          <w:szCs w:val="28"/>
        </w:rPr>
      </w:pPr>
    </w:p>
    <w:sectPr w:rsidR="00CA1722" w:rsidRPr="00907DBB" w:rsidSect="00173C7E"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C25B5" w14:textId="77777777" w:rsidR="00FA5920" w:rsidRDefault="00FA5920" w:rsidP="00805769">
      <w:pPr>
        <w:spacing w:after="0" w:line="240" w:lineRule="auto"/>
      </w:pPr>
      <w:r>
        <w:separator/>
      </w:r>
    </w:p>
  </w:endnote>
  <w:endnote w:type="continuationSeparator" w:id="0">
    <w:p w14:paraId="65782662" w14:textId="77777777" w:rsidR="00FA5920" w:rsidRDefault="00FA5920" w:rsidP="0080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82FF0" w14:textId="636A4264" w:rsidR="00164BEC" w:rsidRPr="00C31456" w:rsidRDefault="00164BEC" w:rsidP="00C31456">
    <w:pPr>
      <w:pStyle w:val="Footer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2925083"/>
      <w:docPartObj>
        <w:docPartGallery w:val="Page Numbers (Bottom of Page)"/>
        <w:docPartUnique/>
      </w:docPartObj>
    </w:sdtPr>
    <w:sdtEndPr/>
    <w:sdtContent>
      <w:p w14:paraId="4DF474EF" w14:textId="24D76893" w:rsidR="00164BEC" w:rsidRDefault="00164BEC">
        <w:pPr>
          <w:pStyle w:val="Footer"/>
          <w:jc w:val="right"/>
        </w:pPr>
        <w:r>
          <w:rPr>
            <w:lang w:val="en-US"/>
          </w:rPr>
          <w:t xml:space="preserve"> </w:t>
        </w:r>
      </w:p>
    </w:sdtContent>
  </w:sdt>
  <w:p w14:paraId="2CBDD2FD" w14:textId="77777777" w:rsidR="00164BEC" w:rsidRDefault="00164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B9F34" w14:textId="77777777" w:rsidR="00FA5920" w:rsidRDefault="00FA5920" w:rsidP="00805769">
      <w:pPr>
        <w:spacing w:after="0" w:line="240" w:lineRule="auto"/>
      </w:pPr>
      <w:r>
        <w:separator/>
      </w:r>
    </w:p>
  </w:footnote>
  <w:footnote w:type="continuationSeparator" w:id="0">
    <w:p w14:paraId="126698C8" w14:textId="77777777" w:rsidR="00FA5920" w:rsidRDefault="00FA5920" w:rsidP="00805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0CE4"/>
    <w:multiLevelType w:val="multilevel"/>
    <w:tmpl w:val="97EA53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B3F21A8"/>
    <w:multiLevelType w:val="hybridMultilevel"/>
    <w:tmpl w:val="3C4C8B5C"/>
    <w:lvl w:ilvl="0" w:tplc="D3DC5B04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6D684B"/>
    <w:multiLevelType w:val="hybridMultilevel"/>
    <w:tmpl w:val="F1C84C02"/>
    <w:lvl w:ilvl="0" w:tplc="4C2E088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/>
        <w:color w:val="auto"/>
        <w:sz w:val="28"/>
        <w:szCs w:val="28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94F26"/>
    <w:multiLevelType w:val="hybridMultilevel"/>
    <w:tmpl w:val="97342C48"/>
    <w:lvl w:ilvl="0" w:tplc="041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2A664DF3"/>
    <w:multiLevelType w:val="hybridMultilevel"/>
    <w:tmpl w:val="D3305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13D7F"/>
    <w:multiLevelType w:val="hybridMultilevel"/>
    <w:tmpl w:val="FD3A3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95DFB"/>
    <w:multiLevelType w:val="hybridMultilevel"/>
    <w:tmpl w:val="5C6059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C259E"/>
    <w:multiLevelType w:val="hybridMultilevel"/>
    <w:tmpl w:val="524CA73A"/>
    <w:lvl w:ilvl="0" w:tplc="CA662546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F5F02"/>
    <w:multiLevelType w:val="multilevel"/>
    <w:tmpl w:val="25823B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63950BBC"/>
    <w:multiLevelType w:val="multilevel"/>
    <w:tmpl w:val="958EFA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6D1F1EB1"/>
    <w:multiLevelType w:val="hybridMultilevel"/>
    <w:tmpl w:val="4A120DC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5613B4"/>
    <w:multiLevelType w:val="hybridMultilevel"/>
    <w:tmpl w:val="0660E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B1604"/>
    <w:multiLevelType w:val="multilevel"/>
    <w:tmpl w:val="AFC6E4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848" w:hanging="420"/>
      </w:pPr>
    </w:lvl>
    <w:lvl w:ilvl="2">
      <w:start w:val="1"/>
      <w:numFmt w:val="decimal"/>
      <w:lvlText w:val="%1.%2.%3."/>
      <w:lvlJc w:val="left"/>
      <w:pPr>
        <w:ind w:left="3576" w:hanging="720"/>
      </w:pPr>
    </w:lvl>
    <w:lvl w:ilvl="3">
      <w:start w:val="1"/>
      <w:numFmt w:val="decimal"/>
      <w:lvlText w:val="%1.%2.%3.%4."/>
      <w:lvlJc w:val="left"/>
      <w:pPr>
        <w:ind w:left="5004" w:hanging="720"/>
      </w:pPr>
    </w:lvl>
    <w:lvl w:ilvl="4">
      <w:start w:val="1"/>
      <w:numFmt w:val="decimal"/>
      <w:lvlText w:val="%1.%2.%3.%4.%5."/>
      <w:lvlJc w:val="left"/>
      <w:pPr>
        <w:ind w:left="6792" w:hanging="1080"/>
      </w:pPr>
    </w:lvl>
    <w:lvl w:ilvl="5">
      <w:start w:val="1"/>
      <w:numFmt w:val="decimal"/>
      <w:lvlText w:val="%1.%2.%3.%4.%5.%6."/>
      <w:lvlJc w:val="left"/>
      <w:pPr>
        <w:ind w:left="8220" w:hanging="1080"/>
      </w:pPr>
    </w:lvl>
    <w:lvl w:ilvl="6">
      <w:start w:val="1"/>
      <w:numFmt w:val="decimal"/>
      <w:lvlText w:val="%1.%2.%3.%4.%5.%6.%7."/>
      <w:lvlJc w:val="left"/>
      <w:pPr>
        <w:ind w:left="10008" w:hanging="1440"/>
      </w:pPr>
    </w:lvl>
    <w:lvl w:ilvl="7">
      <w:start w:val="1"/>
      <w:numFmt w:val="decimal"/>
      <w:lvlText w:val="%1.%2.%3.%4.%5.%6.%7.%8."/>
      <w:lvlJc w:val="left"/>
      <w:pPr>
        <w:ind w:left="11436" w:hanging="1440"/>
      </w:pPr>
    </w:lvl>
    <w:lvl w:ilvl="8">
      <w:start w:val="1"/>
      <w:numFmt w:val="decimal"/>
      <w:lvlText w:val="%1.%2.%3.%4.%5.%6.%7.%8.%9."/>
      <w:lvlJc w:val="left"/>
      <w:pPr>
        <w:ind w:left="13224" w:hanging="1800"/>
      </w:pPr>
    </w:lvl>
  </w:abstractNum>
  <w:abstractNum w:abstractNumId="13" w15:restartNumberingAfterBreak="0">
    <w:nsid w:val="771F4118"/>
    <w:multiLevelType w:val="multilevel"/>
    <w:tmpl w:val="063C81E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7D2667DB"/>
    <w:multiLevelType w:val="hybridMultilevel"/>
    <w:tmpl w:val="0590B82C"/>
    <w:lvl w:ilvl="0" w:tplc="1B1AF5A2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7606F"/>
    <w:multiLevelType w:val="hybridMultilevel"/>
    <w:tmpl w:val="A028917C"/>
    <w:lvl w:ilvl="0" w:tplc="E806D5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5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2"/>
  </w:num>
  <w:num w:numId="12">
    <w:abstractNumId w:val="1"/>
  </w:num>
  <w:num w:numId="13">
    <w:abstractNumId w:val="13"/>
  </w:num>
  <w:num w:numId="14">
    <w:abstractNumId w:val="0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100"/>
    <w:rsid w:val="0000349A"/>
    <w:rsid w:val="00007289"/>
    <w:rsid w:val="00040359"/>
    <w:rsid w:val="00061E68"/>
    <w:rsid w:val="000D5E89"/>
    <w:rsid w:val="000E46BD"/>
    <w:rsid w:val="00142A3F"/>
    <w:rsid w:val="00164BEC"/>
    <w:rsid w:val="00173C7E"/>
    <w:rsid w:val="001768CC"/>
    <w:rsid w:val="002413D3"/>
    <w:rsid w:val="00243F71"/>
    <w:rsid w:val="00257AC7"/>
    <w:rsid w:val="002A32C6"/>
    <w:rsid w:val="002B73C7"/>
    <w:rsid w:val="002C38D1"/>
    <w:rsid w:val="00304C8E"/>
    <w:rsid w:val="00307100"/>
    <w:rsid w:val="003130C9"/>
    <w:rsid w:val="00313DDF"/>
    <w:rsid w:val="00373FD1"/>
    <w:rsid w:val="003B122F"/>
    <w:rsid w:val="003C78EC"/>
    <w:rsid w:val="004026F2"/>
    <w:rsid w:val="0040789B"/>
    <w:rsid w:val="00407D7B"/>
    <w:rsid w:val="004638B6"/>
    <w:rsid w:val="0049028D"/>
    <w:rsid w:val="004C206A"/>
    <w:rsid w:val="004C2192"/>
    <w:rsid w:val="004E032D"/>
    <w:rsid w:val="00510F31"/>
    <w:rsid w:val="0054444B"/>
    <w:rsid w:val="005B236D"/>
    <w:rsid w:val="005C67DB"/>
    <w:rsid w:val="005E00D6"/>
    <w:rsid w:val="0067460C"/>
    <w:rsid w:val="006A77C1"/>
    <w:rsid w:val="006B1069"/>
    <w:rsid w:val="006F27F8"/>
    <w:rsid w:val="00710E46"/>
    <w:rsid w:val="00714A05"/>
    <w:rsid w:val="0074336A"/>
    <w:rsid w:val="00744D9F"/>
    <w:rsid w:val="007603B8"/>
    <w:rsid w:val="007700BC"/>
    <w:rsid w:val="007F08A0"/>
    <w:rsid w:val="007F4D64"/>
    <w:rsid w:val="007F79AD"/>
    <w:rsid w:val="00805769"/>
    <w:rsid w:val="00852048"/>
    <w:rsid w:val="00893E29"/>
    <w:rsid w:val="008D1063"/>
    <w:rsid w:val="00901BC5"/>
    <w:rsid w:val="00907DBB"/>
    <w:rsid w:val="00923E27"/>
    <w:rsid w:val="00932A97"/>
    <w:rsid w:val="00952FEA"/>
    <w:rsid w:val="00956954"/>
    <w:rsid w:val="009730E4"/>
    <w:rsid w:val="009A17E2"/>
    <w:rsid w:val="009C2E33"/>
    <w:rsid w:val="00A14A35"/>
    <w:rsid w:val="00A429C6"/>
    <w:rsid w:val="00A42D2C"/>
    <w:rsid w:val="00A61311"/>
    <w:rsid w:val="00A7245D"/>
    <w:rsid w:val="00A74E1C"/>
    <w:rsid w:val="00AC3CFC"/>
    <w:rsid w:val="00B63BF4"/>
    <w:rsid w:val="00C01ABC"/>
    <w:rsid w:val="00C04631"/>
    <w:rsid w:val="00C31456"/>
    <w:rsid w:val="00C343EE"/>
    <w:rsid w:val="00C41E0B"/>
    <w:rsid w:val="00C80F65"/>
    <w:rsid w:val="00C87676"/>
    <w:rsid w:val="00C97AC6"/>
    <w:rsid w:val="00CA1722"/>
    <w:rsid w:val="00CA39DF"/>
    <w:rsid w:val="00D11884"/>
    <w:rsid w:val="00D148AA"/>
    <w:rsid w:val="00D6419D"/>
    <w:rsid w:val="00D77447"/>
    <w:rsid w:val="00DC4DE1"/>
    <w:rsid w:val="00E12135"/>
    <w:rsid w:val="00E152A1"/>
    <w:rsid w:val="00E41208"/>
    <w:rsid w:val="00E74FC9"/>
    <w:rsid w:val="00E86165"/>
    <w:rsid w:val="00EA3ADC"/>
    <w:rsid w:val="00EA463B"/>
    <w:rsid w:val="00EC7ED6"/>
    <w:rsid w:val="00EE2912"/>
    <w:rsid w:val="00F21FD5"/>
    <w:rsid w:val="00F513BC"/>
    <w:rsid w:val="00F55B24"/>
    <w:rsid w:val="00F950FB"/>
    <w:rsid w:val="00FA5920"/>
    <w:rsid w:val="00FE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357F"/>
  <w15:chartTrackingRefBased/>
  <w15:docId w15:val="{35E979F0-1568-4BAF-B12A-DD21A094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30710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05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769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805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769"/>
    <w:rPr>
      <w:lang w:val="uk-UA"/>
    </w:rPr>
  </w:style>
  <w:style w:type="paragraph" w:styleId="ListParagraph">
    <w:name w:val="List Paragraph"/>
    <w:basedOn w:val="Normal"/>
    <w:uiPriority w:val="34"/>
    <w:qFormat/>
    <w:rsid w:val="00C01A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1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01ABC"/>
    <w:pPr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01A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1ABC"/>
    <w:rPr>
      <w:color w:val="0563C1" w:themeColor="hyperlink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9A17E2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9A17E2"/>
    <w:rPr>
      <w:rFonts w:ascii="Times New Roman" w:eastAsia="Times New Roman" w:hAnsi="Times New Roman" w:cs="Times New Roman"/>
      <w:sz w:val="24"/>
      <w:szCs w:val="20"/>
    </w:rPr>
  </w:style>
  <w:style w:type="character" w:customStyle="1" w:styleId="Code-en">
    <w:name w:val="Code-en"/>
    <w:basedOn w:val="DefaultParagraphFont"/>
    <w:rsid w:val="009A17E2"/>
    <w:rPr>
      <w:rFonts w:ascii="Courier New" w:hAnsi="Courier New" w:cs="Courier New" w:hint="default"/>
      <w:b/>
      <w:bCs w:val="0"/>
      <w:strike w:val="0"/>
      <w:dstrike w:val="0"/>
      <w:color w:val="003366"/>
      <w:sz w:val="24"/>
      <w:szCs w:val="24"/>
      <w:u w:val="none"/>
      <w:effect w:val="none"/>
      <w:vertAlign w:val="baseline"/>
      <w:lang w:val="en-US"/>
    </w:rPr>
  </w:style>
  <w:style w:type="character" w:customStyle="1" w:styleId="Code-ru">
    <w:name w:val="Code-ru"/>
    <w:basedOn w:val="Code-en"/>
    <w:rsid w:val="009A17E2"/>
    <w:rPr>
      <w:rFonts w:ascii="Courier New" w:hAnsi="Courier New" w:cs="Courier New" w:hint="default"/>
      <w:b/>
      <w:bCs w:val="0"/>
      <w:strike w:val="0"/>
      <w:dstrike w:val="0"/>
      <w:color w:val="003366"/>
      <w:sz w:val="24"/>
      <w:szCs w:val="24"/>
      <w:u w:val="none"/>
      <w:effect w:val="none"/>
      <w:vertAlign w:val="baseline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4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4D64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Title">
    <w:name w:val="Title"/>
    <w:basedOn w:val="Normal"/>
    <w:next w:val="Normal"/>
    <w:link w:val="TitleChar"/>
    <w:qFormat/>
    <w:rsid w:val="004902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28D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Documents\&#1055;&#1086;&#1083;&#1100;&#1079;&#1086;&#1074;&#1072;&#1090;&#1077;&#1083;&#1100;&#1089;&#1082;&#1080;&#1077;%20&#1096;&#1072;&#1073;&#1083;&#1086;&#1085;&#1099;%20Office\&#1064;&#1072;&#1073;&#1083;&#1086;&#1085;_&#1083;&#1072;&#1073;_&#1088;&#1086;&#107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95E61-8683-4CF5-AB66-F0CEE999AB57}"/>
      </w:docPartPr>
      <w:docPartBody>
        <w:p w:rsidR="00AE4187" w:rsidRDefault="00087B7F">
          <w:r w:rsidRPr="004347B5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7F"/>
    <w:rsid w:val="00061277"/>
    <w:rsid w:val="00087B7F"/>
    <w:rsid w:val="000E78AA"/>
    <w:rsid w:val="001D0246"/>
    <w:rsid w:val="0054286C"/>
    <w:rsid w:val="006366A5"/>
    <w:rsid w:val="006445FF"/>
    <w:rsid w:val="006927C7"/>
    <w:rsid w:val="007532D5"/>
    <w:rsid w:val="007A177A"/>
    <w:rsid w:val="008A30BD"/>
    <w:rsid w:val="008B4EDD"/>
    <w:rsid w:val="009E328F"/>
    <w:rsid w:val="00A8054F"/>
    <w:rsid w:val="00AE4187"/>
    <w:rsid w:val="00AE7DE4"/>
    <w:rsid w:val="00BF1BAE"/>
    <w:rsid w:val="00C263ED"/>
    <w:rsid w:val="00D07DCE"/>
    <w:rsid w:val="00D60B07"/>
    <w:rsid w:val="00D614A6"/>
    <w:rsid w:val="00D77F6C"/>
    <w:rsid w:val="00F8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7B7F"/>
    <w:rPr>
      <w:color w:val="808080"/>
    </w:rPr>
  </w:style>
  <w:style w:type="paragraph" w:customStyle="1" w:styleId="D7CB43011C974C69B2EB5DC0FAF7C952">
    <w:name w:val="D7CB43011C974C69B2EB5DC0FAF7C952"/>
    <w:rsid w:val="00087B7F"/>
  </w:style>
  <w:style w:type="paragraph" w:customStyle="1" w:styleId="E04E0295FF05449AB797BFA691606876">
    <w:name w:val="E04E0295FF05449AB797BFA691606876"/>
    <w:rsid w:val="00087B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17B7C-5F74-4981-A194-88387985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Шаблон_лаб_роб.dotx</Template>
  <TotalTime>212</TotalTime>
  <Pages>13</Pages>
  <Words>2489</Words>
  <Characters>14192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Zver</cp:lastModifiedBy>
  <cp:revision>26</cp:revision>
  <dcterms:created xsi:type="dcterms:W3CDTF">2020-09-27T16:00:00Z</dcterms:created>
  <dcterms:modified xsi:type="dcterms:W3CDTF">2020-11-18T21:28:00Z</dcterms:modified>
</cp:coreProperties>
</file>