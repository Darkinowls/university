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7A68AA85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4C206A" w:rsidRPr="004C206A">
        <w:rPr>
          <w:sz w:val="32"/>
          <w:szCs w:val="28"/>
          <w:lang w:val="ru-RU"/>
        </w:rPr>
        <w:t>1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</w:t>
      </w:r>
      <w:r w:rsidR="00257AC7">
        <w:rPr>
          <w:sz w:val="24"/>
          <w:lang w:val="en-US"/>
        </w:rPr>
        <w:t xml:space="preserve"> </w:t>
      </w:r>
      <w:r w:rsidR="00257AC7">
        <w:rPr>
          <w:sz w:val="24"/>
        </w:rPr>
        <w:t>конструювання програмного забезпечення</w:t>
      </w:r>
      <w:r w:rsidR="00AC3CFC" w:rsidRPr="004C206A">
        <w:rPr>
          <w:sz w:val="24"/>
        </w:rPr>
        <w:t>»</w:t>
      </w:r>
    </w:p>
    <w:p w14:paraId="4C9523D6" w14:textId="77777777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sz w:val="32"/>
            <w:szCs w:val="28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r w:rsidR="004C206A">
            <w:rPr>
              <w:b/>
              <w:bCs/>
              <w:sz w:val="32"/>
              <w:szCs w:val="28"/>
            </w:rPr>
            <w:t xml:space="preserve">Технологія програмування на мові </w:t>
          </w:r>
          <w:r w:rsidR="004C206A">
            <w:rPr>
              <w:b/>
              <w:bCs/>
              <w:sz w:val="32"/>
              <w:szCs w:val="28"/>
              <w:lang w:val="en-US"/>
            </w:rPr>
            <w:t>Java</w:t>
          </w:r>
        </w:sdtContent>
      </w:sdt>
      <w:r w:rsidRPr="004C206A">
        <w:rPr>
          <w:b/>
          <w:sz w:val="32"/>
          <w:szCs w:val="28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AC3CFC">
      <w:pPr>
        <w:ind w:left="5954" w:hanging="1134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AC3CFC">
      <w:pPr>
        <w:ind w:left="5954" w:hanging="1134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7777777" w:rsidR="00AC3CFC" w:rsidRDefault="00AC3CFC" w:rsidP="00AC3CFC">
      <w:pPr>
        <w:ind w:left="5954" w:hanging="1134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14:paraId="7AC124C4" w14:textId="3300B0C9" w:rsidR="00AC3CFC" w:rsidRPr="009A17E2" w:rsidRDefault="004C206A" w:rsidP="00C01ABC">
      <w:pPr>
        <w:ind w:left="6379" w:hanging="1559"/>
        <w:rPr>
          <w:sz w:val="28"/>
          <w:szCs w:val="28"/>
          <w:u w:val="single"/>
          <w:lang w:val="ru-RU"/>
        </w:rPr>
      </w:pPr>
      <w:r w:rsidRPr="004C206A">
        <w:rPr>
          <w:sz w:val="28"/>
          <w:szCs w:val="28"/>
          <w:u w:val="single"/>
        </w:rPr>
        <w:t>Дата здачі</w:t>
      </w:r>
      <w:r w:rsidRPr="004C206A">
        <w:rPr>
          <w:sz w:val="28"/>
          <w:szCs w:val="28"/>
        </w:rPr>
        <w:t>:</w:t>
      </w:r>
      <w:r w:rsidRPr="009A17E2">
        <w:rPr>
          <w:sz w:val="28"/>
          <w:szCs w:val="28"/>
          <w:lang w:val="ru-RU"/>
        </w:rPr>
        <w:t xml:space="preserve">  0</w:t>
      </w:r>
      <w:r w:rsidR="00061E68" w:rsidRPr="00257AC7">
        <w:rPr>
          <w:sz w:val="28"/>
          <w:szCs w:val="28"/>
          <w:lang w:val="ru-RU"/>
        </w:rPr>
        <w:t>7</w:t>
      </w:r>
      <w:r w:rsidRPr="009A17E2">
        <w:rPr>
          <w:sz w:val="28"/>
          <w:szCs w:val="28"/>
          <w:lang w:val="ru-RU"/>
        </w:rPr>
        <w:t>.09.2020</w:t>
      </w:r>
    </w:p>
    <w:p w14:paraId="5EAC5BE0" w14:textId="77777777" w:rsidR="00C31456" w:rsidRPr="00AC3CFC" w:rsidRDefault="00AC3CFC" w:rsidP="00AC3CFC">
      <w:pPr>
        <w:tabs>
          <w:tab w:val="center" w:pos="4677"/>
        </w:tabs>
        <w:rPr>
          <w:sz w:val="28"/>
          <w:szCs w:val="28"/>
        </w:rPr>
        <w:sectPr w:rsidR="00C31456" w:rsidRPr="00AC3C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7A921515" w14:textId="77777777" w:rsidR="009A17E2" w:rsidRPr="009A17E2" w:rsidRDefault="009A17E2" w:rsidP="009A17E2">
      <w:pPr>
        <w:rPr>
          <w:b/>
          <w:sz w:val="32"/>
          <w:lang w:val="ru-RU"/>
        </w:rPr>
      </w:pPr>
      <w:r w:rsidRPr="009A17E2">
        <w:rPr>
          <w:b/>
          <w:sz w:val="28"/>
        </w:rPr>
        <w:lastRenderedPageBreak/>
        <w:t>Порядок выполнения работы</w:t>
      </w:r>
    </w:p>
    <w:p w14:paraId="513FC063" w14:textId="77777777" w:rsidR="009A17E2" w:rsidRDefault="009A17E2" w:rsidP="009A17E2">
      <w:pPr>
        <w:pStyle w:val="BodyTextIndent"/>
        <w:rPr>
          <w:szCs w:val="24"/>
        </w:rPr>
      </w:pPr>
      <w:r>
        <w:rPr>
          <w:szCs w:val="24"/>
        </w:rPr>
        <w:t xml:space="preserve">1. Откомпилируйте и выполните следующую программу на языке </w:t>
      </w:r>
      <w:r>
        <w:rPr>
          <w:szCs w:val="24"/>
          <w:lang w:val="en-US"/>
        </w:rPr>
        <w:t>Java</w:t>
      </w:r>
      <w:r>
        <w:rPr>
          <w:szCs w:val="24"/>
        </w:rPr>
        <w:t xml:space="preserve"> в режиме командной строки:</w:t>
      </w:r>
    </w:p>
    <w:p w14:paraId="15C47640" w14:textId="77777777" w:rsidR="009A17E2" w:rsidRDefault="009A17E2" w:rsidP="009A17E2">
      <w:pPr>
        <w:pStyle w:val="BodyTextIndent"/>
        <w:rPr>
          <w:rStyle w:val="Code-en"/>
          <w:rFonts w:cs="Times New Roman"/>
        </w:rPr>
      </w:pPr>
      <w:r>
        <w:rPr>
          <w:rStyle w:val="Code-en"/>
        </w:rPr>
        <w:t>public class HelloJava1 {</w:t>
      </w:r>
    </w:p>
    <w:p w14:paraId="2CF93863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    </w:t>
      </w:r>
    </w:p>
    <w:p w14:paraId="6FF4FE36" w14:textId="77777777" w:rsidR="009A17E2" w:rsidRDefault="009A17E2" w:rsidP="009A17E2">
      <w:pPr>
        <w:pStyle w:val="BodyTextIndent"/>
        <w:ind w:left="696"/>
        <w:rPr>
          <w:rStyle w:val="Code-en"/>
        </w:rPr>
      </w:pPr>
      <w:r>
        <w:rPr>
          <w:rStyle w:val="Code-en"/>
        </w:rPr>
        <w:t xml:space="preserve">public static void main(String[] </w:t>
      </w:r>
      <w:proofErr w:type="spellStart"/>
      <w:r>
        <w:rPr>
          <w:rStyle w:val="Code-en"/>
        </w:rPr>
        <w:t>args</w:t>
      </w:r>
      <w:proofErr w:type="spellEnd"/>
      <w:r>
        <w:rPr>
          <w:rStyle w:val="Code-en"/>
        </w:rPr>
        <w:t>) {</w:t>
      </w:r>
    </w:p>
    <w:p w14:paraId="24C94C10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        </w:t>
      </w:r>
      <w:r>
        <w:rPr>
          <w:rStyle w:val="Code-en"/>
        </w:rPr>
        <w:tab/>
      </w:r>
      <w:proofErr w:type="spellStart"/>
      <w:r>
        <w:rPr>
          <w:rStyle w:val="Code-en"/>
        </w:rPr>
        <w:t>System.out.println</w:t>
      </w:r>
      <w:proofErr w:type="spellEnd"/>
      <w:r>
        <w:rPr>
          <w:rStyle w:val="Code-en"/>
        </w:rPr>
        <w:t>("Hello, Java!")</w:t>
      </w:r>
    </w:p>
    <w:p w14:paraId="5977D1C2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    </w:t>
      </w:r>
      <w:r>
        <w:rPr>
          <w:rStyle w:val="Code-en"/>
        </w:rPr>
        <w:tab/>
        <w:t>}</w:t>
      </w:r>
    </w:p>
    <w:p w14:paraId="64B6F869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}  </w:t>
      </w:r>
    </w:p>
    <w:p w14:paraId="5A64B46D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</w:pPr>
      <w:r>
        <w:rPr>
          <w:szCs w:val="24"/>
        </w:rPr>
        <w:t xml:space="preserve">Откройте программу </w:t>
      </w:r>
      <w:r>
        <w:rPr>
          <w:szCs w:val="24"/>
          <w:lang w:val="en-US"/>
        </w:rPr>
        <w:t>Far</w:t>
      </w:r>
      <w:r>
        <w:rPr>
          <w:szCs w:val="24"/>
        </w:rPr>
        <w:t xml:space="preserve"> в своей папке.</w:t>
      </w:r>
    </w:p>
    <w:p w14:paraId="646AA318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Сохраните программу в своей папке в файле с именем </w:t>
      </w:r>
      <w:proofErr w:type="spellStart"/>
      <w:r>
        <w:rPr>
          <w:rStyle w:val="Code-en"/>
        </w:rPr>
        <w:t>HelloJava</w:t>
      </w:r>
      <w:proofErr w:type="spellEnd"/>
      <w:r w:rsidRPr="009A17E2">
        <w:rPr>
          <w:rStyle w:val="Code-en"/>
          <w:lang w:val="ru-RU"/>
        </w:rPr>
        <w:t>1.</w:t>
      </w:r>
      <w:r>
        <w:rPr>
          <w:rStyle w:val="Code-en"/>
        </w:rPr>
        <w:t>java</w:t>
      </w:r>
      <w:r>
        <w:rPr>
          <w:szCs w:val="24"/>
        </w:rPr>
        <w:t>.</w:t>
      </w:r>
    </w:p>
    <w:p w14:paraId="69FFC654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Запустите программу на компиляцию с помощью команды </w:t>
      </w:r>
      <w:proofErr w:type="spellStart"/>
      <w:r>
        <w:rPr>
          <w:rStyle w:val="Code-en"/>
        </w:rPr>
        <w:t>javac</w:t>
      </w:r>
      <w:proofErr w:type="spellEnd"/>
      <w:r>
        <w:rPr>
          <w:szCs w:val="24"/>
        </w:rPr>
        <w:t>.</w:t>
      </w:r>
    </w:p>
    <w:p w14:paraId="146872F7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Исправьте ошибку в программе и повторно запустите программу на компиляцию. В результате будет создан файл </w:t>
      </w:r>
      <w:r>
        <w:rPr>
          <w:rStyle w:val="Code-en"/>
        </w:rPr>
        <w:t>HelloJava1.class</w:t>
      </w:r>
      <w:r>
        <w:rPr>
          <w:szCs w:val="24"/>
        </w:rPr>
        <w:t>.</w:t>
      </w:r>
    </w:p>
    <w:p w14:paraId="060F172B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Запустите программу на выполнение с помощью команды </w:t>
      </w:r>
      <w:r>
        <w:rPr>
          <w:rStyle w:val="Code-en"/>
        </w:rPr>
        <w:t>java</w:t>
      </w:r>
      <w:r>
        <w:rPr>
          <w:szCs w:val="24"/>
        </w:rPr>
        <w:t>.</w:t>
      </w:r>
    </w:p>
    <w:p w14:paraId="0BF89142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Результат выполнения программы скопируйте в текстовый файл для отчета (используя команды </w:t>
      </w:r>
      <w:r>
        <w:rPr>
          <w:rStyle w:val="Code-ru"/>
        </w:rPr>
        <w:t>Пометить</w:t>
      </w:r>
      <w:r>
        <w:rPr>
          <w:szCs w:val="24"/>
        </w:rPr>
        <w:t xml:space="preserve"> и </w:t>
      </w:r>
      <w:r>
        <w:rPr>
          <w:rStyle w:val="Code-ru"/>
        </w:rPr>
        <w:t>Копировать</w:t>
      </w:r>
      <w:r>
        <w:rPr>
          <w:szCs w:val="24"/>
        </w:rPr>
        <w:t xml:space="preserve"> меню команды </w:t>
      </w:r>
      <w:r>
        <w:rPr>
          <w:rStyle w:val="Code-ru"/>
        </w:rPr>
        <w:t>Изменить</w:t>
      </w:r>
      <w:r>
        <w:rPr>
          <w:szCs w:val="24"/>
        </w:rPr>
        <w:t xml:space="preserve"> окна </w:t>
      </w:r>
      <w:r>
        <w:rPr>
          <w:szCs w:val="24"/>
          <w:lang w:val="en-US"/>
        </w:rPr>
        <w:t>Far</w:t>
      </w:r>
      <w:r>
        <w:rPr>
          <w:szCs w:val="24"/>
        </w:rPr>
        <w:t>) .</w:t>
      </w:r>
    </w:p>
    <w:p w14:paraId="59E95323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Откомпилируйте и выполните программу на языке </w:t>
      </w:r>
      <w:r>
        <w:rPr>
          <w:szCs w:val="24"/>
          <w:lang w:val="en-US"/>
        </w:rPr>
        <w:t>Java</w:t>
      </w:r>
      <w:r>
        <w:rPr>
          <w:szCs w:val="24"/>
        </w:rPr>
        <w:t>, в режиме командной строки, создав необходимые пакеты.</w:t>
      </w:r>
    </w:p>
    <w:p w14:paraId="67274E76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Сделайте ввод строки от пользователя с помощью аргументов командной строки или консоли, обработайте ошибки ввода </w:t>
      </w:r>
      <w:r>
        <w:rPr>
          <w:szCs w:val="24"/>
          <w:lang w:val="uk-UA"/>
        </w:rPr>
        <w:t xml:space="preserve">с </w:t>
      </w:r>
      <w:r>
        <w:rPr>
          <w:szCs w:val="24"/>
        </w:rPr>
        <w:t>помощью</w:t>
      </w:r>
      <w:r>
        <w:rPr>
          <w:szCs w:val="24"/>
          <w:lang w:val="uk-UA"/>
        </w:rPr>
        <w:t xml:space="preserve"> try{}catch(){} </w:t>
      </w:r>
      <w:r>
        <w:rPr>
          <w:szCs w:val="24"/>
        </w:rPr>
        <w:t xml:space="preserve"> и выведите строку на консоль.</w:t>
      </w:r>
    </w:p>
    <w:p w14:paraId="6D7073F8" w14:textId="77777777" w:rsidR="009A17E2" w:rsidRPr="009A17E2" w:rsidRDefault="009A17E2" w:rsidP="009A17E2">
      <w:pPr>
        <w:pStyle w:val="BodyTextIndent"/>
        <w:rPr>
          <w:rStyle w:val="Code-en"/>
          <w:lang w:val="ru-RU"/>
        </w:rPr>
      </w:pPr>
    </w:p>
    <w:p w14:paraId="1A24E93D" w14:textId="69FA0285" w:rsidR="009A17E2" w:rsidRDefault="009A17E2" w:rsidP="00852048">
      <w:pPr>
        <w:rPr>
          <w:lang w:val="ru-RU"/>
        </w:rPr>
      </w:pPr>
    </w:p>
    <w:p w14:paraId="373F999C" w14:textId="771C38C7" w:rsidR="009A17E2" w:rsidRDefault="009A17E2" w:rsidP="009A17E2">
      <w:pPr>
        <w:rPr>
          <w:b/>
          <w:sz w:val="28"/>
        </w:rPr>
      </w:pPr>
      <w:r w:rsidRPr="009A17E2">
        <w:rPr>
          <w:b/>
          <w:sz w:val="28"/>
          <w:lang w:val="ru-RU"/>
        </w:rPr>
        <w:t>Х</w:t>
      </w:r>
      <w:r w:rsidRPr="009A17E2">
        <w:rPr>
          <w:b/>
          <w:sz w:val="28"/>
        </w:rPr>
        <w:t>ід Роботи</w:t>
      </w:r>
    </w:p>
    <w:p w14:paraId="2B6AB516" w14:textId="02D134A7" w:rsidR="00C343EE" w:rsidRPr="00C343EE" w:rsidRDefault="00C343EE" w:rsidP="00C343EE">
      <w:pPr>
        <w:pStyle w:val="ListParagraph"/>
        <w:numPr>
          <w:ilvl w:val="0"/>
          <w:numId w:val="6"/>
        </w:numPr>
        <w:rPr>
          <w:sz w:val="24"/>
        </w:rPr>
      </w:pPr>
      <w:r w:rsidRPr="00C343EE">
        <w:rPr>
          <w:sz w:val="24"/>
          <w:lang w:val="ru-RU"/>
        </w:rPr>
        <w:t xml:space="preserve"> </w:t>
      </w:r>
      <w:r>
        <w:rPr>
          <w:sz w:val="24"/>
        </w:rPr>
        <w:t xml:space="preserve">Середою розробки я вибрав програму </w:t>
      </w:r>
      <w:r>
        <w:rPr>
          <w:sz w:val="24"/>
          <w:lang w:val="en-US"/>
        </w:rPr>
        <w:t>Sublime</w:t>
      </w:r>
      <w:r w:rsidRPr="00C343EE">
        <w:rPr>
          <w:sz w:val="24"/>
          <w:lang w:val="ru-RU"/>
        </w:rPr>
        <w:t xml:space="preserve"> </w:t>
      </w:r>
      <w:r>
        <w:rPr>
          <w:sz w:val="24"/>
          <w:lang w:val="en-US"/>
        </w:rPr>
        <w:t>Text</w:t>
      </w:r>
      <w:r w:rsidR="00E86165">
        <w:rPr>
          <w:sz w:val="24"/>
        </w:rPr>
        <w:t xml:space="preserve"> </w:t>
      </w:r>
      <w:r w:rsidR="00C04631">
        <w:rPr>
          <w:sz w:val="24"/>
        </w:rPr>
        <w:t>.</w:t>
      </w:r>
    </w:p>
    <w:p w14:paraId="5AEDBA2F" w14:textId="7E02A56C" w:rsidR="00C343EE" w:rsidRPr="00C343EE" w:rsidRDefault="00EC7ED6" w:rsidP="00C343EE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063F7" wp14:editId="745403A5">
            <wp:simplePos x="0" y="0"/>
            <wp:positionH relativeFrom="page">
              <wp:posOffset>146050</wp:posOffset>
            </wp:positionH>
            <wp:positionV relativeFrom="paragraph">
              <wp:posOffset>271145</wp:posOffset>
            </wp:positionV>
            <wp:extent cx="7159625" cy="2703897"/>
            <wp:effectExtent l="0" t="0" r="317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270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EE" w:rsidRPr="00C343EE">
        <w:t xml:space="preserve"> </w:t>
      </w:r>
      <w:r w:rsidR="00C343EE" w:rsidRPr="00C343EE">
        <w:rPr>
          <w:sz w:val="24"/>
        </w:rPr>
        <w:t xml:space="preserve">Зберіг програму в папці </w:t>
      </w:r>
      <w:r w:rsidR="00C343EE" w:rsidRPr="00C343EE">
        <w:rPr>
          <w:sz w:val="24"/>
          <w:lang w:val="en-US"/>
        </w:rPr>
        <w:t>lab</w:t>
      </w:r>
      <w:r w:rsidR="00C343EE" w:rsidRPr="00C343EE">
        <w:rPr>
          <w:sz w:val="24"/>
        </w:rPr>
        <w:t xml:space="preserve">1 під іменем </w:t>
      </w:r>
      <w:proofErr w:type="spellStart"/>
      <w:r w:rsidR="00C343EE" w:rsidRPr="00C343EE">
        <w:rPr>
          <w:rStyle w:val="Code-en"/>
          <w:rFonts w:asciiTheme="minorHAnsi" w:hAnsiTheme="minorHAnsi" w:cstheme="minorHAnsi"/>
          <w:b w:val="0"/>
          <w:color w:val="auto"/>
        </w:rPr>
        <w:t>HelloJava</w:t>
      </w:r>
      <w:proofErr w:type="spellEnd"/>
      <w:r w:rsidR="00C343EE" w:rsidRPr="00C343EE">
        <w:rPr>
          <w:rStyle w:val="Code-en"/>
          <w:rFonts w:asciiTheme="minorHAnsi" w:hAnsiTheme="minorHAnsi" w:cstheme="minorHAnsi"/>
          <w:b w:val="0"/>
          <w:color w:val="auto"/>
          <w:lang w:val="uk-UA"/>
        </w:rPr>
        <w:t>1.</w:t>
      </w:r>
      <w:r w:rsidR="00C343EE" w:rsidRPr="00C343EE">
        <w:rPr>
          <w:rStyle w:val="Code-en"/>
          <w:rFonts w:asciiTheme="minorHAnsi" w:hAnsiTheme="minorHAnsi" w:cstheme="minorHAnsi"/>
          <w:b w:val="0"/>
          <w:color w:val="auto"/>
        </w:rPr>
        <w:t>java</w:t>
      </w:r>
      <w:r w:rsidR="00C343EE" w:rsidRPr="00C343EE">
        <w:rPr>
          <w:b/>
          <w:szCs w:val="24"/>
        </w:rPr>
        <w:t>.</w:t>
      </w:r>
    </w:p>
    <w:p w14:paraId="194B582B" w14:textId="5236D5F4" w:rsidR="00C343EE" w:rsidRPr="00C343EE" w:rsidRDefault="00C343EE" w:rsidP="00C343EE">
      <w:pPr>
        <w:pStyle w:val="ListParagraph"/>
        <w:rPr>
          <w:sz w:val="24"/>
        </w:rPr>
      </w:pPr>
    </w:p>
    <w:p w14:paraId="4BB97687" w14:textId="5DECB527" w:rsidR="00EC7ED6" w:rsidRPr="00EC7ED6" w:rsidRDefault="00F55B24" w:rsidP="00EC7ED6">
      <w:pPr>
        <w:pStyle w:val="ListParagraph"/>
        <w:numPr>
          <w:ilvl w:val="0"/>
          <w:numId w:val="6"/>
        </w:numPr>
        <w:rPr>
          <w:rStyle w:val="Code-en"/>
          <w:rFonts w:asciiTheme="minorHAnsi" w:hAnsiTheme="minorHAnsi" w:cstheme="minorBidi"/>
          <w:b w:val="0"/>
          <w:color w:val="auto"/>
          <w:szCs w:val="22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3F467DC" wp14:editId="5CEE83DD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940425" cy="2002155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ED6">
        <w:rPr>
          <w:sz w:val="24"/>
        </w:rPr>
        <w:t xml:space="preserve">Спробував скомпілювати програму </w:t>
      </w:r>
      <w:proofErr w:type="spellStart"/>
      <w:r w:rsidR="00EC7ED6" w:rsidRPr="00C343EE">
        <w:rPr>
          <w:rStyle w:val="Code-en"/>
          <w:rFonts w:asciiTheme="minorHAnsi" w:hAnsiTheme="minorHAnsi" w:cstheme="minorHAnsi"/>
          <w:b w:val="0"/>
          <w:color w:val="auto"/>
        </w:rPr>
        <w:t>HelloJava</w:t>
      </w:r>
      <w:proofErr w:type="spellEnd"/>
      <w:r w:rsidR="00EC7ED6" w:rsidRPr="00C343EE">
        <w:rPr>
          <w:rStyle w:val="Code-en"/>
          <w:rFonts w:asciiTheme="minorHAnsi" w:hAnsiTheme="minorHAnsi" w:cstheme="minorHAnsi"/>
          <w:b w:val="0"/>
          <w:color w:val="auto"/>
          <w:lang w:val="uk-UA"/>
        </w:rPr>
        <w:t>1.</w:t>
      </w:r>
      <w:r w:rsidR="00EC7ED6" w:rsidRPr="00C343EE">
        <w:rPr>
          <w:rStyle w:val="Code-en"/>
          <w:rFonts w:asciiTheme="minorHAnsi" w:hAnsiTheme="minorHAnsi" w:cstheme="minorHAnsi"/>
          <w:b w:val="0"/>
          <w:color w:val="auto"/>
        </w:rPr>
        <w:t>java</w:t>
      </w:r>
      <w:r w:rsidR="00EC7ED6">
        <w:rPr>
          <w:rStyle w:val="Code-en"/>
          <w:rFonts w:asciiTheme="minorHAnsi" w:hAnsiTheme="minorHAnsi" w:cstheme="minorHAnsi"/>
          <w:b w:val="0"/>
          <w:color w:val="auto"/>
          <w:lang w:val="uk-UA"/>
        </w:rPr>
        <w:t xml:space="preserve"> через </w:t>
      </w:r>
      <w:proofErr w:type="spellStart"/>
      <w:r w:rsidR="00EC7ED6">
        <w:rPr>
          <w:rStyle w:val="Code-en"/>
          <w:rFonts w:asciiTheme="minorHAnsi" w:hAnsiTheme="minorHAnsi" w:cstheme="minorHAnsi"/>
          <w:b w:val="0"/>
          <w:color w:val="auto"/>
        </w:rPr>
        <w:t>javac</w:t>
      </w:r>
      <w:proofErr w:type="spellEnd"/>
      <w:r w:rsidR="00EC7ED6" w:rsidRPr="00EC7ED6">
        <w:rPr>
          <w:rStyle w:val="Code-en"/>
          <w:rFonts w:asciiTheme="minorHAnsi" w:hAnsiTheme="minorHAnsi" w:cstheme="minorHAnsi"/>
          <w:b w:val="0"/>
          <w:color w:val="auto"/>
          <w:lang w:val="uk-UA"/>
        </w:rPr>
        <w:t xml:space="preserve"> </w:t>
      </w:r>
      <w:r w:rsidR="00EC7ED6">
        <w:rPr>
          <w:rStyle w:val="Code-en"/>
          <w:rFonts w:asciiTheme="minorHAnsi" w:hAnsiTheme="minorHAnsi" w:cstheme="minorHAnsi"/>
          <w:b w:val="0"/>
          <w:color w:val="auto"/>
          <w:lang w:val="uk-UA"/>
        </w:rPr>
        <w:t>– помилка в коді</w:t>
      </w:r>
      <w:r w:rsidRPr="00F55B24">
        <w:rPr>
          <w:noProof/>
        </w:rPr>
        <w:t xml:space="preserve"> </w:t>
      </w:r>
    </w:p>
    <w:p w14:paraId="3E25E05D" w14:textId="77777777" w:rsidR="00EC7ED6" w:rsidRPr="00EC7ED6" w:rsidRDefault="00EC7ED6" w:rsidP="00EC7ED6">
      <w:pPr>
        <w:pStyle w:val="ListParagraph"/>
        <w:rPr>
          <w:sz w:val="24"/>
        </w:rPr>
      </w:pPr>
    </w:p>
    <w:p w14:paraId="75C5BE63" w14:textId="77777777" w:rsidR="00EC7ED6" w:rsidRPr="00EC7ED6" w:rsidRDefault="00EC7ED6" w:rsidP="00EC7ED6">
      <w:pPr>
        <w:pStyle w:val="ListParagraph"/>
        <w:rPr>
          <w:sz w:val="24"/>
        </w:rPr>
      </w:pPr>
    </w:p>
    <w:p w14:paraId="3C946F74" w14:textId="5ED0F738" w:rsidR="00EC7ED6" w:rsidRDefault="00EC7ED6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97A312" wp14:editId="697CFC7A">
            <wp:simplePos x="0" y="0"/>
            <wp:positionH relativeFrom="column">
              <wp:posOffset>-66675</wp:posOffset>
            </wp:positionH>
            <wp:positionV relativeFrom="paragraph">
              <wp:posOffset>341630</wp:posOffset>
            </wp:positionV>
            <wp:extent cx="584835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Виправив код вставивши знак ‘;’ на правильне місце .</w:t>
      </w:r>
    </w:p>
    <w:p w14:paraId="11A9046D" w14:textId="77777777" w:rsidR="007700BC" w:rsidRDefault="007700BC" w:rsidP="007700BC">
      <w:pPr>
        <w:pStyle w:val="ListParagraph"/>
        <w:rPr>
          <w:sz w:val="24"/>
        </w:rPr>
      </w:pPr>
    </w:p>
    <w:p w14:paraId="28ED8580" w14:textId="77777777" w:rsidR="00EC7ED6" w:rsidRDefault="00EC7ED6" w:rsidP="00EC7ED6">
      <w:pPr>
        <w:pStyle w:val="ListParagraph"/>
        <w:rPr>
          <w:sz w:val="24"/>
        </w:rPr>
      </w:pPr>
    </w:p>
    <w:p w14:paraId="1E790700" w14:textId="52FEE9D9" w:rsidR="00EC7ED6" w:rsidRDefault="00EC7ED6" w:rsidP="007700BC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3A7FE6" wp14:editId="1D8AC7E7">
            <wp:simplePos x="0" y="0"/>
            <wp:positionH relativeFrom="column">
              <wp:posOffset>-28575</wp:posOffset>
            </wp:positionH>
            <wp:positionV relativeFrom="paragraph">
              <wp:posOffset>310515</wp:posOffset>
            </wp:positionV>
            <wp:extent cx="5775960" cy="15043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Успішно скомпілював програму.</w:t>
      </w:r>
    </w:p>
    <w:p w14:paraId="3A326777" w14:textId="6B30A875" w:rsidR="00EC7ED6" w:rsidRPr="00EC7ED6" w:rsidRDefault="00EC7ED6" w:rsidP="00EC7ED6">
      <w:pPr>
        <w:pStyle w:val="ListParagraph"/>
        <w:rPr>
          <w:sz w:val="24"/>
        </w:rPr>
      </w:pPr>
    </w:p>
    <w:p w14:paraId="6B0F04A7" w14:textId="51753127" w:rsidR="00EC7ED6" w:rsidRDefault="007700BC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Запустив програму</w:t>
      </w:r>
      <w:r>
        <w:rPr>
          <w:noProof/>
        </w:rPr>
        <w:drawing>
          <wp:inline distT="0" distB="0" distL="0" distR="0" wp14:anchorId="3D6A6A5D" wp14:editId="13FE8D8A">
            <wp:extent cx="4366260" cy="1661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102" cy="16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A2A" w14:textId="77777777" w:rsidR="007700BC" w:rsidRPr="007700BC" w:rsidRDefault="007700BC" w:rsidP="007700BC">
      <w:pPr>
        <w:rPr>
          <w:sz w:val="24"/>
        </w:rPr>
      </w:pPr>
    </w:p>
    <w:p w14:paraId="240E5269" w14:textId="6999F954" w:rsidR="00EC7ED6" w:rsidRDefault="00EC7ED6" w:rsidP="00EC7ED6">
      <w:pPr>
        <w:pStyle w:val="ListParagraph"/>
        <w:rPr>
          <w:sz w:val="24"/>
        </w:rPr>
      </w:pPr>
    </w:p>
    <w:p w14:paraId="547C3D97" w14:textId="5791BC9B" w:rsidR="00EC7ED6" w:rsidRDefault="007700BC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Результат в текстовому вигляді :</w:t>
      </w:r>
    </w:p>
    <w:p w14:paraId="597E78E5" w14:textId="77777777" w:rsidR="007700BC" w:rsidRPr="007700BC" w:rsidRDefault="007700BC" w:rsidP="007700BC">
      <w:pPr>
        <w:pStyle w:val="ListParagraph"/>
        <w:rPr>
          <w:sz w:val="24"/>
        </w:rPr>
      </w:pPr>
      <w:r w:rsidRPr="007700BC">
        <w:rPr>
          <w:sz w:val="24"/>
        </w:rPr>
        <w:t>Hello, Java!</w:t>
      </w:r>
    </w:p>
    <w:p w14:paraId="0CFD5EE1" w14:textId="3E833F5A" w:rsidR="007700BC" w:rsidRDefault="007700BC" w:rsidP="007700BC">
      <w:pPr>
        <w:pStyle w:val="ListParagraph"/>
        <w:rPr>
          <w:sz w:val="24"/>
        </w:rPr>
      </w:pPr>
    </w:p>
    <w:p w14:paraId="4C223257" w14:textId="78786F76" w:rsidR="007700BC" w:rsidRDefault="007700BC" w:rsidP="007700BC">
      <w:pPr>
        <w:pStyle w:val="ListParagraph"/>
        <w:rPr>
          <w:sz w:val="24"/>
        </w:rPr>
      </w:pPr>
    </w:p>
    <w:p w14:paraId="2046CF77" w14:textId="3F58F9AE" w:rsidR="007700BC" w:rsidRDefault="00F55B24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9A7A9F" wp14:editId="0F64BF38">
            <wp:simplePos x="0" y="0"/>
            <wp:positionH relativeFrom="column">
              <wp:posOffset>504825</wp:posOffset>
            </wp:positionH>
            <wp:positionV relativeFrom="paragraph">
              <wp:posOffset>195580</wp:posOffset>
            </wp:positionV>
            <wp:extent cx="4716780" cy="14484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4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33001" w14:textId="1C706DEA" w:rsidR="007700BC" w:rsidRDefault="007700BC" w:rsidP="007700BC">
      <w:pPr>
        <w:rPr>
          <w:sz w:val="24"/>
        </w:rPr>
      </w:pPr>
    </w:p>
    <w:p w14:paraId="20357982" w14:textId="77777777" w:rsidR="007700BC" w:rsidRPr="007700BC" w:rsidRDefault="007700BC" w:rsidP="007700BC">
      <w:pPr>
        <w:rPr>
          <w:sz w:val="24"/>
        </w:rPr>
      </w:pPr>
    </w:p>
    <w:p w14:paraId="1DFB69E0" w14:textId="7CE6F248" w:rsidR="0067460C" w:rsidRDefault="0067460C" w:rsidP="004E032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Код:</w:t>
      </w:r>
    </w:p>
    <w:p w14:paraId="5738A23E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>import java.util.Scanner;</w:t>
      </w:r>
    </w:p>
    <w:p w14:paraId="32B5137E" w14:textId="77777777" w:rsidR="00C04631" w:rsidRPr="00C04631" w:rsidRDefault="00C04631" w:rsidP="00C04631">
      <w:pPr>
        <w:pStyle w:val="ListParagraph"/>
        <w:rPr>
          <w:sz w:val="24"/>
        </w:rPr>
      </w:pPr>
    </w:p>
    <w:p w14:paraId="67B9A2FC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>public class HelloJava2 {</w:t>
      </w:r>
    </w:p>
    <w:p w14:paraId="57AE920F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    </w:t>
      </w:r>
    </w:p>
    <w:p w14:paraId="5F263498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public static void main(String[] args) { </w:t>
      </w:r>
    </w:p>
    <w:p w14:paraId="57BCA1AE" w14:textId="77777777" w:rsidR="00C04631" w:rsidRPr="00C04631" w:rsidRDefault="00C04631" w:rsidP="00C04631">
      <w:pPr>
        <w:pStyle w:val="ListParagraph"/>
        <w:rPr>
          <w:sz w:val="24"/>
        </w:rPr>
      </w:pPr>
    </w:p>
    <w:p w14:paraId="7A9370B7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  <w:t>try{</w:t>
      </w:r>
    </w:p>
    <w:p w14:paraId="05581AE3" w14:textId="77777777" w:rsidR="00C04631" w:rsidRPr="00C04631" w:rsidRDefault="00C04631" w:rsidP="00C04631">
      <w:pPr>
        <w:pStyle w:val="ListParagraph"/>
        <w:rPr>
          <w:sz w:val="24"/>
        </w:rPr>
      </w:pPr>
    </w:p>
    <w:p w14:paraId="200C3A6D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Scanner sc = new Scanner(System.in);</w:t>
      </w:r>
    </w:p>
    <w:p w14:paraId="102A37C6" w14:textId="77777777" w:rsidR="00C04631" w:rsidRPr="00C04631" w:rsidRDefault="00C04631" w:rsidP="00C04631">
      <w:pPr>
        <w:pStyle w:val="ListParagraph"/>
        <w:rPr>
          <w:sz w:val="24"/>
        </w:rPr>
      </w:pPr>
    </w:p>
    <w:p w14:paraId="3EAA680B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System.out.println("What's your name?");</w:t>
      </w:r>
    </w:p>
    <w:p w14:paraId="2A6641EB" w14:textId="77777777" w:rsidR="00C04631" w:rsidRPr="00C04631" w:rsidRDefault="00C04631" w:rsidP="00C04631">
      <w:pPr>
        <w:pStyle w:val="ListParagraph"/>
        <w:rPr>
          <w:sz w:val="24"/>
        </w:rPr>
      </w:pPr>
    </w:p>
    <w:p w14:paraId="2FFB98A2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String str = sc.next();</w:t>
      </w:r>
    </w:p>
    <w:p w14:paraId="621B4488" w14:textId="77777777" w:rsidR="00C04631" w:rsidRPr="00C04631" w:rsidRDefault="00C04631" w:rsidP="00C04631">
      <w:pPr>
        <w:pStyle w:val="ListParagraph"/>
        <w:rPr>
          <w:sz w:val="24"/>
        </w:rPr>
      </w:pPr>
    </w:p>
    <w:p w14:paraId="4B2112C3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  <w:t xml:space="preserve">        System.out.println("Glad to see you, " + str);</w:t>
      </w:r>
    </w:p>
    <w:p w14:paraId="4ED99842" w14:textId="77777777" w:rsidR="00C04631" w:rsidRPr="00C04631" w:rsidRDefault="00C04631" w:rsidP="00C04631">
      <w:pPr>
        <w:pStyle w:val="ListParagraph"/>
        <w:rPr>
          <w:sz w:val="24"/>
        </w:rPr>
      </w:pPr>
    </w:p>
    <w:p w14:paraId="0CB2F884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        }catch(Exception e){</w:t>
      </w:r>
    </w:p>
    <w:p w14:paraId="48F49FF1" w14:textId="77777777" w:rsidR="00C04631" w:rsidRPr="00C04631" w:rsidRDefault="00C04631" w:rsidP="00C04631">
      <w:pPr>
        <w:pStyle w:val="ListParagraph"/>
        <w:rPr>
          <w:sz w:val="24"/>
        </w:rPr>
      </w:pPr>
    </w:p>
    <w:p w14:paraId="6BA8BF08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throw new Error();</w:t>
      </w:r>
    </w:p>
    <w:p w14:paraId="43B597FB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</w:p>
    <w:p w14:paraId="28945E9D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lastRenderedPageBreak/>
        <w:tab/>
      </w:r>
      <w:r w:rsidRPr="00C04631">
        <w:rPr>
          <w:sz w:val="24"/>
        </w:rPr>
        <w:tab/>
        <w:t>}</w:t>
      </w:r>
    </w:p>
    <w:p w14:paraId="5EFE6C20" w14:textId="77777777" w:rsidR="00C04631" w:rsidRPr="00C04631" w:rsidRDefault="00C04631" w:rsidP="00C04631">
      <w:pPr>
        <w:pStyle w:val="ListParagraph"/>
        <w:rPr>
          <w:sz w:val="24"/>
        </w:rPr>
      </w:pPr>
    </w:p>
    <w:p w14:paraId="6186DF37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    }</w:t>
      </w:r>
    </w:p>
    <w:p w14:paraId="241834D8" w14:textId="77777777" w:rsid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}  </w:t>
      </w:r>
    </w:p>
    <w:p w14:paraId="171181B8" w14:textId="1BB90597" w:rsidR="009730E4" w:rsidRDefault="009730E4" w:rsidP="00C04631">
      <w:pPr>
        <w:pStyle w:val="ListParagraph"/>
        <w:rPr>
          <w:sz w:val="24"/>
        </w:rPr>
      </w:pPr>
      <w:r>
        <w:rPr>
          <w:sz w:val="24"/>
        </w:rPr>
        <w:t>Результат :</w:t>
      </w:r>
    </w:p>
    <w:p w14:paraId="4BE281CB" w14:textId="67AB4800" w:rsidR="005C67DB" w:rsidRPr="00C04631" w:rsidRDefault="00C04631" w:rsidP="009730E4">
      <w:pPr>
        <w:pStyle w:val="ListParagrap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0F605F6" wp14:editId="360B48C5">
            <wp:extent cx="393192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73CE" w14:textId="3F50CBC8" w:rsidR="00EC7ED6" w:rsidRDefault="00EC7ED6" w:rsidP="00EC7ED6">
      <w:pPr>
        <w:pStyle w:val="ListParagraph"/>
        <w:rPr>
          <w:sz w:val="24"/>
        </w:rPr>
      </w:pPr>
    </w:p>
    <w:p w14:paraId="0F33E954" w14:textId="706AC273" w:rsidR="00EC7ED6" w:rsidRPr="007700BC" w:rsidRDefault="00EC7ED6" w:rsidP="007700BC">
      <w:pPr>
        <w:rPr>
          <w:sz w:val="24"/>
        </w:rPr>
      </w:pPr>
    </w:p>
    <w:p w14:paraId="5758316D" w14:textId="687DDD9D" w:rsidR="00EC7ED6" w:rsidRPr="007700BC" w:rsidRDefault="00EC7ED6" w:rsidP="007700BC">
      <w:pPr>
        <w:rPr>
          <w:sz w:val="24"/>
        </w:rPr>
      </w:pPr>
    </w:p>
    <w:p w14:paraId="54F37511" w14:textId="715DDAA4" w:rsidR="00EC7ED6" w:rsidRDefault="00EC7ED6" w:rsidP="00EC7ED6">
      <w:pPr>
        <w:pStyle w:val="ListParagraph"/>
        <w:rPr>
          <w:sz w:val="24"/>
        </w:rPr>
      </w:pPr>
    </w:p>
    <w:p w14:paraId="3899C33C" w14:textId="7DE39FCC" w:rsidR="00EC7ED6" w:rsidRDefault="00EC7ED6" w:rsidP="00EC7ED6">
      <w:pPr>
        <w:pStyle w:val="ListParagraph"/>
        <w:rPr>
          <w:sz w:val="24"/>
        </w:rPr>
      </w:pPr>
    </w:p>
    <w:p w14:paraId="3361F4A3" w14:textId="6FD8E54F" w:rsidR="00EC7ED6" w:rsidRDefault="00EC7ED6" w:rsidP="00EC7ED6">
      <w:pPr>
        <w:pStyle w:val="ListParagraph"/>
        <w:rPr>
          <w:sz w:val="24"/>
        </w:rPr>
      </w:pPr>
    </w:p>
    <w:p w14:paraId="341C562D" w14:textId="77777777" w:rsidR="00EC7ED6" w:rsidRPr="00EC7ED6" w:rsidRDefault="00EC7ED6" w:rsidP="00EC7ED6">
      <w:pPr>
        <w:pStyle w:val="ListParagraph"/>
        <w:rPr>
          <w:sz w:val="24"/>
        </w:rPr>
      </w:pPr>
    </w:p>
    <w:sectPr w:rsidR="00EC7ED6" w:rsidRPr="00EC7ED6" w:rsidSect="00C3145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24817" w14:textId="77777777" w:rsidR="00E152A1" w:rsidRDefault="00E152A1" w:rsidP="00805769">
      <w:pPr>
        <w:spacing w:after="0" w:line="240" w:lineRule="auto"/>
      </w:pPr>
      <w:r>
        <w:separator/>
      </w:r>
    </w:p>
  </w:endnote>
  <w:endnote w:type="continuationSeparator" w:id="0">
    <w:p w14:paraId="512A6F95" w14:textId="77777777" w:rsidR="00E152A1" w:rsidRDefault="00E152A1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1FB2D" w14:textId="77777777" w:rsidR="00C31456" w:rsidRDefault="00C31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2FF0" w14:textId="2A16E5B3" w:rsidR="00805769" w:rsidRPr="00C31456" w:rsidRDefault="00C31456" w:rsidP="00C31456">
    <w:pPr>
      <w:pStyle w:val="Footer"/>
      <w:jc w:val="center"/>
      <w:rPr>
        <w:sz w:val="28"/>
        <w:szCs w:val="28"/>
      </w:rPr>
    </w:pPr>
    <w:r w:rsidRPr="00C31456">
      <w:rPr>
        <w:sz w:val="28"/>
        <w:szCs w:val="28"/>
      </w:rPr>
      <w:t>Київ -</w:t>
    </w:r>
    <w:r w:rsidR="00805769" w:rsidRPr="00C31456">
      <w:rPr>
        <w:sz w:val="28"/>
        <w:szCs w:val="28"/>
      </w:rPr>
      <w:fldChar w:fldCharType="begin"/>
    </w:r>
    <w:r w:rsidR="00805769" w:rsidRPr="00C31456">
      <w:rPr>
        <w:sz w:val="28"/>
        <w:szCs w:val="28"/>
      </w:rPr>
      <w:instrText xml:space="preserve"> DATE  \@ "yyyy" \* MERGEFORMAT </w:instrText>
    </w:r>
    <w:r w:rsidR="00805769" w:rsidRPr="00C31456">
      <w:rPr>
        <w:sz w:val="28"/>
        <w:szCs w:val="28"/>
      </w:rPr>
      <w:fldChar w:fldCharType="separate"/>
    </w:r>
    <w:r w:rsidR="00257AC7">
      <w:rPr>
        <w:noProof/>
        <w:sz w:val="28"/>
        <w:szCs w:val="28"/>
      </w:rPr>
      <w:t>2020</w:t>
    </w:r>
    <w:r w:rsidR="00805769" w:rsidRPr="00C31456">
      <w:rPr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77777777" w:rsidR="00E12135" w:rsidRDefault="00E121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912" w:rsidRPr="00EE2912">
          <w:rPr>
            <w:noProof/>
            <w:lang w:val="ru-RU"/>
          </w:rPr>
          <w:t>2</w:t>
        </w:r>
        <w:r>
          <w:fldChar w:fldCharType="end"/>
        </w:r>
      </w:p>
    </w:sdtContent>
  </w:sdt>
  <w:p w14:paraId="3636D735" w14:textId="77777777" w:rsidR="00C31456" w:rsidRDefault="00C31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514B7" w14:textId="77777777" w:rsidR="00E152A1" w:rsidRDefault="00E152A1" w:rsidP="00805769">
      <w:pPr>
        <w:spacing w:after="0" w:line="240" w:lineRule="auto"/>
      </w:pPr>
      <w:r>
        <w:separator/>
      </w:r>
    </w:p>
  </w:footnote>
  <w:footnote w:type="continuationSeparator" w:id="0">
    <w:p w14:paraId="35878C34" w14:textId="77777777" w:rsidR="00E152A1" w:rsidRDefault="00E152A1" w:rsidP="0080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83F9" w14:textId="77777777" w:rsidR="00C31456" w:rsidRDefault="00C31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080E5" w14:textId="77777777" w:rsidR="00C31456" w:rsidRDefault="00C31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42855" w14:textId="77777777" w:rsidR="00C31456" w:rsidRDefault="00C31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61E68"/>
    <w:rsid w:val="000E46BD"/>
    <w:rsid w:val="00142A3F"/>
    <w:rsid w:val="00257AC7"/>
    <w:rsid w:val="002B73C7"/>
    <w:rsid w:val="00307100"/>
    <w:rsid w:val="00373FD1"/>
    <w:rsid w:val="0040789B"/>
    <w:rsid w:val="00407D7B"/>
    <w:rsid w:val="004C206A"/>
    <w:rsid w:val="004E032D"/>
    <w:rsid w:val="0054444B"/>
    <w:rsid w:val="005C67DB"/>
    <w:rsid w:val="0067460C"/>
    <w:rsid w:val="006A77C1"/>
    <w:rsid w:val="007700BC"/>
    <w:rsid w:val="007F08A0"/>
    <w:rsid w:val="00805769"/>
    <w:rsid w:val="00852048"/>
    <w:rsid w:val="008D1063"/>
    <w:rsid w:val="00923E27"/>
    <w:rsid w:val="00956954"/>
    <w:rsid w:val="009730E4"/>
    <w:rsid w:val="009A17E2"/>
    <w:rsid w:val="00A429C6"/>
    <w:rsid w:val="00A42D2C"/>
    <w:rsid w:val="00A61311"/>
    <w:rsid w:val="00AC3CFC"/>
    <w:rsid w:val="00C01ABC"/>
    <w:rsid w:val="00C04631"/>
    <w:rsid w:val="00C31456"/>
    <w:rsid w:val="00C343EE"/>
    <w:rsid w:val="00C80F65"/>
    <w:rsid w:val="00C87676"/>
    <w:rsid w:val="00CA39DF"/>
    <w:rsid w:val="00E12135"/>
    <w:rsid w:val="00E152A1"/>
    <w:rsid w:val="00E41208"/>
    <w:rsid w:val="00E86165"/>
    <w:rsid w:val="00EA3ADC"/>
    <w:rsid w:val="00EC7ED6"/>
    <w:rsid w:val="00EE2912"/>
    <w:rsid w:val="00F5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7F"/>
    <w:rsid w:val="00061277"/>
    <w:rsid w:val="00087B7F"/>
    <w:rsid w:val="000E78AA"/>
    <w:rsid w:val="0054286C"/>
    <w:rsid w:val="006927C7"/>
    <w:rsid w:val="008A30BD"/>
    <w:rsid w:val="009E328F"/>
    <w:rsid w:val="00A8054F"/>
    <w:rsid w:val="00AE4187"/>
    <w:rsid w:val="00C263ED"/>
    <w:rsid w:val="00D60B07"/>
    <w:rsid w:val="00D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09042-03A8-4A04-9C46-96B2E13F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211</TotalTime>
  <Pages>5</Pages>
  <Words>1408</Words>
  <Characters>803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10</cp:revision>
  <dcterms:created xsi:type="dcterms:W3CDTF">2017-11-29T11:14:00Z</dcterms:created>
  <dcterms:modified xsi:type="dcterms:W3CDTF">2020-09-08T12:46:00Z</dcterms:modified>
</cp:coreProperties>
</file>