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12C9" w14:textId="3D84D460" w:rsidR="00956954" w:rsidRPr="00956954" w:rsidRDefault="00956954" w:rsidP="00947772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 w:rsidP="00947772">
      <w:pPr>
        <w:jc w:val="center"/>
      </w:pPr>
    </w:p>
    <w:p w14:paraId="7A20926F" w14:textId="77777777" w:rsidR="00956954" w:rsidRDefault="00956954" w:rsidP="00947772">
      <w:pPr>
        <w:jc w:val="center"/>
      </w:pPr>
    </w:p>
    <w:p w14:paraId="4E9E9500" w14:textId="77777777" w:rsidR="00956954" w:rsidRDefault="00956954" w:rsidP="00947772">
      <w:pPr>
        <w:jc w:val="center"/>
      </w:pPr>
    </w:p>
    <w:p w14:paraId="34C6F166" w14:textId="77777777" w:rsidR="00956954" w:rsidRPr="00C80F65" w:rsidRDefault="00956954" w:rsidP="00947772">
      <w:pPr>
        <w:jc w:val="center"/>
      </w:pPr>
    </w:p>
    <w:p w14:paraId="4F27AC12" w14:textId="77777777" w:rsidR="00956954" w:rsidRDefault="00956954" w:rsidP="00947772">
      <w:pPr>
        <w:jc w:val="center"/>
      </w:pPr>
    </w:p>
    <w:p w14:paraId="40011C76" w14:textId="77777777" w:rsidR="00956954" w:rsidRDefault="00956954" w:rsidP="00947772">
      <w:pPr>
        <w:jc w:val="center"/>
      </w:pPr>
    </w:p>
    <w:p w14:paraId="05ADA041" w14:textId="77777777" w:rsidR="00956954" w:rsidRDefault="00956954" w:rsidP="00947772">
      <w:pPr>
        <w:jc w:val="center"/>
      </w:pPr>
    </w:p>
    <w:p w14:paraId="70E998BB" w14:textId="7DC21517" w:rsidR="00AC3CFC" w:rsidRPr="00947772" w:rsidRDefault="00307100" w:rsidP="00947772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947772">
        <w:rPr>
          <w:sz w:val="32"/>
          <w:szCs w:val="28"/>
          <w:lang w:val="ru-RU"/>
        </w:rPr>
        <w:t>1</w:t>
      </w:r>
      <w:r w:rsidR="00C01ABC" w:rsidRPr="004C206A">
        <w:rPr>
          <w:sz w:val="32"/>
          <w:szCs w:val="28"/>
        </w:rPr>
        <w:br/>
      </w:r>
      <w:r w:rsidR="00C01ABC" w:rsidRPr="00947772">
        <w:rPr>
          <w:rFonts w:cstheme="minorHAnsi"/>
          <w:sz w:val="24"/>
          <w:szCs w:val="24"/>
        </w:rPr>
        <w:t>з д</w:t>
      </w:r>
      <w:r w:rsidR="00AC3CFC" w:rsidRPr="00947772">
        <w:rPr>
          <w:rFonts w:cstheme="minorHAnsi"/>
          <w:sz w:val="24"/>
          <w:szCs w:val="24"/>
        </w:rPr>
        <w:t>исциплін</w:t>
      </w:r>
      <w:r w:rsidR="00C01ABC" w:rsidRPr="00947772">
        <w:rPr>
          <w:rFonts w:cstheme="minorHAnsi"/>
          <w:sz w:val="24"/>
          <w:szCs w:val="24"/>
        </w:rPr>
        <w:t>и</w:t>
      </w:r>
      <w:r w:rsidR="00AC3CFC" w:rsidRPr="00947772">
        <w:rPr>
          <w:rFonts w:cstheme="minorHAnsi"/>
          <w:sz w:val="24"/>
          <w:szCs w:val="24"/>
        </w:rPr>
        <w:t xml:space="preserve"> «</w:t>
      </w:r>
      <w:hyperlink r:id="rId8" w:tooltip="Об'єктно-орієнтований аналіз та конструювання програмних систем" w:history="1"/>
      <w:r w:rsidR="00947772" w:rsidRPr="00947772">
        <w:rPr>
          <w:rFonts w:cstheme="minorHAnsi"/>
          <w:sz w:val="24"/>
          <w:szCs w:val="24"/>
        </w:rPr>
        <w:t>Об'єктно-орієнтований аналіз та конструювання програмних систем</w:t>
      </w:r>
      <w:r w:rsidR="00947772">
        <w:rPr>
          <w:rFonts w:cstheme="minorHAnsi"/>
          <w:sz w:val="24"/>
          <w:szCs w:val="24"/>
        </w:rPr>
        <w:t>»</w:t>
      </w:r>
    </w:p>
    <w:p w14:paraId="108CA3C9" w14:textId="77777777" w:rsidR="00AC3CFC" w:rsidRDefault="00AC3CFC" w:rsidP="00947772">
      <w:pPr>
        <w:jc w:val="center"/>
        <w:rPr>
          <w:sz w:val="28"/>
          <w:szCs w:val="28"/>
        </w:rPr>
      </w:pPr>
    </w:p>
    <w:p w14:paraId="7E73FDBA" w14:textId="77777777" w:rsidR="004C206A" w:rsidRDefault="004C206A" w:rsidP="00947772">
      <w:pPr>
        <w:jc w:val="center"/>
        <w:rPr>
          <w:sz w:val="28"/>
          <w:szCs w:val="28"/>
        </w:rPr>
      </w:pPr>
    </w:p>
    <w:p w14:paraId="42D9D31D" w14:textId="77777777" w:rsidR="004C206A" w:rsidRDefault="004C206A" w:rsidP="00947772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947772">
      <w:pPr>
        <w:jc w:val="center"/>
        <w:rPr>
          <w:sz w:val="28"/>
          <w:szCs w:val="28"/>
        </w:rPr>
      </w:pPr>
    </w:p>
    <w:p w14:paraId="37BF531E" w14:textId="2BD438C6" w:rsidR="00AC3CFC" w:rsidRPr="004C206A" w:rsidRDefault="00AC3CFC" w:rsidP="00947772">
      <w:pPr>
        <w:ind w:left="5954" w:hanging="1134"/>
        <w:jc w:val="center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</w:p>
    <w:p w14:paraId="41E47D57" w14:textId="77777777" w:rsidR="004C206A" w:rsidRPr="004C206A" w:rsidRDefault="004C206A" w:rsidP="00947772">
      <w:pPr>
        <w:ind w:left="5954" w:hanging="1134"/>
        <w:jc w:val="center"/>
        <w:rPr>
          <w:sz w:val="28"/>
          <w:szCs w:val="28"/>
        </w:rPr>
      </w:pPr>
      <w:r w:rsidRPr="004C206A">
        <w:rPr>
          <w:sz w:val="28"/>
          <w:szCs w:val="28"/>
        </w:rPr>
        <w:t>Черноусов Денис Ігорович</w:t>
      </w:r>
    </w:p>
    <w:p w14:paraId="75A94B78" w14:textId="703EBB78" w:rsidR="00AC3CFC" w:rsidRDefault="00AC3CFC" w:rsidP="00947772">
      <w:pPr>
        <w:ind w:left="5954" w:hanging="1134"/>
        <w:jc w:val="center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 xml:space="preserve">: </w:t>
      </w:r>
      <w:r w:rsidR="00947772">
        <w:rPr>
          <w:sz w:val="28"/>
          <w:szCs w:val="28"/>
        </w:rPr>
        <w:t>Касьянов Антон Сергійович</w:t>
      </w:r>
    </w:p>
    <w:p w14:paraId="59C1DDC0" w14:textId="25A39F26" w:rsidR="00C31456" w:rsidRDefault="00C3145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E0CD9B7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215E052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69501A49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37779D10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FD6B2E4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EAC5BE0" w14:textId="5A0363AC" w:rsidR="004638B6" w:rsidRPr="00AC3CFC" w:rsidRDefault="004638B6" w:rsidP="00947772">
      <w:pPr>
        <w:tabs>
          <w:tab w:val="center" w:pos="4677"/>
        </w:tabs>
        <w:jc w:val="center"/>
        <w:rPr>
          <w:sz w:val="28"/>
          <w:szCs w:val="28"/>
        </w:rPr>
        <w:sectPr w:rsidR="004638B6" w:rsidRPr="00AC3CFC" w:rsidSect="00947772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Київ - 202</w:t>
      </w:r>
      <w:r w:rsidR="00947772">
        <w:rPr>
          <w:sz w:val="28"/>
          <w:szCs w:val="28"/>
        </w:rPr>
        <w:t>0</w:t>
      </w:r>
    </w:p>
    <w:p w14:paraId="3361F4A3" w14:textId="1A306CAA" w:rsidR="00EC7ED6" w:rsidRDefault="007F4D64" w:rsidP="00FA23A1">
      <w:pPr>
        <w:jc w:val="center"/>
        <w:rPr>
          <w:rFonts w:cstheme="minorHAnsi"/>
          <w:b/>
          <w:bCs/>
          <w:sz w:val="32"/>
          <w:szCs w:val="28"/>
        </w:rPr>
      </w:pPr>
      <w:r w:rsidRPr="003C78EC">
        <w:rPr>
          <w:rFonts w:cstheme="minorHAnsi"/>
          <w:b/>
          <w:bCs/>
          <w:sz w:val="32"/>
          <w:szCs w:val="28"/>
          <w:lang w:val="ru-RU"/>
        </w:rPr>
        <w:lastRenderedPageBreak/>
        <w:t xml:space="preserve">16 </w:t>
      </w:r>
      <w:r w:rsidRPr="00907DBB">
        <w:rPr>
          <w:rFonts w:cstheme="minorHAnsi"/>
          <w:b/>
          <w:bCs/>
          <w:sz w:val="32"/>
          <w:szCs w:val="28"/>
        </w:rPr>
        <w:t>варіант</w:t>
      </w:r>
    </w:p>
    <w:p w14:paraId="07712851" w14:textId="77777777" w:rsidR="00FA23A1" w:rsidRDefault="00FA23A1" w:rsidP="003105AD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Визначте структуру, в якій містилися б тільки числові значення функції </w:t>
      </w:r>
      <w:r>
        <w:rPr>
          <w:rStyle w:val="ProgText"/>
        </w:rPr>
        <w:t>f</w:t>
      </w:r>
      <w:r>
        <w:rPr>
          <w:rStyle w:val="ProgText"/>
          <w:lang w:val="ru-RU"/>
        </w:rPr>
        <w:t>(</w:t>
      </w:r>
      <w:r>
        <w:rPr>
          <w:rStyle w:val="ProgText"/>
        </w:rPr>
        <w:t>x</w:t>
      </w:r>
      <w:r>
        <w:rPr>
          <w:rStyle w:val="ProgText"/>
          <w:lang w:val="ru-RU"/>
        </w:rPr>
        <w:t>)</w:t>
      </w:r>
      <w:r>
        <w:rPr>
          <w:sz w:val="28"/>
          <w:szCs w:val="28"/>
        </w:rPr>
        <w:t xml:space="preserve"> (п.2), параметри </w:t>
      </w:r>
      <w:r>
        <w:rPr>
          <w:rStyle w:val="ProgText"/>
        </w:rPr>
        <w:t>a</w:t>
      </w:r>
      <w:r>
        <w:rPr>
          <w:sz w:val="28"/>
          <w:szCs w:val="28"/>
        </w:rPr>
        <w:t xml:space="preserve">, </w:t>
      </w:r>
      <w:r>
        <w:rPr>
          <w:rStyle w:val="ProgText"/>
        </w:rPr>
        <w:t>b</w:t>
      </w:r>
      <w:r>
        <w:rPr>
          <w:sz w:val="28"/>
          <w:szCs w:val="28"/>
        </w:rPr>
        <w:t xml:space="preserve">, значення кроку </w:t>
      </w:r>
      <w:r>
        <w:rPr>
          <w:rStyle w:val="ProgText"/>
        </w:rPr>
        <w:t>dx</w:t>
      </w:r>
      <w:r>
        <w:rPr>
          <w:b/>
          <w:w w:val="66"/>
          <w:sz w:val="28"/>
          <w:szCs w:val="28"/>
        </w:rPr>
        <w:t xml:space="preserve"> </w:t>
      </w:r>
      <w:r>
        <w:rPr>
          <w:sz w:val="28"/>
          <w:szCs w:val="28"/>
        </w:rPr>
        <w:t xml:space="preserve">та граничних значень аргументу функції </w:t>
      </w:r>
      <w:r>
        <w:rPr>
          <w:rStyle w:val="ProgText"/>
        </w:rPr>
        <w:t>x</w:t>
      </w:r>
      <w:r>
        <w:rPr>
          <w:rStyle w:val="ProgText"/>
          <w:lang w:val="ru-RU"/>
        </w:rPr>
        <w:t>1</w:t>
      </w:r>
      <w:r>
        <w:rPr>
          <w:b/>
          <w:i/>
          <w:w w:val="66"/>
          <w:sz w:val="28"/>
          <w:szCs w:val="28"/>
        </w:rPr>
        <w:t xml:space="preserve">, </w:t>
      </w:r>
      <w:r>
        <w:rPr>
          <w:rStyle w:val="ProgText"/>
        </w:rPr>
        <w:t>x</w:t>
      </w:r>
      <w:r>
        <w:rPr>
          <w:rStyle w:val="ProgText"/>
          <w:lang w:val="ru-RU"/>
        </w:rPr>
        <w:t>2</w:t>
      </w:r>
      <w:r>
        <w:rPr>
          <w:sz w:val="28"/>
          <w:szCs w:val="28"/>
        </w:rPr>
        <w:t xml:space="preserve"> (п.1)</w:t>
      </w:r>
      <w:r>
        <w:rPr>
          <w:b/>
          <w:w w:val="66"/>
          <w:sz w:val="28"/>
          <w:szCs w:val="28"/>
        </w:rPr>
        <w:t>.</w:t>
      </w:r>
    </w:p>
    <w:p w14:paraId="1B245AB5" w14:textId="77777777" w:rsidR="00FA23A1" w:rsidRDefault="00FA23A1" w:rsidP="003105AD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Розробіть програму, що має працювати при різних значеннях параметрів функції, граничних значень</w:t>
      </w:r>
      <w:r>
        <w:rPr>
          <w:rStyle w:val="ProgText"/>
          <w:lang w:val="ru-RU"/>
        </w:rPr>
        <w:t xml:space="preserve"> </w:t>
      </w:r>
      <w:r>
        <w:rPr>
          <w:rStyle w:val="ProgText"/>
        </w:rPr>
        <w:t>x</w:t>
      </w:r>
      <w:r>
        <w:rPr>
          <w:rStyle w:val="ProgText"/>
          <w:lang w:val="ru-RU"/>
        </w:rPr>
        <w:t>1</w:t>
      </w:r>
      <w:r>
        <w:rPr>
          <w:b/>
          <w:i/>
          <w:w w:val="66"/>
          <w:sz w:val="28"/>
          <w:szCs w:val="28"/>
        </w:rPr>
        <w:t xml:space="preserve">, </w:t>
      </w:r>
      <w:r>
        <w:rPr>
          <w:rStyle w:val="ProgText"/>
        </w:rPr>
        <w:t>x</w:t>
      </w:r>
      <w:r>
        <w:rPr>
          <w:rStyle w:val="ProgText"/>
          <w:lang w:val="ru-RU"/>
        </w:rPr>
        <w:t>2</w:t>
      </w:r>
      <w:r>
        <w:rPr>
          <w:sz w:val="28"/>
          <w:szCs w:val="28"/>
        </w:rPr>
        <w:t xml:space="preserve"> і кроку аргументу функції.</w:t>
      </w:r>
    </w:p>
    <w:p w14:paraId="5CB89CD5" w14:textId="77777777" w:rsidR="00FA23A1" w:rsidRDefault="00FA23A1" w:rsidP="003105AD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Створіть функцію </w:t>
      </w:r>
      <w:r>
        <w:rPr>
          <w:rStyle w:val="ProgText"/>
        </w:rPr>
        <w:t>ReadPar</w:t>
      </w:r>
      <w:r w:rsidRPr="00FA23A1">
        <w:rPr>
          <w:rStyle w:val="ProgText"/>
          <w:lang w:val="uk-UA"/>
        </w:rPr>
        <w:t>()</w:t>
      </w:r>
      <w:r>
        <w:rPr>
          <w:sz w:val="28"/>
          <w:szCs w:val="28"/>
        </w:rPr>
        <w:t xml:space="preserve">, призначення якої зчитування з клавіатури за допомогою функції </w:t>
      </w:r>
      <w:r>
        <w:rPr>
          <w:rStyle w:val="ProgText"/>
        </w:rPr>
        <w:t>scanf</w:t>
      </w:r>
      <w:r w:rsidRPr="00FA23A1">
        <w:rPr>
          <w:rStyle w:val="ProgText"/>
          <w:lang w:val="uk-UA"/>
        </w:rPr>
        <w:t>()</w:t>
      </w:r>
      <w:r>
        <w:rPr>
          <w:b/>
          <w:i/>
          <w:w w:val="66"/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значень параметрів функції та параметрів </w:t>
      </w:r>
      <w:r>
        <w:rPr>
          <w:rStyle w:val="ProgText"/>
        </w:rPr>
        <w:t>dx</w:t>
      </w:r>
      <w:r>
        <w:rPr>
          <w:sz w:val="28"/>
          <w:szCs w:val="28"/>
        </w:rPr>
        <w:t xml:space="preserve">,  </w:t>
      </w:r>
      <w:r>
        <w:rPr>
          <w:rStyle w:val="ProgText"/>
        </w:rPr>
        <w:t>x</w:t>
      </w:r>
      <w:r w:rsidRPr="00FA23A1">
        <w:rPr>
          <w:rStyle w:val="ProgText"/>
          <w:lang w:val="uk-UA"/>
        </w:rPr>
        <w:t>1</w:t>
      </w:r>
      <w:r>
        <w:rPr>
          <w:b/>
          <w:i/>
          <w:w w:val="66"/>
          <w:sz w:val="28"/>
          <w:szCs w:val="28"/>
        </w:rPr>
        <w:t xml:space="preserve">, </w:t>
      </w:r>
      <w:r>
        <w:rPr>
          <w:rStyle w:val="ProgText"/>
        </w:rPr>
        <w:t>x</w:t>
      </w:r>
      <w:r w:rsidRPr="00FA23A1">
        <w:rPr>
          <w:rStyle w:val="ProgText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ma</w:t>
      </w:r>
    </w:p>
    <w:p w14:paraId="3165715E" w14:textId="77777777" w:rsidR="00FA23A1" w:rsidRDefault="00FA23A1" w:rsidP="003105AD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Знайдіть значення функції </w:t>
      </w:r>
      <w:r>
        <w:rPr>
          <w:rStyle w:val="ProgText"/>
        </w:rPr>
        <w:t>f</w:t>
      </w:r>
      <w:r w:rsidRPr="00FA23A1">
        <w:rPr>
          <w:rStyle w:val="ProgText"/>
          <w:lang w:val="ru-RU"/>
        </w:rPr>
        <w:t>(</w:t>
      </w:r>
      <w:r>
        <w:rPr>
          <w:rStyle w:val="ProgText"/>
        </w:rPr>
        <w:t>x</w:t>
      </w:r>
      <w:r w:rsidRPr="00FA23A1">
        <w:rPr>
          <w:rStyle w:val="ProgText"/>
          <w:lang w:val="ru-RU"/>
        </w:rPr>
        <w:t>)</w:t>
      </w:r>
      <w:r>
        <w:rPr>
          <w:b/>
          <w:w w:val="66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всіх точок діапазону </w:t>
      </w:r>
      <w:r w:rsidRPr="00FA23A1">
        <w:rPr>
          <w:rStyle w:val="ProgText"/>
          <w:lang w:val="ru-RU"/>
        </w:rPr>
        <w:t>[</w:t>
      </w:r>
      <w:r>
        <w:rPr>
          <w:rStyle w:val="ProgText"/>
        </w:rPr>
        <w:t>x</w:t>
      </w:r>
      <w:r w:rsidRPr="00FA23A1">
        <w:rPr>
          <w:rStyle w:val="ProgText"/>
          <w:lang w:val="ru-RU"/>
        </w:rPr>
        <w:t>1,</w:t>
      </w:r>
      <w:r>
        <w:rPr>
          <w:rStyle w:val="ProgText"/>
        </w:rPr>
        <w:t>x</w:t>
      </w:r>
      <w:r w:rsidRPr="00FA23A1">
        <w:rPr>
          <w:rStyle w:val="ProgText"/>
          <w:lang w:val="ru-RU"/>
        </w:rPr>
        <w:t>2]</w:t>
      </w:r>
      <w:r>
        <w:rPr>
          <w:sz w:val="28"/>
          <w:szCs w:val="28"/>
        </w:rPr>
        <w:t xml:space="preserve">, зокрема для випадків, коли </w:t>
      </w:r>
      <w:r>
        <w:rPr>
          <w:rStyle w:val="ProgText"/>
        </w:rPr>
        <w:t>dx</w:t>
      </w:r>
      <w:r>
        <w:rPr>
          <w:sz w:val="28"/>
          <w:szCs w:val="28"/>
        </w:rPr>
        <w:t xml:space="preserve"> після можливих розрахунків може перевищувати точне значення на 0,1%.</w:t>
      </w:r>
    </w:p>
    <w:p w14:paraId="1BBB02C2" w14:textId="77777777" w:rsidR="00FA23A1" w:rsidRDefault="00FA23A1" w:rsidP="003105AD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Створіть функцію </w:t>
      </w:r>
      <w:r>
        <w:rPr>
          <w:rStyle w:val="ProgText"/>
        </w:rPr>
        <w:t>Tab</w:t>
      </w:r>
      <w:r w:rsidRPr="00FA23A1">
        <w:rPr>
          <w:rStyle w:val="ProgText"/>
          <w:lang w:val="uk-UA"/>
        </w:rPr>
        <w:t>()</w:t>
      </w:r>
      <w:r>
        <w:rPr>
          <w:sz w:val="28"/>
          <w:szCs w:val="28"/>
        </w:rPr>
        <w:t xml:space="preserve">, що виводить на екран розраховані значення функції </w:t>
      </w:r>
      <w:r>
        <w:rPr>
          <w:rStyle w:val="ProgText"/>
        </w:rPr>
        <w:t>f</w:t>
      </w:r>
      <w:r w:rsidRPr="00FA23A1">
        <w:rPr>
          <w:rStyle w:val="ProgText"/>
          <w:lang w:val="uk-UA"/>
        </w:rPr>
        <w:t>(</w:t>
      </w:r>
      <w:r>
        <w:rPr>
          <w:rStyle w:val="ProgText"/>
        </w:rPr>
        <w:t>x</w:t>
      </w:r>
      <w:r w:rsidRPr="00FA23A1">
        <w:rPr>
          <w:rStyle w:val="ProgText"/>
          <w:lang w:val="uk-UA"/>
        </w:rPr>
        <w:t>)</w:t>
      </w:r>
      <w:r>
        <w:rPr>
          <w:sz w:val="28"/>
          <w:szCs w:val="28"/>
        </w:rPr>
        <w:t xml:space="preserve"> та значення аргументу </w:t>
      </w:r>
      <w:r>
        <w:rPr>
          <w:rStyle w:val="ProgText"/>
        </w:rPr>
        <w:t>x</w:t>
      </w:r>
      <w:r>
        <w:rPr>
          <w:sz w:val="28"/>
          <w:szCs w:val="28"/>
        </w:rPr>
        <w:t xml:space="preserve"> з такою кількістю значущих цифр, як наведено у таблиці (п.3). При створенні таблиці слід застосувати символи псевдографіки.</w:t>
      </w:r>
    </w:p>
    <w:p w14:paraId="70659D9F" w14:textId="77777777" w:rsidR="00FA23A1" w:rsidRDefault="00FA23A1" w:rsidP="003105AD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розрахованих значень функцій </w:t>
      </w:r>
      <w:r>
        <w:rPr>
          <w:rStyle w:val="ProgText"/>
        </w:rPr>
        <w:t>f</w:t>
      </w:r>
      <w:r>
        <w:rPr>
          <w:rStyle w:val="ProgText"/>
          <w:lang w:val="ru-RU"/>
        </w:rPr>
        <w:t>(</w:t>
      </w:r>
      <w:r>
        <w:rPr>
          <w:rStyle w:val="ProgText"/>
        </w:rPr>
        <w:t>x</w:t>
      </w:r>
      <w:r>
        <w:rPr>
          <w:rStyle w:val="ProgText"/>
          <w:lang w:val="ru-RU"/>
        </w:rPr>
        <w:t>)</w:t>
      </w:r>
      <w:r>
        <w:rPr>
          <w:sz w:val="28"/>
          <w:szCs w:val="28"/>
        </w:rPr>
        <w:t xml:space="preserve"> обчисліть параметри </w:t>
      </w:r>
      <w:r>
        <w:rPr>
          <w:rStyle w:val="ProgText"/>
        </w:rPr>
        <w:t>S</w:t>
      </w:r>
      <w:r>
        <w:rPr>
          <w:rStyle w:val="ProgText"/>
          <w:lang w:val="ru-RU"/>
        </w:rPr>
        <w:t>1</w:t>
      </w:r>
      <w:r>
        <w:rPr>
          <w:sz w:val="28"/>
          <w:szCs w:val="28"/>
        </w:rPr>
        <w:t xml:space="preserve">, </w:t>
      </w:r>
      <w:r>
        <w:rPr>
          <w:rStyle w:val="ProgText"/>
        </w:rPr>
        <w:t>S</w:t>
      </w:r>
      <w:r>
        <w:rPr>
          <w:rStyle w:val="ProgText"/>
          <w:lang w:val="ru-RU"/>
        </w:rPr>
        <w:t>2</w:t>
      </w:r>
      <w:r>
        <w:rPr>
          <w:sz w:val="28"/>
          <w:szCs w:val="28"/>
        </w:rPr>
        <w:t xml:space="preserve">, наведені в п.6. Створіть масив дійсних чисел </w:t>
      </w:r>
      <w:r>
        <w:rPr>
          <w:rStyle w:val="ProgText"/>
        </w:rPr>
        <w:t>rnd</w:t>
      </w:r>
      <w:r>
        <w:rPr>
          <w:rStyle w:val="ProgText"/>
          <w:lang w:val="ru-RU"/>
        </w:rPr>
        <w:t>[</w:t>
      </w:r>
      <w:r>
        <w:rPr>
          <w:rStyle w:val="ProgText"/>
        </w:rPr>
        <w:t>i</w:t>
      </w:r>
      <w:r>
        <w:rPr>
          <w:rStyle w:val="ProgText"/>
          <w:lang w:val="ru-RU"/>
        </w:rPr>
        <w:t>]</w:t>
      </w:r>
      <w:r>
        <w:rPr>
          <w:sz w:val="28"/>
          <w:szCs w:val="28"/>
        </w:rPr>
        <w:t xml:space="preserve"> такого ж розміру, що й масив значень функції </w:t>
      </w:r>
      <w:r>
        <w:rPr>
          <w:rStyle w:val="ProgText"/>
        </w:rPr>
        <w:t>f</w:t>
      </w:r>
      <w:r>
        <w:rPr>
          <w:rStyle w:val="ProgText"/>
          <w:lang w:val="ru-RU"/>
        </w:rPr>
        <w:t>(</w:t>
      </w:r>
      <w:r>
        <w:rPr>
          <w:rStyle w:val="ProgText"/>
        </w:rPr>
        <w:t>x</w:t>
      </w:r>
      <w:r>
        <w:rPr>
          <w:rStyle w:val="ProgText"/>
          <w:lang w:val="ru-RU"/>
        </w:rPr>
        <w:t>)</w:t>
      </w:r>
      <w:r>
        <w:rPr>
          <w:sz w:val="28"/>
          <w:szCs w:val="28"/>
        </w:rPr>
        <w:t xml:space="preserve">. Значення масиву дійсних чисел повинні бути випадковими в діапазоні </w:t>
      </w:r>
      <w:r w:rsidRPr="00FA23A1">
        <w:rPr>
          <w:rStyle w:val="ProgText"/>
          <w:lang w:val="uk-UA"/>
        </w:rPr>
        <w:t>[</w:t>
      </w:r>
      <w:r>
        <w:rPr>
          <w:rStyle w:val="ProgText"/>
        </w:rPr>
        <w:t>Smin</w:t>
      </w:r>
      <w:r w:rsidRPr="00FA23A1">
        <w:rPr>
          <w:rStyle w:val="ProgText"/>
          <w:lang w:val="uk-UA"/>
        </w:rPr>
        <w:t xml:space="preserve">, </w:t>
      </w:r>
      <w:r>
        <w:rPr>
          <w:rStyle w:val="ProgText"/>
        </w:rPr>
        <w:t>Smax</w:t>
      </w:r>
      <w:r w:rsidRPr="00FA23A1">
        <w:rPr>
          <w:rStyle w:val="ProgText"/>
          <w:lang w:val="uk-UA"/>
        </w:rPr>
        <w:t>]</w:t>
      </w:r>
      <w:r>
        <w:rPr>
          <w:sz w:val="28"/>
          <w:szCs w:val="28"/>
        </w:rPr>
        <w:t xml:space="preserve">, де </w:t>
      </w:r>
      <w:r>
        <w:rPr>
          <w:rStyle w:val="ProgText"/>
        </w:rPr>
        <w:t>Smin</w:t>
      </w:r>
      <w:r>
        <w:rPr>
          <w:b/>
          <w:w w:val="66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є меншим, а </w:t>
      </w:r>
      <w:r>
        <w:rPr>
          <w:rStyle w:val="ProgText"/>
        </w:rPr>
        <w:t>Smax</w:t>
      </w:r>
      <w:r>
        <w:rPr>
          <w:b/>
          <w:w w:val="66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є більшим з поміж </w:t>
      </w:r>
      <w:r>
        <w:rPr>
          <w:rStyle w:val="ProgText"/>
        </w:rPr>
        <w:t>S</w:t>
      </w:r>
      <w:r w:rsidRPr="00FA23A1">
        <w:rPr>
          <w:rStyle w:val="ProgText"/>
          <w:lang w:val="uk-UA"/>
        </w:rPr>
        <w:t>1</w:t>
      </w:r>
      <w:r>
        <w:rPr>
          <w:sz w:val="28"/>
          <w:szCs w:val="28"/>
        </w:rPr>
        <w:t xml:space="preserve"> та</w:t>
      </w:r>
      <w:r>
        <w:rPr>
          <w:b/>
          <w:w w:val="66"/>
          <w:sz w:val="28"/>
          <w:szCs w:val="28"/>
        </w:rPr>
        <w:t xml:space="preserve"> </w:t>
      </w:r>
      <w:r>
        <w:rPr>
          <w:rStyle w:val="ProgText"/>
        </w:rPr>
        <w:t>S</w:t>
      </w:r>
      <w:r w:rsidRPr="00FA23A1">
        <w:rPr>
          <w:rStyle w:val="ProgText"/>
          <w:lang w:val="uk-UA"/>
        </w:rPr>
        <w:t>2</w:t>
      </w:r>
      <w:r>
        <w:rPr>
          <w:sz w:val="28"/>
          <w:szCs w:val="28"/>
        </w:rPr>
        <w:t xml:space="preserve">. Крок випадкових значень має складати </w:t>
      </w:r>
      <w:r>
        <w:rPr>
          <w:rStyle w:val="ProgText"/>
          <w:rFonts w:ascii="Symbol" w:eastAsia="Symbol" w:hAnsi="Symbol" w:cs="Symbol"/>
        </w:rPr>
        <w:t></w:t>
      </w:r>
      <w:r>
        <w:rPr>
          <w:rStyle w:val="ProgText"/>
          <w:lang w:val="ru-RU"/>
        </w:rPr>
        <w:t>*</w:t>
      </w:r>
      <w:r>
        <w:rPr>
          <w:rStyle w:val="ProgText"/>
        </w:rPr>
        <w:t>S</w:t>
      </w:r>
      <w:r>
        <w:rPr>
          <w:rStyle w:val="ProgText"/>
          <w:lang w:val="ru-RU"/>
        </w:rPr>
        <w:t>сер</w:t>
      </w:r>
      <w:r>
        <w:rPr>
          <w:sz w:val="28"/>
          <w:szCs w:val="28"/>
        </w:rPr>
        <w:t xml:space="preserve">, </w:t>
      </w:r>
      <w:r>
        <w:rPr>
          <w:rStyle w:val="ProgText"/>
        </w:rPr>
        <w:t>S</w:t>
      </w:r>
      <w:r>
        <w:rPr>
          <w:rStyle w:val="ProgText"/>
          <w:lang w:val="ru-RU"/>
        </w:rPr>
        <w:t>сер=(</w:t>
      </w:r>
      <w:r>
        <w:rPr>
          <w:rStyle w:val="ProgText"/>
        </w:rPr>
        <w:t>Smin</w:t>
      </w:r>
      <w:r>
        <w:rPr>
          <w:rStyle w:val="ProgText"/>
          <w:lang w:val="ru-RU"/>
        </w:rPr>
        <w:t>+</w:t>
      </w:r>
      <w:r>
        <w:rPr>
          <w:rStyle w:val="ProgText"/>
        </w:rPr>
        <w:t>Smax</w:t>
      </w:r>
      <w:r>
        <w:rPr>
          <w:rStyle w:val="ProgText"/>
          <w:lang w:val="ru-RU"/>
        </w:rPr>
        <w:t xml:space="preserve">)/2 </w:t>
      </w:r>
      <w:r>
        <w:rPr>
          <w:b/>
          <w:w w:val="66"/>
          <w:sz w:val="28"/>
          <w:szCs w:val="28"/>
        </w:rPr>
        <w:t>(</w:t>
      </w:r>
      <w:r>
        <w:rPr>
          <w:rStyle w:val="ProgText"/>
          <w:rFonts w:ascii="Symbol" w:eastAsia="Symbol" w:hAnsi="Symbol" w:cs="Symbol"/>
        </w:rPr>
        <w:t></w:t>
      </w:r>
      <w:r>
        <w:rPr>
          <w:rStyle w:val="ProgText"/>
          <w:lang w:val="ru-RU"/>
        </w:rPr>
        <w:t xml:space="preserve"> </w:t>
      </w:r>
      <w:r>
        <w:rPr>
          <w:sz w:val="28"/>
          <w:szCs w:val="28"/>
        </w:rPr>
        <w:t>визначено в</w:t>
      </w:r>
      <w:r>
        <w:rPr>
          <w:b/>
          <w:w w:val="66"/>
          <w:sz w:val="28"/>
          <w:szCs w:val="28"/>
        </w:rPr>
        <w:t xml:space="preserve"> </w:t>
      </w:r>
      <w:r>
        <w:rPr>
          <w:sz w:val="28"/>
          <w:szCs w:val="28"/>
        </w:rPr>
        <w:t>п.5).</w:t>
      </w:r>
    </w:p>
    <w:p w14:paraId="055CD21A" w14:textId="77777777" w:rsidR="00FA23A1" w:rsidRDefault="00FA23A1" w:rsidP="003105AD">
      <w:pPr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Виведіть на екран значення </w:t>
      </w:r>
      <w:r>
        <w:rPr>
          <w:rStyle w:val="ProgText"/>
        </w:rPr>
        <w:t>S</w:t>
      </w:r>
      <w:r>
        <w:rPr>
          <w:rStyle w:val="ProgText"/>
          <w:lang w:val="ru-RU"/>
        </w:rPr>
        <w:t>1</w:t>
      </w:r>
      <w:r>
        <w:rPr>
          <w:sz w:val="28"/>
          <w:szCs w:val="28"/>
        </w:rPr>
        <w:t xml:space="preserve"> та</w:t>
      </w:r>
      <w:r>
        <w:rPr>
          <w:b/>
          <w:w w:val="66"/>
          <w:sz w:val="28"/>
          <w:szCs w:val="28"/>
        </w:rPr>
        <w:t xml:space="preserve"> </w:t>
      </w:r>
      <w:r>
        <w:rPr>
          <w:rStyle w:val="ProgText"/>
        </w:rPr>
        <w:t>S</w:t>
      </w:r>
      <w:r>
        <w:rPr>
          <w:rStyle w:val="ProgText"/>
          <w:lang w:val="ru-RU"/>
        </w:rPr>
        <w:t>2</w:t>
      </w:r>
      <w:r>
        <w:rPr>
          <w:b/>
          <w:w w:val="66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та створеного масиву випадкових чисел в табличному режимі.</w:t>
      </w:r>
      <w:r>
        <w:rPr>
          <w:sz w:val="20"/>
          <w:szCs w:val="20"/>
        </w:rPr>
        <w:t xml:space="preserve"> </w:t>
      </w:r>
    </w:p>
    <w:p w14:paraId="54F4F44E" w14:textId="7570EE84" w:rsidR="00FA23A1" w:rsidRDefault="00FA23A1" w:rsidP="009D1746">
      <w:pPr>
        <w:pStyle w:val="ListParagraph"/>
        <w:numPr>
          <w:ilvl w:val="0"/>
          <w:numId w:val="10"/>
        </w:numPr>
        <w:pBdr>
          <w:bottom w:val="single" w:sz="12" w:space="1" w:color="000000"/>
        </w:pBdr>
        <w:spacing w:after="0" w:line="240" w:lineRule="auto"/>
        <w:jc w:val="both"/>
      </w:pPr>
      <w:r w:rsidRPr="009D1746">
        <w:rPr>
          <w:sz w:val="28"/>
          <w:szCs w:val="28"/>
        </w:rPr>
        <w:t xml:space="preserve">Визначте лінійну функцію перетворення розрахованих значень функції </w:t>
      </w:r>
      <w:r>
        <w:rPr>
          <w:rStyle w:val="ProgText"/>
        </w:rPr>
        <w:t>f</w:t>
      </w:r>
      <w:r w:rsidRPr="009D1746">
        <w:rPr>
          <w:rStyle w:val="ProgText"/>
          <w:lang w:val="ru-RU"/>
        </w:rPr>
        <w:t>(</w:t>
      </w:r>
      <w:r>
        <w:rPr>
          <w:rStyle w:val="ProgText"/>
        </w:rPr>
        <w:t>x</w:t>
      </w:r>
      <w:r w:rsidRPr="009D1746">
        <w:rPr>
          <w:rStyle w:val="ProgText"/>
          <w:lang w:val="ru-RU"/>
        </w:rPr>
        <w:t>)</w:t>
      </w:r>
      <w:r w:rsidRPr="009D1746">
        <w:rPr>
          <w:b/>
          <w:w w:val="66"/>
          <w:sz w:val="28"/>
          <w:szCs w:val="28"/>
        </w:rPr>
        <w:t xml:space="preserve"> </w:t>
      </w:r>
      <w:r w:rsidRPr="009D1746">
        <w:rPr>
          <w:sz w:val="28"/>
          <w:szCs w:val="28"/>
        </w:rPr>
        <w:t xml:space="preserve">в цілі числа діапазону </w:t>
      </w:r>
      <w:r w:rsidRPr="009D1746">
        <w:rPr>
          <w:rStyle w:val="ProgText"/>
          <w:lang w:val="ru-RU"/>
        </w:rPr>
        <w:t xml:space="preserve">[0, </w:t>
      </w:r>
      <w:r>
        <w:rPr>
          <w:rStyle w:val="ProgText"/>
        </w:rPr>
        <w:t>A</w:t>
      </w:r>
      <w:r w:rsidRPr="009D1746">
        <w:rPr>
          <w:rStyle w:val="ProgText"/>
          <w:lang w:val="ru-RU"/>
        </w:rPr>
        <w:t>]</w:t>
      </w:r>
      <w:r w:rsidRPr="009D1746">
        <w:rPr>
          <w:sz w:val="28"/>
          <w:szCs w:val="28"/>
        </w:rPr>
        <w:t xml:space="preserve"> (п.5). Створіть функцію</w:t>
      </w:r>
      <w:r w:rsidRPr="009D1746">
        <w:rPr>
          <w:b/>
          <w:i/>
          <w:w w:val="66"/>
          <w:sz w:val="28"/>
          <w:szCs w:val="28"/>
        </w:rPr>
        <w:t xml:space="preserve"> </w:t>
      </w:r>
      <w:r>
        <w:rPr>
          <w:rStyle w:val="ProgText"/>
        </w:rPr>
        <w:t>Print</w:t>
      </w:r>
      <w:r w:rsidRPr="009D1746">
        <w:rPr>
          <w:rStyle w:val="ProgText"/>
          <w:lang w:val="ru-RU"/>
        </w:rPr>
        <w:t>()</w:t>
      </w:r>
      <w:r w:rsidRPr="009D1746">
        <w:rPr>
          <w:sz w:val="28"/>
          <w:szCs w:val="28"/>
        </w:rPr>
        <w:t xml:space="preserve">, яка б виводила перетворені значення  функції на екран у вигляді вертикальної залежності функції </w:t>
      </w:r>
      <w:r>
        <w:rPr>
          <w:noProof/>
        </w:rPr>
        <w:drawing>
          <wp:inline distT="0" distB="0" distL="0" distR="0" wp14:anchorId="544D2B67" wp14:editId="2F86EACE">
            <wp:extent cx="388620" cy="17970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746">
        <w:rPr>
          <w:sz w:val="28"/>
          <w:szCs w:val="28"/>
        </w:rPr>
        <w:t xml:space="preserve"> за допомогою символу, код якого описано в п. 4.</w:t>
      </w:r>
    </w:p>
    <w:p w14:paraId="73A68AA3" w14:textId="77777777" w:rsidR="00FA23A1" w:rsidRPr="00FA23A1" w:rsidRDefault="00FA23A1" w:rsidP="00FA23A1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bookmarkStart w:id="0" w:name="_Hlk53993299"/>
      <w:r w:rsidRPr="00FA23A1">
        <w:rPr>
          <w:sz w:val="28"/>
          <w:szCs w:val="28"/>
        </w:rPr>
        <w:t>Значення параметрів:</w:t>
      </w:r>
    </w:p>
    <w:tbl>
      <w:tblPr>
        <w:tblW w:w="2920" w:type="dxa"/>
        <w:jc w:val="center"/>
        <w:tblLayout w:type="fixed"/>
        <w:tblLook w:val="01E0" w:firstRow="1" w:lastRow="1" w:firstColumn="1" w:lastColumn="1" w:noHBand="0" w:noVBand="0"/>
      </w:tblPr>
      <w:tblGrid>
        <w:gridCol w:w="576"/>
        <w:gridCol w:w="535"/>
        <w:gridCol w:w="577"/>
        <w:gridCol w:w="596"/>
        <w:gridCol w:w="636"/>
      </w:tblGrid>
      <w:tr w:rsidR="00FA23A1" w14:paraId="65D869FB" w14:textId="77777777" w:rsidTr="006A436D">
        <w:trPr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1800E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A8835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81B0A" w14:textId="77777777" w:rsidR="00FA23A1" w:rsidRDefault="006A436D" w:rsidP="00FA23A1">
            <w:pPr>
              <w:widowControl w:val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23AE8" w14:textId="77777777" w:rsidR="00FA23A1" w:rsidRDefault="006A436D" w:rsidP="00FA23A1">
            <w:pPr>
              <w:widowControl w:val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A9BD1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dx</m:t>
                </m:r>
              </m:oMath>
            </m:oMathPara>
          </w:p>
        </w:tc>
      </w:tr>
      <w:tr w:rsidR="00FA23A1" w14:paraId="476502A9" w14:textId="77777777" w:rsidTr="006A436D">
        <w:trPr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69FD8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EFD42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69402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8F20F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B017D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</w:tbl>
    <w:p w14:paraId="0923D6C1" w14:textId="472F6FF7" w:rsidR="00FA23A1" w:rsidRPr="00FA23A1" w:rsidRDefault="00FA23A1" w:rsidP="00FA23A1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FA23A1">
        <w:rPr>
          <w:sz w:val="28"/>
          <w:szCs w:val="28"/>
        </w:rPr>
        <w:t>Визначення функції:</w:t>
      </w: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-b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x≤1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x+b) 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x&gt;1</m:t>
                  </m:r>
                </m:e>
              </m:mr>
            </m:m>
          </m:e>
        </m:d>
      </m:oMath>
    </w:p>
    <w:p w14:paraId="3EF256EC" w14:textId="4DD5CE12" w:rsidR="00FA23A1" w:rsidRPr="00FA23A1" w:rsidRDefault="00FA23A1" w:rsidP="00FA23A1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FA23A1">
        <w:rPr>
          <w:sz w:val="28"/>
          <w:szCs w:val="28"/>
        </w:rPr>
        <w:t xml:space="preserve"> Вигляд таблиці:</w:t>
      </w:r>
    </w:p>
    <w:tbl>
      <w:tblPr>
        <w:tblW w:w="2228" w:type="dxa"/>
        <w:jc w:val="center"/>
        <w:tblLayout w:type="fixed"/>
        <w:tblLook w:val="01E0" w:firstRow="1" w:lastRow="1" w:firstColumn="1" w:lastColumn="1" w:noHBand="0" w:noVBand="0"/>
      </w:tblPr>
      <w:tblGrid>
        <w:gridCol w:w="536"/>
        <w:gridCol w:w="565"/>
        <w:gridCol w:w="1127"/>
      </w:tblGrid>
      <w:tr w:rsidR="00FA23A1" w14:paraId="604F9822" w14:textId="77777777" w:rsidTr="006A436D">
        <w:trPr>
          <w:jc w:val="center"/>
        </w:trPr>
        <w:tc>
          <w:tcPr>
            <w:tcW w:w="536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71FD6709" w14:textId="77777777" w:rsidR="00FA23A1" w:rsidRDefault="00FA23A1" w:rsidP="00FA23A1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</w:t>
            </w:r>
          </w:p>
        </w:tc>
        <w:tc>
          <w:tcPr>
            <w:tcW w:w="56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166B32A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27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7BF42580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FA23A1" w14:paraId="643AC4C9" w14:textId="77777777" w:rsidTr="006A436D">
        <w:trPr>
          <w:jc w:val="center"/>
        </w:trPr>
        <w:tc>
          <w:tcPr>
            <w:tcW w:w="5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88C3B46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6CACDFC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D4D296C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1.12345</w:t>
            </w:r>
          </w:p>
        </w:tc>
      </w:tr>
      <w:tr w:rsidR="00FA23A1" w14:paraId="79EAC4E4" w14:textId="77777777" w:rsidTr="006A436D">
        <w:trPr>
          <w:jc w:val="center"/>
        </w:trPr>
        <w:tc>
          <w:tcPr>
            <w:tcW w:w="53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3D9C47D5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2F7C970A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127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59BB1A3F" w14:textId="77777777" w:rsidR="00FA23A1" w:rsidRDefault="00FA23A1" w:rsidP="00FA23A1">
            <w:pPr>
              <w:widowControl w:val="0"/>
              <w:rPr>
                <w:sz w:val="28"/>
                <w:szCs w:val="28"/>
              </w:rPr>
            </w:pPr>
          </w:p>
        </w:tc>
      </w:tr>
    </w:tbl>
    <w:p w14:paraId="3E904F25" w14:textId="359D355F" w:rsidR="00FA23A1" w:rsidRPr="00FA23A1" w:rsidRDefault="00FA23A1" w:rsidP="00FA23A1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FA23A1">
        <w:rPr>
          <w:sz w:val="28"/>
          <w:szCs w:val="28"/>
        </w:rPr>
        <w:t xml:space="preserve"> Код символу 0xDD {</w:t>
      </w:r>
      <w:r w:rsidRPr="00FA23A1">
        <w:rPr>
          <w:rFonts w:ascii="Arial" w:hAnsi="Arial" w:cs="Arial"/>
          <w:sz w:val="28"/>
          <w:szCs w:val="28"/>
        </w:rPr>
        <w:t>▌</w:t>
      </w:r>
      <w:r w:rsidRPr="00FA23A1">
        <w:rPr>
          <w:sz w:val="28"/>
          <w:szCs w:val="28"/>
        </w:rPr>
        <w:t>}.</w:t>
      </w:r>
    </w:p>
    <w:p w14:paraId="41392312" w14:textId="77777777" w:rsidR="00FA23A1" w:rsidRDefault="00FA23A1" w:rsidP="00FA23A1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Параметри: A=55, </w:t>
      </w:r>
      <w:r>
        <w:rPr>
          <w:rFonts w:ascii="Symbol" w:hAnsi="Symbol"/>
          <w:sz w:val="28"/>
          <w:szCs w:val="28"/>
        </w:rPr>
        <w:t></w:t>
      </w:r>
      <w:r>
        <w:rPr>
          <w:sz w:val="28"/>
          <w:szCs w:val="28"/>
        </w:rPr>
        <w:t>=0.01.</w:t>
      </w:r>
    </w:p>
    <w:p w14:paraId="48034134" w14:textId="257F1DC0" w:rsidR="00FA23A1" w:rsidRDefault="00FA23A1" w:rsidP="00FA23A1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сума всіх парних за номером точок масиву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</w:rPr>
        <w:t>, S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– максимальне </w:t>
      </w:r>
      <w:bookmarkEnd w:id="0"/>
      <w:r>
        <w:rPr>
          <w:sz w:val="28"/>
          <w:szCs w:val="28"/>
        </w:rPr>
        <w:t xml:space="preserve">значення функції </w:t>
      </w:r>
      <m:oMath>
        <m:r>
          <w:rPr>
            <w:rFonts w:ascii="Cambria Math" w:hAnsi="Cambria Math"/>
          </w:rPr>
          <m:t>f(x)</m:t>
        </m:r>
      </m:oMath>
      <w:r>
        <w:rPr>
          <w:sz w:val="28"/>
          <w:szCs w:val="28"/>
        </w:rPr>
        <w:t xml:space="preserve"> серед парних розрахованих точок.</w:t>
      </w:r>
    </w:p>
    <w:p w14:paraId="18A51CAE" w14:textId="77777777" w:rsidR="00FC107B" w:rsidRDefault="00FC107B" w:rsidP="00FC107B">
      <w:pPr>
        <w:spacing w:after="0" w:line="240" w:lineRule="auto"/>
        <w:ind w:left="360"/>
        <w:rPr>
          <w:sz w:val="28"/>
          <w:szCs w:val="28"/>
        </w:rPr>
      </w:pPr>
    </w:p>
    <w:p w14:paraId="3FE955A9" w14:textId="77777777" w:rsidR="00FA23A1" w:rsidRDefault="00FA23A1" w:rsidP="00FC107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Що таке поліморфізм в об'єктно-орієнтованому програмуванні?</w:t>
      </w:r>
    </w:p>
    <w:p w14:paraId="4EC57047" w14:textId="647224FA" w:rsidR="00FA23A1" w:rsidRPr="00FC107B" w:rsidRDefault="00FA23A1" w:rsidP="00FC107B">
      <w:pPr>
        <w:ind w:left="360"/>
        <w:rPr>
          <w:sz w:val="28"/>
          <w:szCs w:val="28"/>
        </w:rPr>
      </w:pPr>
      <w:r w:rsidRPr="00FC107B">
        <w:rPr>
          <w:sz w:val="28"/>
          <w:szCs w:val="28"/>
        </w:rPr>
        <w:t>Що таке послідовне виконання в структурному програмуванні?</w:t>
      </w:r>
    </w:p>
    <w:p w14:paraId="0A0177EB" w14:textId="756237D4" w:rsidR="003105AD" w:rsidRDefault="003105AD" w:rsidP="00FA23A1">
      <w:pPr>
        <w:rPr>
          <w:sz w:val="28"/>
          <w:szCs w:val="28"/>
        </w:rPr>
      </w:pPr>
    </w:p>
    <w:p w14:paraId="5404A877" w14:textId="43B534AB" w:rsidR="003105AD" w:rsidRDefault="003105AD" w:rsidP="00FA23A1">
      <w:pPr>
        <w:rPr>
          <w:sz w:val="32"/>
          <w:szCs w:val="32"/>
        </w:rPr>
      </w:pPr>
      <w:r w:rsidRPr="003105AD">
        <w:rPr>
          <w:sz w:val="32"/>
          <w:szCs w:val="32"/>
        </w:rPr>
        <w:t>Завдання 1</w:t>
      </w:r>
      <w:r>
        <w:rPr>
          <w:sz w:val="32"/>
          <w:szCs w:val="32"/>
        </w:rPr>
        <w:t xml:space="preserve"> :</w:t>
      </w:r>
    </w:p>
    <w:p w14:paraId="19B25472" w14:textId="4266D4C5" w:rsidR="003105AD" w:rsidRPr="003105AD" w:rsidRDefault="003105AD" w:rsidP="00FA23A1">
      <w:pPr>
        <w:rPr>
          <w:sz w:val="28"/>
          <w:szCs w:val="28"/>
        </w:rPr>
      </w:pPr>
      <w:r w:rsidRPr="003105AD">
        <w:rPr>
          <w:sz w:val="28"/>
          <w:szCs w:val="28"/>
        </w:rPr>
        <w:t xml:space="preserve">Клас з необхідними </w:t>
      </w:r>
      <w:r w:rsidR="006A436D">
        <w:rPr>
          <w:sz w:val="28"/>
          <w:szCs w:val="28"/>
        </w:rPr>
        <w:t>полями</w:t>
      </w:r>
    </w:p>
    <w:p w14:paraId="1116BAD0" w14:textId="5F638F3D" w:rsidR="008861AB" w:rsidRPr="003105AD" w:rsidRDefault="006A436D" w:rsidP="00FA23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7B029D" wp14:editId="4F1FF748">
            <wp:extent cx="6038850" cy="1323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2DF8" w14:textId="5D735776" w:rsidR="003105AD" w:rsidRDefault="003105AD" w:rsidP="003105AD">
      <w:pPr>
        <w:rPr>
          <w:sz w:val="32"/>
          <w:szCs w:val="32"/>
        </w:rPr>
      </w:pPr>
      <w:r w:rsidRPr="003105AD">
        <w:rPr>
          <w:sz w:val="32"/>
          <w:szCs w:val="32"/>
        </w:rPr>
        <w:t xml:space="preserve">Завдання </w:t>
      </w:r>
      <w:r>
        <w:rPr>
          <w:sz w:val="32"/>
          <w:szCs w:val="32"/>
        </w:rPr>
        <w:t xml:space="preserve">2 : </w:t>
      </w:r>
    </w:p>
    <w:p w14:paraId="2CEF346B" w14:textId="11DB0046" w:rsidR="003105AD" w:rsidRDefault="006A436D" w:rsidP="003105AD">
      <w:pPr>
        <w:rPr>
          <w:sz w:val="28"/>
          <w:szCs w:val="28"/>
        </w:rPr>
      </w:pPr>
      <w:r>
        <w:rPr>
          <w:sz w:val="28"/>
          <w:szCs w:val="28"/>
        </w:rPr>
        <w:t>Замість</w:t>
      </w:r>
      <w:r w:rsidR="003105AD" w:rsidRPr="003105AD">
        <w:rPr>
          <w:sz w:val="28"/>
          <w:szCs w:val="28"/>
        </w:rPr>
        <w:t xml:space="preserve"> конструктора </w:t>
      </w:r>
      <w:r>
        <w:rPr>
          <w:sz w:val="28"/>
          <w:szCs w:val="28"/>
        </w:rPr>
        <w:t>є метод , який дозволяє встановлювати одному й тому ж об’єкту різні параметри . Є параметри по замовчуванню</w:t>
      </w:r>
    </w:p>
    <w:p w14:paraId="7A79F3E2" w14:textId="221CE051" w:rsidR="006A436D" w:rsidRDefault="006A436D" w:rsidP="003105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18C13B" wp14:editId="51E3F3B7">
            <wp:extent cx="6188710" cy="17494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4357" w14:textId="35AC3CD1" w:rsidR="006A436D" w:rsidRDefault="006A436D" w:rsidP="003105AD">
      <w:pPr>
        <w:rPr>
          <w:sz w:val="28"/>
          <w:szCs w:val="28"/>
        </w:rPr>
      </w:pPr>
      <w:r>
        <w:rPr>
          <w:sz w:val="28"/>
          <w:szCs w:val="28"/>
        </w:rPr>
        <w:t>Декларуємо об’єкт і встановлюємо(перевстановлюємо) параметри</w:t>
      </w:r>
    </w:p>
    <w:p w14:paraId="55D89BF6" w14:textId="7FF9F327" w:rsidR="006A436D" w:rsidRDefault="006A436D" w:rsidP="003105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EE0A6C" wp14:editId="0512C5C0">
            <wp:extent cx="2524125" cy="866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713E" w14:textId="65E14678" w:rsidR="003105AD" w:rsidRDefault="006A436D" w:rsidP="00FA23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C427AB" wp14:editId="1132B18D">
            <wp:extent cx="5591175" cy="32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4318" w14:textId="61FC478E" w:rsidR="00981538" w:rsidRDefault="00981538" w:rsidP="00981538">
      <w:pPr>
        <w:rPr>
          <w:sz w:val="32"/>
          <w:szCs w:val="32"/>
        </w:rPr>
      </w:pPr>
      <w:r w:rsidRPr="003105AD">
        <w:rPr>
          <w:sz w:val="32"/>
          <w:szCs w:val="32"/>
        </w:rPr>
        <w:t xml:space="preserve">Завдання </w:t>
      </w:r>
      <w:r>
        <w:rPr>
          <w:sz w:val="32"/>
          <w:szCs w:val="32"/>
        </w:rPr>
        <w:t xml:space="preserve">3 : </w:t>
      </w:r>
    </w:p>
    <w:p w14:paraId="2651FEEF" w14:textId="2BA5F2F9" w:rsidR="00981538" w:rsidRPr="00981538" w:rsidRDefault="00981538" w:rsidP="00981538">
      <w:pPr>
        <w:rPr>
          <w:sz w:val="28"/>
          <w:szCs w:val="28"/>
        </w:rPr>
      </w:pPr>
      <w:r>
        <w:rPr>
          <w:sz w:val="28"/>
          <w:szCs w:val="28"/>
        </w:rPr>
        <w:t xml:space="preserve">Метод для зчитування </w:t>
      </w:r>
      <w:r>
        <w:rPr>
          <w:sz w:val="28"/>
          <w:szCs w:val="28"/>
          <w:lang w:val="en-US"/>
        </w:rPr>
        <w:t>ReadPar</w:t>
      </w:r>
      <w:r w:rsidRPr="001256A7">
        <w:rPr>
          <w:sz w:val="28"/>
          <w:szCs w:val="28"/>
          <w:lang w:val="ru-RU"/>
        </w:rPr>
        <w:t>()</w:t>
      </w:r>
      <w:r>
        <w:rPr>
          <w:sz w:val="28"/>
          <w:szCs w:val="28"/>
        </w:rPr>
        <w:t xml:space="preserve">  </w:t>
      </w:r>
    </w:p>
    <w:p w14:paraId="745714EE" w14:textId="17353AF9" w:rsidR="008861AB" w:rsidRDefault="00981538" w:rsidP="00FA23A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8676C" wp14:editId="4AE41B90">
            <wp:extent cx="3154680" cy="38140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351" cy="38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FB90" w14:textId="23D905AA" w:rsidR="00981538" w:rsidRDefault="00981538" w:rsidP="00981538">
      <w:pPr>
        <w:rPr>
          <w:sz w:val="32"/>
          <w:szCs w:val="32"/>
        </w:rPr>
      </w:pPr>
      <w:r w:rsidRPr="003105AD">
        <w:rPr>
          <w:sz w:val="32"/>
          <w:szCs w:val="32"/>
        </w:rPr>
        <w:t xml:space="preserve">Завдання </w:t>
      </w:r>
      <w:r>
        <w:rPr>
          <w:sz w:val="32"/>
          <w:szCs w:val="32"/>
        </w:rPr>
        <w:t xml:space="preserve">4 : </w:t>
      </w:r>
    </w:p>
    <w:p w14:paraId="57BB0C9E" w14:textId="4E2CB7E9" w:rsidR="00981538" w:rsidRPr="001256A7" w:rsidRDefault="00981538" w:rsidP="00981538">
      <w:pPr>
        <w:rPr>
          <w:sz w:val="28"/>
          <w:szCs w:val="28"/>
          <w:lang w:val="ru-RU"/>
        </w:rPr>
      </w:pPr>
      <w:r w:rsidRPr="00981538">
        <w:rPr>
          <w:sz w:val="28"/>
          <w:szCs w:val="28"/>
          <w:lang w:val="ru-RU"/>
        </w:rPr>
        <w:t>Метод</w:t>
      </w:r>
      <w:r w:rsidRPr="009815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981538">
        <w:rPr>
          <w:sz w:val="28"/>
          <w:szCs w:val="28"/>
        </w:rPr>
        <w:t>рахування і виведення всіх значень</w:t>
      </w:r>
      <w:r>
        <w:rPr>
          <w:sz w:val="28"/>
          <w:szCs w:val="28"/>
        </w:rPr>
        <w:t xml:space="preserve"> х і значень функції </w:t>
      </w:r>
      <w:r w:rsidR="001256A7">
        <w:rPr>
          <w:sz w:val="28"/>
          <w:szCs w:val="28"/>
          <w:lang w:val="en-US"/>
        </w:rPr>
        <w:t>f</w:t>
      </w:r>
      <w:r w:rsidR="001256A7" w:rsidRPr="001256A7">
        <w:rPr>
          <w:sz w:val="28"/>
          <w:szCs w:val="28"/>
          <w:lang w:val="ru-RU"/>
        </w:rPr>
        <w:t>(</w:t>
      </w:r>
      <w:r w:rsidR="001256A7">
        <w:rPr>
          <w:sz w:val="28"/>
          <w:szCs w:val="28"/>
          <w:lang w:val="en-US"/>
        </w:rPr>
        <w:t>x</w:t>
      </w:r>
      <w:r w:rsidR="001256A7" w:rsidRPr="001256A7">
        <w:rPr>
          <w:sz w:val="28"/>
          <w:szCs w:val="28"/>
          <w:lang w:val="ru-RU"/>
        </w:rPr>
        <w:t>)</w:t>
      </w:r>
    </w:p>
    <w:p w14:paraId="1E3E423B" w14:textId="4BCAE8AB" w:rsidR="00981538" w:rsidRDefault="00981538" w:rsidP="009815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6740A9" wp14:editId="740617F5">
            <wp:extent cx="6188710" cy="3317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CBDA" w14:textId="399D8B85" w:rsidR="008861AB" w:rsidRPr="008861AB" w:rsidRDefault="008861AB" w:rsidP="00981538">
      <w:pPr>
        <w:rPr>
          <w:sz w:val="28"/>
          <w:szCs w:val="28"/>
        </w:rPr>
      </w:pPr>
      <w:r>
        <w:rPr>
          <w:sz w:val="28"/>
          <w:szCs w:val="28"/>
          <w:lang w:val="en-US"/>
        </w:rPr>
        <w:t>ReadPar</w:t>
      </w:r>
      <w:r w:rsidRPr="008861AB">
        <w:rPr>
          <w:sz w:val="28"/>
          <w:szCs w:val="28"/>
        </w:rPr>
        <w:t>()</w:t>
      </w:r>
      <w:r w:rsidR="006A43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разом з </w:t>
      </w:r>
      <w:r>
        <w:rPr>
          <w:sz w:val="28"/>
          <w:szCs w:val="28"/>
          <w:lang w:val="en-US"/>
        </w:rPr>
        <w:t>CalculateAll</w:t>
      </w:r>
      <w:r w:rsidRPr="008861AB">
        <w:rPr>
          <w:sz w:val="28"/>
          <w:szCs w:val="28"/>
        </w:rPr>
        <w:t>()</w:t>
      </w:r>
      <w:r>
        <w:rPr>
          <w:sz w:val="28"/>
          <w:szCs w:val="28"/>
        </w:rPr>
        <w:t xml:space="preserve"> при використані</w:t>
      </w:r>
      <w:r w:rsidR="006A436D">
        <w:rPr>
          <w:sz w:val="28"/>
          <w:szCs w:val="28"/>
        </w:rPr>
        <w:t xml:space="preserve"> :</w:t>
      </w:r>
    </w:p>
    <w:p w14:paraId="4C70A7FC" w14:textId="6FE71F61" w:rsidR="008861AB" w:rsidRPr="008861AB" w:rsidRDefault="008861AB" w:rsidP="009815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ABCB9F" wp14:editId="29AF3E26">
            <wp:extent cx="2219325" cy="7105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1023" w14:textId="7DB20023" w:rsidR="00981538" w:rsidRDefault="00981538" w:rsidP="00981538">
      <w:pPr>
        <w:rPr>
          <w:sz w:val="32"/>
          <w:szCs w:val="32"/>
        </w:rPr>
      </w:pPr>
      <w:r w:rsidRPr="003105AD">
        <w:rPr>
          <w:sz w:val="32"/>
          <w:szCs w:val="32"/>
        </w:rPr>
        <w:t xml:space="preserve">Завдання </w:t>
      </w:r>
      <w:r>
        <w:rPr>
          <w:sz w:val="32"/>
          <w:szCs w:val="32"/>
        </w:rPr>
        <w:t xml:space="preserve">5 : </w:t>
      </w:r>
    </w:p>
    <w:p w14:paraId="30BC4A28" w14:textId="042C9CCF" w:rsidR="00981538" w:rsidRPr="00981538" w:rsidRDefault="00981538" w:rsidP="00981538">
      <w:pPr>
        <w:rPr>
          <w:sz w:val="28"/>
          <w:szCs w:val="28"/>
        </w:rPr>
      </w:pPr>
      <w:r w:rsidRPr="00981538">
        <w:rPr>
          <w:sz w:val="28"/>
          <w:szCs w:val="28"/>
        </w:rPr>
        <w:t>Метод</w:t>
      </w:r>
      <w:r w:rsidRPr="009815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tab</w:t>
      </w:r>
      <w:r w:rsidRPr="00981538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</w:rPr>
        <w:t>для виведення значень</w:t>
      </w:r>
      <w:r w:rsidR="001256A7" w:rsidRPr="001256A7">
        <w:rPr>
          <w:sz w:val="28"/>
          <w:szCs w:val="28"/>
          <w:lang w:val="ru-RU"/>
        </w:rPr>
        <w:t xml:space="preserve"> </w:t>
      </w:r>
      <w:r w:rsidR="001256A7">
        <w:rPr>
          <w:sz w:val="28"/>
          <w:szCs w:val="28"/>
          <w:lang w:val="en-US"/>
        </w:rPr>
        <w:t>x</w:t>
      </w:r>
      <w:r w:rsidR="001256A7" w:rsidRPr="001256A7">
        <w:rPr>
          <w:sz w:val="28"/>
          <w:szCs w:val="28"/>
          <w:lang w:val="ru-RU"/>
        </w:rPr>
        <w:t xml:space="preserve"> </w:t>
      </w:r>
      <w:r w:rsidR="001256A7">
        <w:rPr>
          <w:sz w:val="28"/>
          <w:szCs w:val="28"/>
        </w:rPr>
        <w:t xml:space="preserve">і значень функції </w:t>
      </w:r>
      <w:r w:rsidR="001256A7">
        <w:rPr>
          <w:sz w:val="28"/>
          <w:szCs w:val="28"/>
          <w:lang w:val="en-US"/>
        </w:rPr>
        <w:t>f</w:t>
      </w:r>
      <w:r w:rsidR="001256A7" w:rsidRPr="001256A7">
        <w:rPr>
          <w:sz w:val="28"/>
          <w:szCs w:val="28"/>
          <w:lang w:val="ru-RU"/>
        </w:rPr>
        <w:t>(</w:t>
      </w:r>
      <w:r w:rsidR="001256A7">
        <w:rPr>
          <w:sz w:val="28"/>
          <w:szCs w:val="28"/>
          <w:lang w:val="en-US"/>
        </w:rPr>
        <w:t>x</w:t>
      </w:r>
      <w:r w:rsidR="001256A7" w:rsidRPr="001256A7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в табличному вигляді</w:t>
      </w:r>
      <w:r w:rsidR="001256A7">
        <w:rPr>
          <w:sz w:val="28"/>
          <w:szCs w:val="28"/>
        </w:rPr>
        <w:t xml:space="preserve"> </w:t>
      </w:r>
    </w:p>
    <w:p w14:paraId="3B8E0308" w14:textId="50265F33" w:rsidR="006A436D" w:rsidRDefault="00981538" w:rsidP="0098153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30EAAC" wp14:editId="2E39E279">
            <wp:extent cx="6188710" cy="6728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4926" w14:textId="0E507589" w:rsidR="008143B6" w:rsidRDefault="008143B6" w:rsidP="00981538">
      <w:pPr>
        <w:rPr>
          <w:sz w:val="28"/>
          <w:szCs w:val="28"/>
        </w:rPr>
      </w:pPr>
      <w:r>
        <w:rPr>
          <w:sz w:val="28"/>
          <w:szCs w:val="28"/>
        </w:rPr>
        <w:t xml:space="preserve">З ось цим </w:t>
      </w:r>
      <w:r>
        <w:rPr>
          <w:noProof/>
        </w:rPr>
        <w:drawing>
          <wp:inline distT="0" distB="0" distL="0" distR="0" wp14:anchorId="3829CFB4" wp14:editId="37A09CAF">
            <wp:extent cx="6188710" cy="13335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D160" w14:textId="32A1977B" w:rsidR="008143B6" w:rsidRPr="008143B6" w:rsidRDefault="008143B6" w:rsidP="00981538">
      <w:pPr>
        <w:rPr>
          <w:sz w:val="28"/>
          <w:szCs w:val="28"/>
        </w:rPr>
      </w:pPr>
      <w:r>
        <w:rPr>
          <w:sz w:val="28"/>
          <w:szCs w:val="28"/>
        </w:rPr>
        <w:t xml:space="preserve">Маємо вивід : </w:t>
      </w:r>
    </w:p>
    <w:p w14:paraId="1A1CE014" w14:textId="3C8F2DB9" w:rsidR="006A436D" w:rsidRPr="006A436D" w:rsidRDefault="008143B6" w:rsidP="00981538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B0420D3" wp14:editId="61ADE48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22120" cy="3803015"/>
            <wp:effectExtent l="0" t="0" r="0" b="6985"/>
            <wp:wrapTight wrapText="bothSides">
              <wp:wrapPolygon edited="0">
                <wp:start x="0" y="0"/>
                <wp:lineTo x="0" y="21531"/>
                <wp:lineTo x="21265" y="21531"/>
                <wp:lineTo x="2126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30" cy="38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A64B78" wp14:editId="65F4F92A">
            <wp:extent cx="1729740" cy="6952615"/>
            <wp:effectExtent l="0" t="0" r="381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8E3A" w14:textId="418BC449" w:rsidR="004E1790" w:rsidRDefault="00981538" w:rsidP="00981538">
      <w:pPr>
        <w:rPr>
          <w:sz w:val="32"/>
          <w:szCs w:val="32"/>
        </w:rPr>
      </w:pPr>
      <w:r w:rsidRPr="003105AD">
        <w:rPr>
          <w:sz w:val="32"/>
          <w:szCs w:val="32"/>
        </w:rPr>
        <w:t xml:space="preserve">Завдання </w:t>
      </w:r>
      <w:r>
        <w:rPr>
          <w:sz w:val="32"/>
          <w:szCs w:val="32"/>
        </w:rPr>
        <w:t>6 :</w:t>
      </w:r>
    </w:p>
    <w:p w14:paraId="7DA36CD8" w14:textId="7AA692B8" w:rsidR="00981538" w:rsidRPr="00571C04" w:rsidRDefault="004E1790" w:rsidP="00981538">
      <w:pPr>
        <w:rPr>
          <w:sz w:val="32"/>
          <w:szCs w:val="32"/>
        </w:rPr>
      </w:pPr>
      <w:r>
        <w:rPr>
          <w:sz w:val="28"/>
          <w:szCs w:val="28"/>
        </w:rPr>
        <w:t xml:space="preserve">Для </w:t>
      </w:r>
      <w:r w:rsidR="00571C04">
        <w:rPr>
          <w:sz w:val="28"/>
          <w:szCs w:val="28"/>
        </w:rPr>
        <w:t>створення масиву з випадковими значеннями</w:t>
      </w:r>
      <w:r>
        <w:rPr>
          <w:sz w:val="28"/>
          <w:szCs w:val="28"/>
        </w:rPr>
        <w:t xml:space="preserve"> зробимо метод </w:t>
      </w:r>
      <w:r>
        <w:rPr>
          <w:sz w:val="28"/>
          <w:szCs w:val="28"/>
          <w:lang w:val="en-US"/>
        </w:rPr>
        <w:t>makeRandomArray</w:t>
      </w:r>
      <w:r w:rsidRPr="004E1790">
        <w:rPr>
          <w:sz w:val="32"/>
          <w:szCs w:val="32"/>
        </w:rPr>
        <w:t xml:space="preserve">() </w:t>
      </w:r>
      <w:r w:rsidR="00571C04">
        <w:rPr>
          <w:sz w:val="32"/>
          <w:szCs w:val="32"/>
        </w:rPr>
        <w:t xml:space="preserve">, </w:t>
      </w:r>
      <w:r w:rsidR="00571C04" w:rsidRPr="00571C04">
        <w:rPr>
          <w:sz w:val="28"/>
          <w:szCs w:val="28"/>
        </w:rPr>
        <w:t>оновимо значення</w:t>
      </w:r>
      <w:r w:rsidR="00571C04">
        <w:rPr>
          <w:sz w:val="28"/>
          <w:szCs w:val="28"/>
        </w:rPr>
        <w:t xml:space="preserve"> </w:t>
      </w:r>
      <w:r w:rsidR="00571C04">
        <w:rPr>
          <w:sz w:val="28"/>
          <w:szCs w:val="28"/>
          <w:lang w:val="en-US"/>
        </w:rPr>
        <w:t>dx</w:t>
      </w:r>
      <w:r w:rsidR="00571C04" w:rsidRPr="00571C04">
        <w:rPr>
          <w:sz w:val="28"/>
          <w:szCs w:val="28"/>
          <w:lang w:val="ru-RU"/>
        </w:rPr>
        <w:t xml:space="preserve"> </w:t>
      </w:r>
      <w:r w:rsidR="00571C04">
        <w:rPr>
          <w:sz w:val="28"/>
          <w:szCs w:val="28"/>
        </w:rPr>
        <w:t>(кроку) як вказано в завдані</w:t>
      </w:r>
    </w:p>
    <w:p w14:paraId="28C241DD" w14:textId="60D71E3E" w:rsidR="004E1790" w:rsidRDefault="004E1790" w:rsidP="0098153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06370A" wp14:editId="47916ADF">
            <wp:extent cx="5684595" cy="5699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7854" cy="57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C1F9" w14:textId="77777777" w:rsidR="004E1790" w:rsidRDefault="004E1790" w:rsidP="00981538">
      <w:pPr>
        <w:rPr>
          <w:sz w:val="28"/>
          <w:szCs w:val="28"/>
        </w:rPr>
      </w:pPr>
      <w:r>
        <w:rPr>
          <w:sz w:val="28"/>
          <w:szCs w:val="28"/>
          <w:lang w:val="en-US"/>
        </w:rPr>
        <w:t>GetRandomFloat</w:t>
      </w:r>
      <w:r w:rsidRPr="004E1790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</w:rPr>
        <w:t>метод для отримання випадкового плаваючого числа ,</w:t>
      </w:r>
    </w:p>
    <w:p w14:paraId="37B00F29" w14:textId="18FF1381" w:rsidR="004E1790" w:rsidRPr="004E1790" w:rsidRDefault="004E1790" w:rsidP="00981538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яке ми присвоїмо масиву </w:t>
      </w:r>
      <w:r>
        <w:rPr>
          <w:sz w:val="28"/>
          <w:szCs w:val="28"/>
          <w:lang w:val="en-US"/>
        </w:rPr>
        <w:t>rnd</w:t>
      </w:r>
      <w:r w:rsidRPr="004E1790">
        <w:rPr>
          <w:sz w:val="28"/>
          <w:szCs w:val="28"/>
          <w:lang w:val="ru-RU"/>
        </w:rPr>
        <w:t xml:space="preserve">[] </w:t>
      </w:r>
      <w:r>
        <w:rPr>
          <w:sz w:val="28"/>
          <w:szCs w:val="28"/>
        </w:rPr>
        <w:t>за допомогою цикла .</w:t>
      </w:r>
      <w:r w:rsidRPr="004E1790">
        <w:rPr>
          <w:sz w:val="28"/>
          <w:szCs w:val="28"/>
          <w:lang w:val="ru-RU"/>
        </w:rPr>
        <w:t xml:space="preserve"> </w:t>
      </w:r>
    </w:p>
    <w:p w14:paraId="62FEFD01" w14:textId="1F1B3F05" w:rsidR="004E1790" w:rsidRDefault="004E1790" w:rsidP="009815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4D77C8" wp14:editId="7DF9331B">
            <wp:extent cx="575310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E124" w14:textId="1BCD7C49" w:rsidR="004E1790" w:rsidRPr="004E1790" w:rsidRDefault="004E1790" w:rsidP="00FA23A1">
      <w:pPr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Викликає </w:t>
      </w:r>
      <w:r>
        <w:rPr>
          <w:sz w:val="28"/>
          <w:szCs w:val="28"/>
          <w:lang w:val="en-US"/>
        </w:rPr>
        <w:t>makeRandomArray</w:t>
      </w:r>
      <w:r w:rsidRPr="004E1790">
        <w:rPr>
          <w:sz w:val="32"/>
          <w:szCs w:val="32"/>
        </w:rPr>
        <w:t>()</w:t>
      </w:r>
      <w:r>
        <w:rPr>
          <w:sz w:val="32"/>
          <w:szCs w:val="32"/>
        </w:rPr>
        <w:t xml:space="preserve"> </w:t>
      </w:r>
      <w:r w:rsidRPr="004E1790">
        <w:rPr>
          <w:sz w:val="28"/>
          <w:szCs w:val="28"/>
        </w:rPr>
        <w:t xml:space="preserve">в </w:t>
      </w:r>
      <w:r w:rsidRPr="004E1790">
        <w:rPr>
          <w:sz w:val="28"/>
          <w:szCs w:val="28"/>
          <w:lang w:val="en-US"/>
        </w:rPr>
        <w:t>main</w:t>
      </w:r>
      <w:r w:rsidRPr="004E1790">
        <w:rPr>
          <w:sz w:val="28"/>
          <w:szCs w:val="28"/>
        </w:rPr>
        <w:t>’і</w:t>
      </w:r>
      <w:r>
        <w:rPr>
          <w:sz w:val="28"/>
          <w:szCs w:val="28"/>
        </w:rPr>
        <w:t xml:space="preserve"> , перед тим оголосивши декілька вказівків, які нам потрібні для цього методу і методу з наступного завдання</w:t>
      </w:r>
    </w:p>
    <w:p w14:paraId="33E12274" w14:textId="50D0F118" w:rsidR="00981538" w:rsidRDefault="00981538" w:rsidP="00FA23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AA21F6" wp14:editId="3DE5DC5E">
            <wp:extent cx="359092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5D1D" w14:textId="517CC89A" w:rsidR="004E1790" w:rsidRDefault="004E1790" w:rsidP="004E1790">
      <w:pPr>
        <w:rPr>
          <w:sz w:val="32"/>
          <w:szCs w:val="32"/>
        </w:rPr>
      </w:pPr>
      <w:r w:rsidRPr="003105AD">
        <w:rPr>
          <w:sz w:val="32"/>
          <w:szCs w:val="32"/>
        </w:rPr>
        <w:t xml:space="preserve">Завдання </w:t>
      </w:r>
      <w:r>
        <w:rPr>
          <w:sz w:val="32"/>
          <w:szCs w:val="32"/>
        </w:rPr>
        <w:t>7 :</w:t>
      </w:r>
    </w:p>
    <w:p w14:paraId="3B289D47" w14:textId="6EDA68AF" w:rsidR="004E1790" w:rsidRPr="009D1746" w:rsidRDefault="004E1790" w:rsidP="004E1790">
      <w:pPr>
        <w:rPr>
          <w:sz w:val="28"/>
          <w:szCs w:val="28"/>
        </w:rPr>
      </w:pPr>
      <w:r>
        <w:rPr>
          <w:sz w:val="28"/>
          <w:szCs w:val="28"/>
        </w:rPr>
        <w:t xml:space="preserve">За допомогою метода </w:t>
      </w:r>
      <w:r>
        <w:rPr>
          <w:sz w:val="28"/>
          <w:szCs w:val="28"/>
          <w:lang w:val="en-US"/>
        </w:rPr>
        <w:t>getFunctionValues</w:t>
      </w:r>
      <w:r w:rsidRPr="004E1790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надаємо </w:t>
      </w:r>
      <w:r w:rsidR="009D1746">
        <w:rPr>
          <w:sz w:val="28"/>
          <w:szCs w:val="28"/>
        </w:rPr>
        <w:t xml:space="preserve">масиву значень функції </w:t>
      </w:r>
      <w:r w:rsidR="009D1746">
        <w:rPr>
          <w:sz w:val="28"/>
          <w:szCs w:val="28"/>
          <w:lang w:val="en-US"/>
        </w:rPr>
        <w:t>values</w:t>
      </w:r>
      <w:r w:rsidR="009D1746" w:rsidRPr="009D1746">
        <w:rPr>
          <w:sz w:val="28"/>
          <w:szCs w:val="28"/>
        </w:rPr>
        <w:t xml:space="preserve">[] </w:t>
      </w:r>
      <w:r w:rsidR="009D1746">
        <w:rPr>
          <w:sz w:val="28"/>
          <w:szCs w:val="28"/>
        </w:rPr>
        <w:t xml:space="preserve">нові значення </w:t>
      </w:r>
      <w:r w:rsidR="009D1746">
        <w:rPr>
          <w:sz w:val="28"/>
          <w:szCs w:val="28"/>
          <w:lang w:val="en-US"/>
        </w:rPr>
        <w:t>rnd</w:t>
      </w:r>
      <w:r w:rsidR="009D1746" w:rsidRPr="009D1746">
        <w:rPr>
          <w:sz w:val="28"/>
          <w:szCs w:val="28"/>
        </w:rPr>
        <w:t xml:space="preserve">[] </w:t>
      </w:r>
      <w:r w:rsidR="009D1746">
        <w:rPr>
          <w:sz w:val="28"/>
          <w:szCs w:val="28"/>
        </w:rPr>
        <w:t xml:space="preserve">і виводимо </w:t>
      </w:r>
      <w:r w:rsidR="009D1746">
        <w:rPr>
          <w:sz w:val="28"/>
          <w:szCs w:val="28"/>
          <w:lang w:val="en-US"/>
        </w:rPr>
        <w:t>S</w:t>
      </w:r>
      <w:r w:rsidR="009D1746" w:rsidRPr="009D1746">
        <w:rPr>
          <w:sz w:val="28"/>
          <w:szCs w:val="28"/>
        </w:rPr>
        <w:t xml:space="preserve">1 </w:t>
      </w:r>
      <w:r w:rsidR="009D1746">
        <w:rPr>
          <w:sz w:val="28"/>
          <w:szCs w:val="28"/>
        </w:rPr>
        <w:t xml:space="preserve">і </w:t>
      </w:r>
      <w:r w:rsidR="009D1746">
        <w:rPr>
          <w:sz w:val="28"/>
          <w:szCs w:val="28"/>
          <w:lang w:val="en-US"/>
        </w:rPr>
        <w:t>S</w:t>
      </w:r>
      <w:r w:rsidR="009D1746" w:rsidRPr="009D1746">
        <w:rPr>
          <w:sz w:val="28"/>
          <w:szCs w:val="28"/>
        </w:rPr>
        <w:t>2</w:t>
      </w:r>
      <w:r w:rsidR="009D1746">
        <w:rPr>
          <w:sz w:val="28"/>
          <w:szCs w:val="28"/>
        </w:rPr>
        <w:t xml:space="preserve"> </w:t>
      </w:r>
    </w:p>
    <w:p w14:paraId="7BEAFD71" w14:textId="229BD71F" w:rsidR="004E1790" w:rsidRDefault="004E1790" w:rsidP="004E17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9883C6" wp14:editId="70499241">
            <wp:extent cx="6188710" cy="2104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1EF9" w14:textId="3B132071" w:rsidR="004E1790" w:rsidRPr="009D1746" w:rsidRDefault="009D1746" w:rsidP="004E1790">
      <w:pPr>
        <w:rPr>
          <w:sz w:val="28"/>
          <w:szCs w:val="28"/>
        </w:rPr>
      </w:pPr>
      <w:r w:rsidRPr="009D1746">
        <w:rPr>
          <w:sz w:val="28"/>
          <w:szCs w:val="28"/>
        </w:rPr>
        <w:t>Так викликаємо м</w:t>
      </w:r>
      <w:r>
        <w:rPr>
          <w:sz w:val="28"/>
          <w:szCs w:val="28"/>
        </w:rPr>
        <w:t xml:space="preserve">етоди в </w:t>
      </w:r>
      <w:r>
        <w:rPr>
          <w:sz w:val="28"/>
          <w:szCs w:val="28"/>
          <w:lang w:val="en-US"/>
        </w:rPr>
        <w:t>main</w:t>
      </w:r>
      <w:r w:rsidRPr="009D1746">
        <w:rPr>
          <w:sz w:val="28"/>
          <w:szCs w:val="28"/>
          <w:lang w:val="ru-RU"/>
        </w:rPr>
        <w:t>`</w:t>
      </w:r>
      <w:r>
        <w:rPr>
          <w:sz w:val="28"/>
          <w:szCs w:val="28"/>
        </w:rPr>
        <w:t>і , аби спершу надати значення , а потім вивести таблицю</w:t>
      </w:r>
    </w:p>
    <w:p w14:paraId="6F5E6284" w14:textId="4AD4A6F1" w:rsidR="004E1790" w:rsidRDefault="008143B6" w:rsidP="004E17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37852F" wp14:editId="12FD3518">
            <wp:extent cx="4876800" cy="1419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37AD" w14:textId="503029C5" w:rsidR="008143B6" w:rsidRDefault="008143B6" w:rsidP="004E1790">
      <w:pPr>
        <w:rPr>
          <w:sz w:val="28"/>
          <w:szCs w:val="28"/>
        </w:rPr>
      </w:pPr>
      <w:r w:rsidRPr="008143B6">
        <w:rPr>
          <w:sz w:val="28"/>
          <w:szCs w:val="28"/>
        </w:rPr>
        <w:t>Маємо вивід у вигляді таблички</w:t>
      </w:r>
    </w:p>
    <w:p w14:paraId="6B4947E8" w14:textId="2C6C89BA" w:rsidR="008143B6" w:rsidRPr="00571C04" w:rsidRDefault="008143B6" w:rsidP="004E1790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60DDD8" wp14:editId="6DBC2A49">
            <wp:simplePos x="0" y="0"/>
            <wp:positionH relativeFrom="column">
              <wp:posOffset>3261360</wp:posOffset>
            </wp:positionH>
            <wp:positionV relativeFrom="paragraph">
              <wp:posOffset>7620</wp:posOffset>
            </wp:positionV>
            <wp:extent cx="1409700" cy="372427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ED05258" wp14:editId="79210294">
            <wp:simplePos x="0" y="0"/>
            <wp:positionH relativeFrom="column">
              <wp:posOffset>1638300</wp:posOffset>
            </wp:positionH>
            <wp:positionV relativeFrom="paragraph">
              <wp:posOffset>7620</wp:posOffset>
            </wp:positionV>
            <wp:extent cx="150495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327" y="21478"/>
                <wp:lineTo x="2132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FB5735" wp14:editId="31AE4FE7">
            <wp:extent cx="1409700" cy="3847860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3120" cy="38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3B6">
        <w:rPr>
          <w:noProof/>
        </w:rPr>
        <w:t xml:space="preserve"> </w:t>
      </w:r>
    </w:p>
    <w:p w14:paraId="231C0A12" w14:textId="309DF945" w:rsidR="009D1746" w:rsidRDefault="009D1746" w:rsidP="009D1746">
      <w:pPr>
        <w:rPr>
          <w:noProof/>
        </w:rPr>
      </w:pPr>
      <w:r w:rsidRPr="003105AD">
        <w:rPr>
          <w:sz w:val="32"/>
          <w:szCs w:val="32"/>
        </w:rPr>
        <w:t xml:space="preserve">Завдання </w:t>
      </w:r>
      <w:r>
        <w:rPr>
          <w:sz w:val="32"/>
          <w:szCs w:val="32"/>
        </w:rPr>
        <w:t>8 :</w:t>
      </w:r>
      <w:r w:rsidR="00823576" w:rsidRPr="00823576">
        <w:rPr>
          <w:noProof/>
        </w:rPr>
        <w:t xml:space="preserve"> </w:t>
      </w:r>
    </w:p>
    <w:p w14:paraId="3770938D" w14:textId="0759807D" w:rsidR="001256A7" w:rsidRPr="001256A7" w:rsidRDefault="001256A7" w:rsidP="009D174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 умовою завдання в нас є межі , тож запишемомо їх через </w:t>
      </w:r>
      <w:r>
        <w:rPr>
          <w:noProof/>
          <w:sz w:val="28"/>
          <w:szCs w:val="28"/>
          <w:lang w:val="en-US"/>
        </w:rPr>
        <w:t>define</w:t>
      </w:r>
      <w:r>
        <w:rPr>
          <w:noProof/>
          <w:sz w:val="28"/>
          <w:szCs w:val="28"/>
        </w:rPr>
        <w:t xml:space="preserve"> </w:t>
      </w:r>
    </w:p>
    <w:p w14:paraId="27EC663D" w14:textId="0FA2FEB3" w:rsidR="001256A7" w:rsidRDefault="001256A7" w:rsidP="009D1746">
      <w:pPr>
        <w:rPr>
          <w:noProof/>
        </w:rPr>
      </w:pPr>
      <w:r>
        <w:rPr>
          <w:noProof/>
        </w:rPr>
        <w:drawing>
          <wp:inline distT="0" distB="0" distL="0" distR="0" wp14:anchorId="10A9746F" wp14:editId="4FE47B86">
            <wp:extent cx="180022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D0D8" w14:textId="4D772CEB" w:rsidR="001256A7" w:rsidRPr="001256A7" w:rsidRDefault="001256A7" w:rsidP="009D174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Знайдемо всі значення лінійної функції за допомогою метода </w:t>
      </w:r>
      <w:r>
        <w:rPr>
          <w:noProof/>
          <w:sz w:val="28"/>
          <w:szCs w:val="28"/>
          <w:lang w:val="en-US"/>
        </w:rPr>
        <w:t>findLinear</w:t>
      </w:r>
      <w:r>
        <w:rPr>
          <w:noProof/>
          <w:sz w:val="28"/>
          <w:szCs w:val="28"/>
        </w:rPr>
        <w:t>()</w:t>
      </w:r>
    </w:p>
    <w:p w14:paraId="11F74B66" w14:textId="79447DB5" w:rsidR="00823576" w:rsidRDefault="00571C04" w:rsidP="009D17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5A4BCD" wp14:editId="22C23278">
            <wp:extent cx="5082540" cy="311387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894" cy="31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744E" w14:textId="0E94B084" w:rsidR="001256A7" w:rsidRPr="001256A7" w:rsidRDefault="001256A7" w:rsidP="009D1746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Метод </w:t>
      </w:r>
      <w:r>
        <w:rPr>
          <w:sz w:val="28"/>
          <w:szCs w:val="28"/>
          <w:lang w:val="en-US"/>
        </w:rPr>
        <w:t>Print</w:t>
      </w:r>
      <w:r w:rsidRPr="001256A7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</w:rPr>
        <w:t>для виведення значень у формі графіку</w:t>
      </w:r>
      <w:r w:rsidRPr="001256A7">
        <w:rPr>
          <w:sz w:val="28"/>
          <w:szCs w:val="28"/>
          <w:lang w:val="ru-RU"/>
        </w:rPr>
        <w:t xml:space="preserve"> </w:t>
      </w:r>
    </w:p>
    <w:p w14:paraId="48BD7456" w14:textId="7794B1B2" w:rsidR="001256A7" w:rsidRDefault="001256A7" w:rsidP="009D17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E6C6A6" wp14:editId="6F51886B">
            <wp:extent cx="5897880" cy="437772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7805" cy="43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5C12" w14:textId="79D8C7E9" w:rsidR="001256A7" w:rsidRPr="00FC107B" w:rsidRDefault="00FC107B" w:rsidP="009D174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B5118FA" wp14:editId="0C7A3939">
            <wp:simplePos x="0" y="0"/>
            <wp:positionH relativeFrom="page">
              <wp:align>left</wp:align>
            </wp:positionH>
            <wp:positionV relativeFrom="paragraph">
              <wp:posOffset>341630</wp:posOffset>
            </wp:positionV>
            <wp:extent cx="4213225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486" y="21447"/>
                <wp:lineTo x="21486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196B659" wp14:editId="78E02F19">
            <wp:simplePos x="0" y="0"/>
            <wp:positionH relativeFrom="column">
              <wp:posOffset>3567430</wp:posOffset>
            </wp:positionH>
            <wp:positionV relativeFrom="paragraph">
              <wp:posOffset>341630</wp:posOffset>
            </wp:positionV>
            <wp:extent cx="3160395" cy="3680460"/>
            <wp:effectExtent l="0" t="0" r="1905" b="0"/>
            <wp:wrapTight wrapText="bothSides">
              <wp:wrapPolygon edited="0">
                <wp:start x="0" y="0"/>
                <wp:lineTo x="0" y="21466"/>
                <wp:lineTo x="21483" y="21466"/>
                <wp:lineTo x="2148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6A7">
        <w:rPr>
          <w:sz w:val="28"/>
          <w:szCs w:val="28"/>
        </w:rPr>
        <w:t xml:space="preserve">В </w:t>
      </w:r>
      <w:r w:rsidR="001256A7">
        <w:rPr>
          <w:sz w:val="28"/>
          <w:szCs w:val="28"/>
          <w:lang w:val="en-US"/>
        </w:rPr>
        <w:t>Main</w:t>
      </w:r>
      <w:r w:rsidR="001256A7">
        <w:rPr>
          <w:sz w:val="28"/>
          <w:szCs w:val="28"/>
        </w:rPr>
        <w:t>’і використаємо ці методи ось так</w:t>
      </w:r>
      <w:r>
        <w:rPr>
          <w:sz w:val="28"/>
          <w:szCs w:val="28"/>
        </w:rPr>
        <w:t xml:space="preserve">  :                                 вивід метода </w:t>
      </w:r>
      <w:r>
        <w:rPr>
          <w:sz w:val="28"/>
          <w:szCs w:val="28"/>
          <w:lang w:val="en-US"/>
        </w:rPr>
        <w:t>Print</w:t>
      </w:r>
      <w:r w:rsidRPr="00FC107B">
        <w:rPr>
          <w:sz w:val="28"/>
          <w:szCs w:val="28"/>
          <w:lang w:val="ru-RU"/>
        </w:rPr>
        <w:t>()</w:t>
      </w:r>
      <w:r>
        <w:rPr>
          <w:sz w:val="28"/>
          <w:szCs w:val="28"/>
        </w:rPr>
        <w:t>:</w:t>
      </w:r>
      <w:r w:rsidRPr="00FC107B">
        <w:rPr>
          <w:sz w:val="28"/>
          <w:szCs w:val="28"/>
          <w:lang w:val="ru-RU"/>
        </w:rPr>
        <w:t xml:space="preserve">                          </w:t>
      </w:r>
    </w:p>
    <w:p w14:paraId="1086EC18" w14:textId="00E8FB2E" w:rsidR="009D1746" w:rsidRDefault="009D1746" w:rsidP="004E1790">
      <w:pPr>
        <w:rPr>
          <w:sz w:val="32"/>
          <w:szCs w:val="32"/>
        </w:rPr>
      </w:pPr>
    </w:p>
    <w:p w14:paraId="7ABDFD89" w14:textId="6B683CFD" w:rsidR="004E1790" w:rsidRDefault="004E1790" w:rsidP="00FA23A1">
      <w:pPr>
        <w:rPr>
          <w:sz w:val="28"/>
          <w:szCs w:val="28"/>
        </w:rPr>
      </w:pPr>
    </w:p>
    <w:p w14:paraId="167807CE" w14:textId="7E56FCA7" w:rsidR="003105AD" w:rsidRPr="00571C04" w:rsidRDefault="003105AD" w:rsidP="00571C04">
      <w:pPr>
        <w:rPr>
          <w:sz w:val="24"/>
          <w:szCs w:val="24"/>
          <w:lang w:val="ru-RU"/>
        </w:rPr>
      </w:pPr>
    </w:p>
    <w:p w14:paraId="1C48B5A0" w14:textId="0DCAAC5B" w:rsidR="00571C04" w:rsidRDefault="00571C04" w:rsidP="00571C04">
      <w:pPr>
        <w:rPr>
          <w:sz w:val="24"/>
          <w:szCs w:val="24"/>
          <w:lang w:val="ru-RU"/>
        </w:rPr>
      </w:pPr>
    </w:p>
    <w:p w14:paraId="08217BE8" w14:textId="77777777" w:rsidR="00FC107B" w:rsidRPr="00571C04" w:rsidRDefault="00FC107B" w:rsidP="00571C04">
      <w:pPr>
        <w:rPr>
          <w:sz w:val="24"/>
          <w:szCs w:val="24"/>
          <w:lang w:val="ru-RU"/>
        </w:rPr>
      </w:pPr>
    </w:p>
    <w:p w14:paraId="5AE5483F" w14:textId="30AE01E4" w:rsidR="003C78EC" w:rsidRDefault="003105AD" w:rsidP="007F4D64">
      <w:pPr>
        <w:rPr>
          <w:sz w:val="32"/>
          <w:szCs w:val="28"/>
        </w:rPr>
      </w:pPr>
      <w:r>
        <w:rPr>
          <w:sz w:val="32"/>
          <w:szCs w:val="28"/>
        </w:rPr>
        <w:t>Весь к</w:t>
      </w:r>
      <w:r w:rsidR="00FA23A1">
        <w:rPr>
          <w:sz w:val="32"/>
          <w:szCs w:val="28"/>
        </w:rPr>
        <w:t xml:space="preserve">од до практичного завдання : </w:t>
      </w:r>
    </w:p>
    <w:p w14:paraId="31775034" w14:textId="0DEA516C" w:rsidR="00FC107B" w:rsidRDefault="00FC107B" w:rsidP="00FC10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 w:rsidRPr="00FC107B">
        <w:rPr>
          <w:rFonts w:ascii="JetBrains Mono" w:eastAsia="Times New Roman" w:hAnsi="JetBrains Mono" w:cs="Courier New"/>
          <w:color w:val="BBB529"/>
          <w:sz w:val="20"/>
          <w:szCs w:val="20"/>
          <w:lang w:eastAsia="uk-UA"/>
        </w:rPr>
        <w:t xml:space="preserve">#include 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&lt;iostream&gt;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BBB529"/>
          <w:sz w:val="20"/>
          <w:szCs w:val="20"/>
          <w:lang w:eastAsia="uk-UA"/>
        </w:rPr>
        <w:t xml:space="preserve">#include 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&lt;math.h&gt;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BBB529"/>
          <w:sz w:val="20"/>
          <w:szCs w:val="20"/>
          <w:lang w:eastAsia="uk-UA"/>
        </w:rPr>
        <w:t xml:space="preserve">#include 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&lt;stdlib.h&gt;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BBB529"/>
          <w:sz w:val="20"/>
          <w:szCs w:val="20"/>
          <w:lang w:eastAsia="uk-UA"/>
        </w:rPr>
        <w:t xml:space="preserve">#include 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&lt;time.h&gt;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BBB529"/>
          <w:sz w:val="20"/>
          <w:szCs w:val="20"/>
          <w:lang w:eastAsia="uk-UA"/>
        </w:rPr>
        <w:t xml:space="preserve">#include 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&lt;iomanip&gt;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BBB529"/>
          <w:sz w:val="20"/>
          <w:szCs w:val="20"/>
          <w:lang w:eastAsia="uk-UA"/>
        </w:rPr>
        <w:t xml:space="preserve">#define </w:t>
      </w:r>
      <w:r w:rsidRPr="00FC107B">
        <w:rPr>
          <w:rFonts w:ascii="JetBrains Mono" w:eastAsia="Times New Roman" w:hAnsi="JetBrains Mono" w:cs="Courier New"/>
          <w:color w:val="908B25"/>
          <w:sz w:val="20"/>
          <w:szCs w:val="20"/>
          <w:lang w:eastAsia="uk-UA"/>
        </w:rPr>
        <w:t xml:space="preserve">LOWER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BBB529"/>
          <w:sz w:val="20"/>
          <w:szCs w:val="20"/>
          <w:lang w:eastAsia="uk-UA"/>
        </w:rPr>
        <w:t xml:space="preserve">#define </w:t>
      </w:r>
      <w:r w:rsidRPr="00FC107B">
        <w:rPr>
          <w:rFonts w:ascii="JetBrains Mono" w:eastAsia="Times New Roman" w:hAnsi="JetBrains Mono" w:cs="Courier New"/>
          <w:color w:val="908B25"/>
          <w:sz w:val="20"/>
          <w:szCs w:val="20"/>
          <w:lang w:eastAsia="uk-UA"/>
        </w:rPr>
        <w:t xml:space="preserve">UPPER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55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using namespace 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std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class 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MyFunctionClass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a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b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x1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x2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float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dx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int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size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 xml:space="preserve">pair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&gt;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values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[]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t>// first = x , second = y</w:t>
      </w:r>
      <w:r w:rsidRPr="00FC107B">
        <w:rPr>
          <w:rFonts w:ascii="JetBrains Mono" w:eastAsia="Times New Roman" w:hAnsi="JetBrains Mono" w:cs="Courier New"/>
          <w:color w:val="808080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public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: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void </w:t>
      </w:r>
      <w:r w:rsidRPr="00FC107B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setParametrs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a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b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9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x1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x2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dx=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0.1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this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-&gt;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a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a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-&gt;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b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b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-&gt;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x1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x1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-&gt;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x2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x2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-&gt;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dx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dx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size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 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)((x2 - x1)/dx +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void </w:t>
      </w:r>
      <w:r w:rsidRPr="00FC107B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CalculateAll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cout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CalculateAll : "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'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'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x1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j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0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j &lt;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size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i +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dx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j++ 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[j].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first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i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if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 i &lt;=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[j].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second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 (pow(i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))*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a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-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b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else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[j].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second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a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/(i+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b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"f(%0.1f) = %.3f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[j].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first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[j].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second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void </w:t>
      </w:r>
      <w:r w:rsidRPr="00FC107B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ReadPar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a ="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"%d"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&amp;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a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"b ="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"%d"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&amp;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b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"x1 ="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"%d"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&amp;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x1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"x2 ="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"%d"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&amp;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x2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"dx ="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scanf(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"%f"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&amp;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dx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size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 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)((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x2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-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x1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)/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dx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+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void </w:t>
      </w:r>
      <w:r w:rsidRPr="00FC107B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tab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enum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{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lineV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186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leftTop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201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lineH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205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topT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203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botT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202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cross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206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rightTop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187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leftT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204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rightT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185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leftBot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200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rightBot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188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leftTop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i++)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if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(i ==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3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|| i ==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9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topT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    else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lineH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rightTop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"%-2c%s%2c%3s%3c%7s%4c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lineV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"N"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lineV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"x"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lineV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"f(x)"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lineV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index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0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index &lt;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size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index++)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leftT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20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i++)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if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(i ==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3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|| i ==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9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cross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    else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lineH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rightT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"%c% -3.f%c%- 5.1f%c%- 10.5f%c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lineV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)index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lineV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[index].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first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lineV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[index].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second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lineV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leftBot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i++)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if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(i ==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3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|| i ==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9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botT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    else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>lineH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"%c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uk-UA"/>
        </w:rPr>
        <w:t xml:space="preserve">rightBot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float </w:t>
      </w:r>
      <w:r w:rsidRPr="00FC107B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getRandomFloat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min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max ){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;;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r = rand() - rand()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if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(max*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1000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&gt; r &amp;&amp; r &gt; min*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1000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return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r/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1000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lastRenderedPageBreak/>
        <w:t xml:space="preserve">    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pair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&gt; * </w:t>
      </w:r>
      <w:r w:rsidRPr="00FC107B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makeRandomArray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*s1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*s2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pair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&gt; *rnd){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&lt;=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size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i +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*s1 +=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second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if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(*s2 &lt;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second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*s2 =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second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rnd = (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pair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&gt;*) malloc (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size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sizeof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pair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&gt;))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max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min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if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(*s1 &gt; *s2){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max = *s1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min = *s2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else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max = *s2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min = *s1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srand(time(</w:t>
      </w:r>
      <w:r w:rsidRPr="00FC107B">
        <w:rPr>
          <w:rFonts w:ascii="JetBrains Mono" w:eastAsia="Times New Roman" w:hAnsi="JetBrains Mono" w:cs="Courier New"/>
          <w:color w:val="908B25"/>
          <w:sz w:val="20"/>
          <w:szCs w:val="20"/>
          <w:lang w:eastAsia="uk-UA"/>
        </w:rPr>
        <w:t>NULL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dx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0.01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* ((*s1+*s2)/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size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i++)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rnd[i].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first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x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rnd[i].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second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getRandomFloat(min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max)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x = x +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dx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return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rnd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void </w:t>
      </w:r>
      <w:r w:rsidRPr="00FC107B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getFunctionsValues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s1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s2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pair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&gt; *rnd){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cout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endl 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>&lt;&lt;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"S1 = "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>&lt;&lt;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s1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", S2 = "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s2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endl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endl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size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++i)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first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 rnd[i].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first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second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 rnd[i].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second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pair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&gt; * </w:t>
      </w:r>
      <w:r w:rsidRPr="00FC107B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findLinear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lower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upper){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pair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&gt; * linearArray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linearArray = (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pair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&gt;*) malloc (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size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sizeof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pair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&gt;))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maxValue =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second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minValue =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second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size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++i)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if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(maxValue &lt;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second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maxValue =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second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if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(minValue &gt;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second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minValue =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second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size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++i)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linearArray[i].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first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=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first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linearArray[i].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second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= 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int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 (lower + (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second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- minValue )*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lastRenderedPageBreak/>
        <w:t xml:space="preserve">                                                    (upper-lower)/(maxValue - minValue))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return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linearArray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void </w:t>
      </w:r>
      <w:r w:rsidRPr="00FC107B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Print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lower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upper ){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&lt;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size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++i)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"%-4.1f"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 xml:space="preserve">first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j =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j &lt; 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values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[i].</w:t>
      </w:r>
      <w:r w:rsidRPr="00FC107B">
        <w:rPr>
          <w:rFonts w:ascii="JetBrains Mono" w:eastAsia="Times New Roman" w:hAnsi="JetBrains Mono" w:cs="Courier New"/>
          <w:color w:val="9373A5"/>
          <w:sz w:val="20"/>
          <w:szCs w:val="20"/>
          <w:lang w:eastAsia="uk-UA"/>
        </w:rPr>
        <w:t>second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++j)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"%c"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0xDD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\n</w:t>
      </w:r>
      <w:r w:rsidRPr="00FC107B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"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cout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setw(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5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char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0xDD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cout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setw((upper + lower)/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char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0xDD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cout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setw((upper + lower)/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char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0xDD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endl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cout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setw(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5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lower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cout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setw((upper + lower)/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(upper + lower)/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cout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setw((upper + lower)/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upper </w:t>
      </w:r>
      <w:r w:rsidRPr="00FC107B">
        <w:rPr>
          <w:rFonts w:ascii="JetBrains Mono" w:eastAsia="Times New Roman" w:hAnsi="JetBrains Mono" w:cs="Courier New"/>
          <w:color w:val="5F8C8A"/>
          <w:sz w:val="20"/>
          <w:szCs w:val="20"/>
          <w:lang w:eastAsia="uk-UA"/>
        </w:rPr>
        <w:t xml:space="preserve">&lt;&lt;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endl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}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int </w:t>
      </w:r>
      <w:r w:rsidRPr="00FC107B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main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() {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 xml:space="preserve">MyFunctionClass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func1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func1.setParametrs()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func1.CalculateAll()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func1.tab()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pair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&gt; *rnd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s1 =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new 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* s2 =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new float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(-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100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rnd = func1.makeRandomArray(s1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s2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rnd)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func1.getFunctionsValues(*s1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*s2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rnd)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func1.tab()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delete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rnd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s1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s2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func1.setParametrs(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9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8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0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3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0.2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)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func1.CalculateAll()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func1.tab()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func1.ReadPar()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func1.CalculateAll()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lastRenderedPageBreak/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func1.tab()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B5B6E3"/>
          <w:sz w:val="20"/>
          <w:szCs w:val="20"/>
          <w:lang w:eastAsia="uk-UA"/>
        </w:rPr>
        <w:t>pair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&lt;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float,float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&gt; *LinearA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LinearA = func1.findLinear(</w:t>
      </w:r>
      <w:r w:rsidRPr="00FC107B">
        <w:rPr>
          <w:rFonts w:ascii="JetBrains Mono" w:eastAsia="Times New Roman" w:hAnsi="JetBrains Mono" w:cs="Courier New"/>
          <w:color w:val="908B25"/>
          <w:sz w:val="20"/>
          <w:szCs w:val="20"/>
          <w:lang w:eastAsia="uk-UA"/>
        </w:rPr>
        <w:t xml:space="preserve">LOWER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908B25"/>
          <w:sz w:val="20"/>
          <w:szCs w:val="20"/>
          <w:lang w:eastAsia="uk-UA"/>
        </w:rPr>
        <w:t>UPPER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func1.getFunctionsValues(</w:t>
      </w:r>
      <w:r w:rsidRPr="00FC107B">
        <w:rPr>
          <w:rFonts w:ascii="JetBrains Mono" w:eastAsia="Times New Roman" w:hAnsi="JetBrains Mono" w:cs="Courier New"/>
          <w:color w:val="908B25"/>
          <w:sz w:val="20"/>
          <w:szCs w:val="20"/>
          <w:lang w:eastAsia="uk-UA"/>
        </w:rPr>
        <w:t xml:space="preserve">LOWER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908B25"/>
          <w:sz w:val="20"/>
          <w:szCs w:val="20"/>
          <w:lang w:eastAsia="uk-UA"/>
        </w:rPr>
        <w:t>UPPER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LinearA)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func1.Print(</w:t>
      </w:r>
      <w:r w:rsidRPr="00FC107B">
        <w:rPr>
          <w:rFonts w:ascii="JetBrains Mono" w:eastAsia="Times New Roman" w:hAnsi="JetBrains Mono" w:cs="Courier New"/>
          <w:color w:val="908B25"/>
          <w:sz w:val="20"/>
          <w:szCs w:val="20"/>
          <w:lang w:eastAsia="uk-UA"/>
        </w:rPr>
        <w:t xml:space="preserve">LOWER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FC107B">
        <w:rPr>
          <w:rFonts w:ascii="JetBrains Mono" w:eastAsia="Times New Roman" w:hAnsi="JetBrains Mono" w:cs="Courier New"/>
          <w:color w:val="908B25"/>
          <w:sz w:val="20"/>
          <w:szCs w:val="20"/>
          <w:lang w:eastAsia="uk-UA"/>
        </w:rPr>
        <w:t>UPPER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delete </w:t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LinearA 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  <w:t xml:space="preserve">    return </w:t>
      </w:r>
      <w:r w:rsidRPr="00FC107B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;</w:t>
      </w:r>
      <w:r w:rsidRPr="00FC107B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br/>
      </w:r>
      <w:r w:rsidRPr="00FC107B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}</w:t>
      </w:r>
      <w:r w:rsidRPr="00FC107B">
        <w:t xml:space="preserve"> </w:t>
      </w:r>
    </w:p>
    <w:p w14:paraId="1ECF7AD5" w14:textId="415E13D4" w:rsidR="00FC107B" w:rsidRDefault="00FC107B" w:rsidP="00FC107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  <w:r w:rsidRPr="00FC107B"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  <w:t>Теоретичні завдання</w:t>
      </w:r>
    </w:p>
    <w:p w14:paraId="512B94EA" w14:textId="77777777" w:rsidR="00FC107B" w:rsidRDefault="00FC107B" w:rsidP="00FC107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p w14:paraId="67A271BF" w14:textId="77777777" w:rsidR="00FC107B" w:rsidRPr="00D741BA" w:rsidRDefault="00FC107B" w:rsidP="00D741BA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D741BA">
        <w:rPr>
          <w:sz w:val="28"/>
          <w:szCs w:val="28"/>
        </w:rPr>
        <w:t>Що таке поліморфізм в об'єктно-орієнтованому програмуванні?</w:t>
      </w:r>
    </w:p>
    <w:p w14:paraId="5DF2A984" w14:textId="41E847D3" w:rsidR="00FC107B" w:rsidRDefault="00FC107B" w:rsidP="00D741B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41BA">
        <w:rPr>
          <w:sz w:val="28"/>
          <w:szCs w:val="28"/>
        </w:rPr>
        <w:t>Що таке послідовне виконання в структурному програмуванні?</w:t>
      </w:r>
    </w:p>
    <w:p w14:paraId="071840B9" w14:textId="77777777" w:rsidR="00D741BA" w:rsidRPr="00D741BA" w:rsidRDefault="00D741BA" w:rsidP="00D741BA">
      <w:pPr>
        <w:pStyle w:val="ListParagraph"/>
        <w:rPr>
          <w:sz w:val="28"/>
          <w:szCs w:val="28"/>
        </w:rPr>
      </w:pPr>
    </w:p>
    <w:p w14:paraId="65E128A1" w14:textId="40F8033D" w:rsidR="009C2BE2" w:rsidRDefault="00FC107B" w:rsidP="00D741BA">
      <w:pPr>
        <w:pStyle w:val="ListParagraph"/>
        <w:numPr>
          <w:ilvl w:val="3"/>
          <w:numId w:val="10"/>
        </w:numPr>
        <w:rPr>
          <w:sz w:val="28"/>
          <w:szCs w:val="28"/>
        </w:rPr>
      </w:pPr>
      <w:r w:rsidRPr="00D741BA">
        <w:rPr>
          <w:sz w:val="28"/>
          <w:szCs w:val="28"/>
        </w:rPr>
        <w:t xml:space="preserve">Поліморфізм в об'єктно-орієнтованому – це концепція використання </w:t>
      </w:r>
      <w:r w:rsidR="009C2BE2" w:rsidRPr="00D741BA">
        <w:rPr>
          <w:sz w:val="28"/>
          <w:szCs w:val="28"/>
        </w:rPr>
        <w:t>єдиного</w:t>
      </w:r>
      <w:r w:rsidRPr="00D741BA">
        <w:rPr>
          <w:sz w:val="28"/>
          <w:szCs w:val="28"/>
        </w:rPr>
        <w:t xml:space="preserve"> інтерфейсу </w:t>
      </w:r>
      <w:r w:rsidR="009C2BE2" w:rsidRPr="00D741BA">
        <w:rPr>
          <w:sz w:val="28"/>
          <w:szCs w:val="28"/>
        </w:rPr>
        <w:t>для взаємодії з даними різних типів. Простіше кажучи,</w:t>
      </w:r>
      <w:r w:rsidR="00D741BA" w:rsidRPr="00D741BA">
        <w:rPr>
          <w:sz w:val="28"/>
          <w:szCs w:val="28"/>
        </w:rPr>
        <w:t xml:space="preserve"> </w:t>
      </w:r>
      <w:r w:rsidR="00D741BA" w:rsidRPr="00D741BA">
        <w:rPr>
          <w:sz w:val="28"/>
          <w:szCs w:val="28"/>
        </w:rPr>
        <w:t>Поліморфізм</w:t>
      </w:r>
      <w:r w:rsidR="00D741BA" w:rsidRPr="00D741BA">
        <w:rPr>
          <w:sz w:val="28"/>
          <w:szCs w:val="28"/>
        </w:rPr>
        <w:t xml:space="preserve"> - це</w:t>
      </w:r>
      <w:r w:rsidR="009C2BE2" w:rsidRPr="00D741BA">
        <w:rPr>
          <w:sz w:val="28"/>
          <w:szCs w:val="28"/>
        </w:rPr>
        <w:t xml:space="preserve"> використання різних функцій</w:t>
      </w:r>
      <w:r w:rsidR="00D741BA" w:rsidRPr="00D741BA">
        <w:rPr>
          <w:sz w:val="28"/>
          <w:szCs w:val="28"/>
        </w:rPr>
        <w:t>(методів)</w:t>
      </w:r>
      <w:r w:rsidR="009C2BE2" w:rsidRPr="00D741BA">
        <w:rPr>
          <w:sz w:val="28"/>
          <w:szCs w:val="28"/>
        </w:rPr>
        <w:t>, які мають одинакову назву, залежно від типів і кількості параметрів цієї функції</w:t>
      </w:r>
      <w:r w:rsidR="00D741BA" w:rsidRPr="00D741BA">
        <w:rPr>
          <w:sz w:val="28"/>
          <w:szCs w:val="28"/>
        </w:rPr>
        <w:t xml:space="preserve">. </w:t>
      </w:r>
    </w:p>
    <w:p w14:paraId="05A1244A" w14:textId="77777777" w:rsidR="00036CF8" w:rsidRPr="00D741BA" w:rsidRDefault="00036CF8" w:rsidP="00036CF8">
      <w:pPr>
        <w:pStyle w:val="ListParagraph"/>
        <w:ind w:left="360"/>
        <w:rPr>
          <w:sz w:val="28"/>
          <w:szCs w:val="28"/>
        </w:rPr>
      </w:pPr>
    </w:p>
    <w:p w14:paraId="6116BF9E" w14:textId="110B9E79" w:rsidR="00D741BA" w:rsidRPr="00036CF8" w:rsidRDefault="00AD1296" w:rsidP="00036CF8">
      <w:pPr>
        <w:pStyle w:val="ListParagraph"/>
        <w:numPr>
          <w:ilvl w:val="3"/>
          <w:numId w:val="10"/>
        </w:numPr>
        <w:rPr>
          <w:sz w:val="28"/>
          <w:szCs w:val="28"/>
        </w:rPr>
      </w:pPr>
      <w:r w:rsidRPr="00036CF8">
        <w:rPr>
          <w:sz w:val="28"/>
          <w:szCs w:val="28"/>
        </w:rPr>
        <w:t>П</w:t>
      </w:r>
      <w:r w:rsidRPr="00036CF8">
        <w:rPr>
          <w:sz w:val="28"/>
          <w:szCs w:val="28"/>
        </w:rPr>
        <w:t>ослідовне виконання</w:t>
      </w:r>
      <w:r w:rsidRPr="00036CF8">
        <w:rPr>
          <w:sz w:val="28"/>
          <w:szCs w:val="28"/>
        </w:rPr>
        <w:t xml:space="preserve"> – це одна з конструкцій методології структурного програмування. Вона відповідає за послідовне одноразове виконання </w:t>
      </w:r>
      <w:r w:rsidR="00036CF8" w:rsidRPr="00036CF8">
        <w:rPr>
          <w:sz w:val="28"/>
          <w:szCs w:val="28"/>
        </w:rPr>
        <w:t>операторів в програмі .</w:t>
      </w:r>
    </w:p>
    <w:p w14:paraId="1EB7ECFE" w14:textId="58EE0EC3" w:rsidR="00036CF8" w:rsidRDefault="00036CF8" w:rsidP="00036CF8">
      <w:pPr>
        <w:pStyle w:val="ListParagraph"/>
        <w:ind w:left="2160"/>
        <w:rPr>
          <w:sz w:val="28"/>
          <w:szCs w:val="28"/>
        </w:rPr>
      </w:pPr>
    </w:p>
    <w:p w14:paraId="3FB940CE" w14:textId="77777777" w:rsidR="00036CF8" w:rsidRPr="00036CF8" w:rsidRDefault="00036CF8" w:rsidP="00036CF8">
      <w:pPr>
        <w:pStyle w:val="ListParagraph"/>
        <w:ind w:left="2160"/>
        <w:rPr>
          <w:sz w:val="28"/>
          <w:szCs w:val="28"/>
        </w:rPr>
      </w:pPr>
    </w:p>
    <w:p w14:paraId="7AC261D5" w14:textId="6BE7F17C" w:rsidR="00D741BA" w:rsidRDefault="00036CF8" w:rsidP="00FC107B">
      <w:pPr>
        <w:rPr>
          <w:sz w:val="28"/>
          <w:szCs w:val="28"/>
        </w:rPr>
      </w:pPr>
      <w:r>
        <w:rPr>
          <w:sz w:val="28"/>
          <w:szCs w:val="28"/>
        </w:rPr>
        <w:t xml:space="preserve">Висновки : при виконані цієї лабораторної роботи, було пригадано і засвоєно багато матеріалу з 1-го курсу вивчення мови с++ , а саме динамічне виділення пам’яті , об’єктно орієнтоване програмування і маніпуляції з виводом даних. </w:t>
      </w:r>
    </w:p>
    <w:p w14:paraId="66166A88" w14:textId="77777777" w:rsidR="00D741BA" w:rsidRDefault="00D741BA" w:rsidP="00FC107B">
      <w:pPr>
        <w:rPr>
          <w:sz w:val="28"/>
          <w:szCs w:val="28"/>
        </w:rPr>
      </w:pPr>
    </w:p>
    <w:p w14:paraId="467AD52F" w14:textId="71513D72" w:rsidR="009C2BE2" w:rsidRDefault="009C2BE2" w:rsidP="00FC107B">
      <w:pPr>
        <w:rPr>
          <w:sz w:val="28"/>
          <w:szCs w:val="28"/>
        </w:rPr>
      </w:pPr>
    </w:p>
    <w:p w14:paraId="54AF224B" w14:textId="77777777" w:rsidR="009C2BE2" w:rsidRPr="009C2BE2" w:rsidRDefault="009C2BE2" w:rsidP="00FC107B">
      <w:pPr>
        <w:rPr>
          <w:sz w:val="28"/>
          <w:szCs w:val="28"/>
        </w:rPr>
      </w:pPr>
    </w:p>
    <w:p w14:paraId="553B8677" w14:textId="77777777" w:rsidR="00FC107B" w:rsidRPr="00FC107B" w:rsidRDefault="00FC107B" w:rsidP="00FC107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uk-UA"/>
        </w:rPr>
      </w:pPr>
    </w:p>
    <w:sectPr w:rsidR="00FC107B" w:rsidRPr="00FC107B" w:rsidSect="00947772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2B04F" w14:textId="77777777" w:rsidR="00172391" w:rsidRDefault="00172391" w:rsidP="00805769">
      <w:pPr>
        <w:spacing w:after="0" w:line="240" w:lineRule="auto"/>
      </w:pPr>
      <w:r>
        <w:separator/>
      </w:r>
    </w:p>
  </w:endnote>
  <w:endnote w:type="continuationSeparator" w:id="0">
    <w:p w14:paraId="5BC5AA35" w14:textId="77777777" w:rsidR="00172391" w:rsidRDefault="00172391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altName w:val="Cambria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82FF0" w14:textId="636A4264" w:rsidR="00FC107B" w:rsidRPr="00C31456" w:rsidRDefault="00FC107B" w:rsidP="00C31456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2925083"/>
      <w:docPartObj>
        <w:docPartGallery w:val="Page Numbers (Bottom of Page)"/>
        <w:docPartUnique/>
      </w:docPartObj>
    </w:sdtPr>
    <w:sdtContent>
      <w:p w14:paraId="4DF474EF" w14:textId="24D76893" w:rsidR="00FC107B" w:rsidRDefault="00FC107B">
        <w:pPr>
          <w:pStyle w:val="Footer"/>
          <w:jc w:val="right"/>
        </w:pPr>
        <w:r>
          <w:rPr>
            <w:lang w:val="en-US"/>
          </w:rPr>
          <w:t xml:space="preserve"> </w:t>
        </w:r>
      </w:p>
    </w:sdtContent>
  </w:sdt>
  <w:p w14:paraId="2CBDD2FD" w14:textId="77777777" w:rsidR="00FC107B" w:rsidRDefault="00FC1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952AE" w14:textId="77777777" w:rsidR="00172391" w:rsidRDefault="00172391" w:rsidP="00805769">
      <w:pPr>
        <w:spacing w:after="0" w:line="240" w:lineRule="auto"/>
      </w:pPr>
      <w:r>
        <w:separator/>
      </w:r>
    </w:p>
  </w:footnote>
  <w:footnote w:type="continuationSeparator" w:id="0">
    <w:p w14:paraId="5497022F" w14:textId="77777777" w:rsidR="00172391" w:rsidRDefault="00172391" w:rsidP="0080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9580B"/>
    <w:multiLevelType w:val="multilevel"/>
    <w:tmpl w:val="BED6D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63AA4"/>
    <w:multiLevelType w:val="hybridMultilevel"/>
    <w:tmpl w:val="C4CA24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D51D0"/>
    <w:multiLevelType w:val="multilevel"/>
    <w:tmpl w:val="41A02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3F4B44"/>
    <w:multiLevelType w:val="hybridMultilevel"/>
    <w:tmpl w:val="898C48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D4469"/>
    <w:multiLevelType w:val="hybridMultilevel"/>
    <w:tmpl w:val="22CEC3F4"/>
    <w:lvl w:ilvl="0" w:tplc="C00C00CE">
      <w:start w:val="1"/>
      <w:numFmt w:val="decimal"/>
      <w:lvlText w:val="п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95DFB"/>
    <w:multiLevelType w:val="hybridMultilevel"/>
    <w:tmpl w:val="5C60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A2E68"/>
    <w:multiLevelType w:val="hybridMultilevel"/>
    <w:tmpl w:val="ECF888EE"/>
    <w:lvl w:ilvl="0" w:tplc="EE9EB4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409A8"/>
    <w:multiLevelType w:val="multilevel"/>
    <w:tmpl w:val="2D0225F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1" w15:restartNumberingAfterBreak="0">
    <w:nsid w:val="5E8F5F02"/>
    <w:multiLevelType w:val="multilevel"/>
    <w:tmpl w:val="25823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3950BBC"/>
    <w:multiLevelType w:val="multilevel"/>
    <w:tmpl w:val="958EF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15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5"/>
  </w:num>
  <w:num w:numId="7">
    <w:abstractNumId w:val="11"/>
  </w:num>
  <w:num w:numId="8">
    <w:abstractNumId w:val="8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0"/>
  </w:num>
  <w:num w:numId="14">
    <w:abstractNumId w:val="9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00"/>
    <w:rsid w:val="0000349A"/>
    <w:rsid w:val="00007289"/>
    <w:rsid w:val="00036CF8"/>
    <w:rsid w:val="00061E68"/>
    <w:rsid w:val="000E46BD"/>
    <w:rsid w:val="001256A7"/>
    <w:rsid w:val="00142A3F"/>
    <w:rsid w:val="00172391"/>
    <w:rsid w:val="001C75EF"/>
    <w:rsid w:val="00257AC7"/>
    <w:rsid w:val="002A32C6"/>
    <w:rsid w:val="002B73C7"/>
    <w:rsid w:val="00304C8E"/>
    <w:rsid w:val="00307100"/>
    <w:rsid w:val="003105AD"/>
    <w:rsid w:val="003130C9"/>
    <w:rsid w:val="00373FD1"/>
    <w:rsid w:val="003B122F"/>
    <w:rsid w:val="003C78EC"/>
    <w:rsid w:val="0040789B"/>
    <w:rsid w:val="00407D7B"/>
    <w:rsid w:val="004638B6"/>
    <w:rsid w:val="004C206A"/>
    <w:rsid w:val="004E032D"/>
    <w:rsid w:val="004E1790"/>
    <w:rsid w:val="00532A34"/>
    <w:rsid w:val="0054444B"/>
    <w:rsid w:val="00571C04"/>
    <w:rsid w:val="005B236D"/>
    <w:rsid w:val="005C67DB"/>
    <w:rsid w:val="005D429B"/>
    <w:rsid w:val="0067460C"/>
    <w:rsid w:val="006A436D"/>
    <w:rsid w:val="006A77C1"/>
    <w:rsid w:val="006B1069"/>
    <w:rsid w:val="006E1B96"/>
    <w:rsid w:val="00710E46"/>
    <w:rsid w:val="00714A05"/>
    <w:rsid w:val="0074336A"/>
    <w:rsid w:val="007700BC"/>
    <w:rsid w:val="007F08A0"/>
    <w:rsid w:val="007F4D64"/>
    <w:rsid w:val="00805769"/>
    <w:rsid w:val="008143B6"/>
    <w:rsid w:val="00823576"/>
    <w:rsid w:val="00852048"/>
    <w:rsid w:val="008861AB"/>
    <w:rsid w:val="00893E29"/>
    <w:rsid w:val="008D1063"/>
    <w:rsid w:val="00907DBB"/>
    <w:rsid w:val="00923E27"/>
    <w:rsid w:val="00932A97"/>
    <w:rsid w:val="00947772"/>
    <w:rsid w:val="00956954"/>
    <w:rsid w:val="009730E4"/>
    <w:rsid w:val="00981538"/>
    <w:rsid w:val="009A17E2"/>
    <w:rsid w:val="009C2BE2"/>
    <w:rsid w:val="009D1746"/>
    <w:rsid w:val="00A14A35"/>
    <w:rsid w:val="00A429C6"/>
    <w:rsid w:val="00A42D2C"/>
    <w:rsid w:val="00A61311"/>
    <w:rsid w:val="00AC3CFC"/>
    <w:rsid w:val="00AD1296"/>
    <w:rsid w:val="00BA29E9"/>
    <w:rsid w:val="00C01ABC"/>
    <w:rsid w:val="00C04631"/>
    <w:rsid w:val="00C31456"/>
    <w:rsid w:val="00C343EE"/>
    <w:rsid w:val="00C80F65"/>
    <w:rsid w:val="00C87676"/>
    <w:rsid w:val="00C97AC6"/>
    <w:rsid w:val="00CA39DF"/>
    <w:rsid w:val="00D11884"/>
    <w:rsid w:val="00D6419D"/>
    <w:rsid w:val="00D741BA"/>
    <w:rsid w:val="00D77447"/>
    <w:rsid w:val="00DC4DE1"/>
    <w:rsid w:val="00E12135"/>
    <w:rsid w:val="00E152A1"/>
    <w:rsid w:val="00E41208"/>
    <w:rsid w:val="00E86165"/>
    <w:rsid w:val="00EA3ADC"/>
    <w:rsid w:val="00EC7ED6"/>
    <w:rsid w:val="00EE2912"/>
    <w:rsid w:val="00F072AB"/>
    <w:rsid w:val="00F513BC"/>
    <w:rsid w:val="00F55B24"/>
    <w:rsid w:val="00F950FB"/>
    <w:rsid w:val="00FA23A1"/>
    <w:rsid w:val="00FC107B"/>
    <w:rsid w:val="00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6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ProgText">
    <w:name w:val="ProgText"/>
    <w:basedOn w:val="DefaultParagraphFont"/>
    <w:uiPriority w:val="1"/>
    <w:qFormat/>
    <w:rsid w:val="00FA23A1"/>
    <w:rPr>
      <w:rFonts w:ascii="Hack" w:hAnsi="Hack"/>
      <w:b/>
      <w:i/>
      <w:w w:val="66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://wiki.kpi.ua/index.php/%D0%9E%D0%B1'%D1%94%D0%BA%D1%82%D0%BD%D0%BE-%D0%BE%D1%80%D1%96%D1%94%D0%BD%D1%82%D0%BE%D0%B2%D0%B0%D0%BD%D0%B8%D0%B9%20%D0%B0%D0%BD%D0%B0%D0%BB%D1%96%D0%B7%20%D1%82%D0%B0%20%D0%BA%D0%BE%D0%BD%D1%81%D1%82%D1%80%D1%83%D1%8E%D0%B2%D0%B0%D0%BD%D0%BD%D1%8F%20%D0%BF%D1%80%D0%BE%D0%B3%D1%80%D0%B0%D0%BC%D0%BD%D0%B8%D1%85%20%D1%81%D0%B8%D1%81%D1%82%D0%B5%D0%BC_(15501550)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3F854-971D-4EAB-825A-8E67D131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160</TotalTime>
  <Pages>16</Pages>
  <Words>7203</Words>
  <Characters>4106</Characters>
  <Application>Microsoft Office Word</Application>
  <DocSecurity>0</DocSecurity>
  <Lines>34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4</cp:revision>
  <dcterms:created xsi:type="dcterms:W3CDTF">2020-10-19T09:12:00Z</dcterms:created>
  <dcterms:modified xsi:type="dcterms:W3CDTF">2020-10-19T16:29:00Z</dcterms:modified>
</cp:coreProperties>
</file>