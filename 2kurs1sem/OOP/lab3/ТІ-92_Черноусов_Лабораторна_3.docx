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D12C9" w14:textId="3D84D460" w:rsidR="00956954" w:rsidRPr="00956954" w:rsidRDefault="00956954" w:rsidP="00947772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B36693B" w14:textId="77777777" w:rsidR="00956954" w:rsidRDefault="00956954" w:rsidP="009477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6FEFD2" w14:textId="77777777" w:rsidR="00AC3CFC" w:rsidRDefault="00AC3CFC" w:rsidP="009477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6E504100" w14:textId="77777777" w:rsidR="00AC3CFC" w:rsidRDefault="00AC3CFC" w:rsidP="00947772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AC3CFC">
        <w:rPr>
          <w:lang w:val="uk-UA"/>
        </w:rPr>
        <w:t>Кафедра автоматизації проектування енергетичних процесів і систем</w:t>
      </w:r>
    </w:p>
    <w:p w14:paraId="17DA84A1" w14:textId="77777777" w:rsidR="00AC3CFC" w:rsidRDefault="00AC3CFC" w:rsidP="00947772">
      <w:pPr>
        <w:pStyle w:val="NormalWeb"/>
        <w:spacing w:before="0" w:beforeAutospacing="0" w:after="0" w:afterAutospacing="0"/>
        <w:jc w:val="center"/>
        <w:rPr>
          <w:lang w:val="uk-UA"/>
        </w:rPr>
      </w:pPr>
    </w:p>
    <w:p w14:paraId="351ED00F" w14:textId="77777777" w:rsidR="00A429C6" w:rsidRDefault="00A429C6" w:rsidP="00947772">
      <w:pPr>
        <w:jc w:val="center"/>
      </w:pPr>
    </w:p>
    <w:p w14:paraId="7A20926F" w14:textId="77777777" w:rsidR="00956954" w:rsidRDefault="00956954" w:rsidP="00947772">
      <w:pPr>
        <w:jc w:val="center"/>
      </w:pPr>
    </w:p>
    <w:p w14:paraId="4E9E9500" w14:textId="77777777" w:rsidR="00956954" w:rsidRDefault="00956954" w:rsidP="00947772">
      <w:pPr>
        <w:jc w:val="center"/>
      </w:pPr>
    </w:p>
    <w:p w14:paraId="34C6F166" w14:textId="77777777" w:rsidR="00956954" w:rsidRPr="00C80F65" w:rsidRDefault="00956954" w:rsidP="00947772">
      <w:pPr>
        <w:jc w:val="center"/>
      </w:pPr>
    </w:p>
    <w:p w14:paraId="4F27AC12" w14:textId="77777777" w:rsidR="00956954" w:rsidRDefault="00956954" w:rsidP="00947772">
      <w:pPr>
        <w:jc w:val="center"/>
      </w:pPr>
    </w:p>
    <w:p w14:paraId="40011C76" w14:textId="77777777" w:rsidR="00956954" w:rsidRDefault="00956954" w:rsidP="00947772">
      <w:pPr>
        <w:jc w:val="center"/>
      </w:pPr>
    </w:p>
    <w:p w14:paraId="05ADA041" w14:textId="77777777" w:rsidR="00956954" w:rsidRDefault="00956954" w:rsidP="00947772">
      <w:pPr>
        <w:jc w:val="center"/>
      </w:pPr>
    </w:p>
    <w:p w14:paraId="70E998BB" w14:textId="2ED5BA51" w:rsidR="00AC3CFC" w:rsidRPr="00947772" w:rsidRDefault="00307100" w:rsidP="00947772">
      <w:pPr>
        <w:spacing w:line="276" w:lineRule="auto"/>
        <w:jc w:val="center"/>
        <w:rPr>
          <w:sz w:val="32"/>
          <w:szCs w:val="28"/>
        </w:rPr>
      </w:pPr>
      <w:r w:rsidRPr="004C206A">
        <w:rPr>
          <w:sz w:val="32"/>
          <w:szCs w:val="28"/>
        </w:rPr>
        <w:t xml:space="preserve">ЗВІТ </w:t>
      </w:r>
      <w:r w:rsidRPr="004C206A">
        <w:rPr>
          <w:sz w:val="32"/>
          <w:szCs w:val="28"/>
        </w:rPr>
        <w:br/>
      </w:r>
      <w:r w:rsidR="00956954" w:rsidRPr="004C206A">
        <w:rPr>
          <w:sz w:val="32"/>
          <w:szCs w:val="28"/>
        </w:rPr>
        <w:t>про виконання лабораторної роботи №</w:t>
      </w:r>
      <w:r w:rsidR="00CD0B1D" w:rsidRPr="00CD0B1D">
        <w:rPr>
          <w:sz w:val="32"/>
          <w:szCs w:val="28"/>
          <w:lang w:val="ru-RU"/>
        </w:rPr>
        <w:t>3</w:t>
      </w:r>
      <w:r w:rsidR="00C01ABC" w:rsidRPr="004C206A">
        <w:rPr>
          <w:sz w:val="32"/>
          <w:szCs w:val="28"/>
        </w:rPr>
        <w:br/>
      </w:r>
      <w:r w:rsidR="00C01ABC" w:rsidRPr="00947772">
        <w:rPr>
          <w:rFonts w:cstheme="minorHAnsi"/>
          <w:sz w:val="24"/>
          <w:szCs w:val="24"/>
        </w:rPr>
        <w:t>з д</w:t>
      </w:r>
      <w:r w:rsidR="00AC3CFC" w:rsidRPr="00947772">
        <w:rPr>
          <w:rFonts w:cstheme="minorHAnsi"/>
          <w:sz w:val="24"/>
          <w:szCs w:val="24"/>
        </w:rPr>
        <w:t>исциплін</w:t>
      </w:r>
      <w:r w:rsidR="00C01ABC" w:rsidRPr="00947772">
        <w:rPr>
          <w:rFonts w:cstheme="minorHAnsi"/>
          <w:sz w:val="24"/>
          <w:szCs w:val="24"/>
        </w:rPr>
        <w:t>и</w:t>
      </w:r>
      <w:r w:rsidR="00AC3CFC" w:rsidRPr="00947772">
        <w:rPr>
          <w:rFonts w:cstheme="minorHAnsi"/>
          <w:sz w:val="24"/>
          <w:szCs w:val="24"/>
        </w:rPr>
        <w:t xml:space="preserve"> «</w:t>
      </w:r>
      <w:r w:rsidR="00221BF6">
        <w:fldChar w:fldCharType="begin"/>
      </w:r>
      <w:r w:rsidR="00221BF6">
        <w:instrText xml:space="preserve"> HYPERLINK "http://wiki.kpi.ua/index.php/%D0%9E%D0%B1'%D1%94%D0%BA%D1%82%D0%BD%D0%BE-%D0%BE%D1%80%D1%96%D1%94%D0%BD%D1%82%D0%BE%D0%B2%D0%B0%D0%BD%D0%B8%D0%B9%20%D0%B0%D0%BD%D0%B0%D0%BB%D1%96%D0%B7%20%D1%82%D0%B0%20%D0%BA%D0%BE%D0%BD%D1%81%D1%82%D1%80%D1%83</w:instrText>
      </w:r>
      <w:r w:rsidR="00221BF6">
        <w:instrText xml:space="preserve">%D1%8E%D0%B2%D0%B0%D0%BD%D0%BD%D1%8F%20%D0%BF%D1%80%D0%BE%D0%B3%D1%80%D0%B0%D0%BC%D0%BD%D0%B8%D1%85%20%D1%81%D0%B8%D1%81%D1%82%D0%B5%D0%BC_(15501550)" \o "Об'єктно-орієнтований аналіз та конструювання програмних систем" </w:instrText>
      </w:r>
      <w:r w:rsidR="00221BF6">
        <w:fldChar w:fldCharType="separate"/>
      </w:r>
      <w:r w:rsidR="00221BF6">
        <w:fldChar w:fldCharType="end"/>
      </w:r>
      <w:r w:rsidR="00947772" w:rsidRPr="00947772">
        <w:rPr>
          <w:rFonts w:cstheme="minorHAnsi"/>
          <w:sz w:val="24"/>
          <w:szCs w:val="24"/>
        </w:rPr>
        <w:t>Об'єктно-орієнтований аналіз та конструювання програмних систем</w:t>
      </w:r>
      <w:r w:rsidR="00947772">
        <w:rPr>
          <w:rFonts w:cstheme="minorHAnsi"/>
          <w:sz w:val="24"/>
          <w:szCs w:val="24"/>
        </w:rPr>
        <w:t>»</w:t>
      </w:r>
    </w:p>
    <w:p w14:paraId="108CA3C9" w14:textId="77777777" w:rsidR="00AC3CFC" w:rsidRDefault="00AC3CFC" w:rsidP="00947772">
      <w:pPr>
        <w:jc w:val="center"/>
        <w:rPr>
          <w:sz w:val="28"/>
          <w:szCs w:val="28"/>
        </w:rPr>
      </w:pPr>
    </w:p>
    <w:p w14:paraId="7E73FDBA" w14:textId="77777777" w:rsidR="004C206A" w:rsidRDefault="004C206A" w:rsidP="00947772">
      <w:pPr>
        <w:jc w:val="center"/>
        <w:rPr>
          <w:sz w:val="28"/>
          <w:szCs w:val="28"/>
        </w:rPr>
      </w:pPr>
    </w:p>
    <w:p w14:paraId="42D9D31D" w14:textId="77777777" w:rsidR="004C206A" w:rsidRDefault="004C206A" w:rsidP="00947772">
      <w:pPr>
        <w:jc w:val="center"/>
        <w:rPr>
          <w:sz w:val="28"/>
          <w:szCs w:val="28"/>
        </w:rPr>
      </w:pPr>
    </w:p>
    <w:p w14:paraId="3984D3D5" w14:textId="77777777" w:rsidR="00AC3CFC" w:rsidRPr="00AC3CFC" w:rsidRDefault="00AC3CFC" w:rsidP="00947772">
      <w:pPr>
        <w:jc w:val="center"/>
        <w:rPr>
          <w:sz w:val="28"/>
          <w:szCs w:val="28"/>
        </w:rPr>
      </w:pPr>
    </w:p>
    <w:p w14:paraId="37BF531E" w14:textId="2BD438C6" w:rsidR="00AC3CFC" w:rsidRPr="004C206A" w:rsidRDefault="00AC3CFC" w:rsidP="00947772">
      <w:pPr>
        <w:ind w:left="5954" w:hanging="1134"/>
        <w:jc w:val="center"/>
        <w:rPr>
          <w:sz w:val="28"/>
          <w:szCs w:val="28"/>
          <w:lang w:val="ru-RU"/>
        </w:rPr>
      </w:pPr>
      <w:r w:rsidRPr="00C01ABC"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 xml:space="preserve">: студент групи </w:t>
      </w:r>
      <w:r w:rsidR="004C206A">
        <w:rPr>
          <w:sz w:val="28"/>
          <w:szCs w:val="28"/>
          <w:lang w:val="en-US"/>
        </w:rPr>
        <w:t>TI</w:t>
      </w:r>
      <w:r w:rsidR="00852048">
        <w:rPr>
          <w:sz w:val="28"/>
          <w:szCs w:val="28"/>
        </w:rPr>
        <w:t>-</w:t>
      </w:r>
      <w:r w:rsidR="004C206A" w:rsidRPr="004C206A">
        <w:rPr>
          <w:sz w:val="28"/>
          <w:szCs w:val="28"/>
          <w:lang w:val="ru-RU"/>
        </w:rPr>
        <w:t>92</w:t>
      </w:r>
    </w:p>
    <w:p w14:paraId="41E47D57" w14:textId="77777777" w:rsidR="004C206A" w:rsidRPr="004C206A" w:rsidRDefault="004C206A" w:rsidP="00947772">
      <w:pPr>
        <w:ind w:left="5954" w:hanging="1134"/>
        <w:jc w:val="center"/>
        <w:rPr>
          <w:sz w:val="28"/>
          <w:szCs w:val="28"/>
        </w:rPr>
      </w:pPr>
      <w:r w:rsidRPr="004C206A">
        <w:rPr>
          <w:sz w:val="28"/>
          <w:szCs w:val="28"/>
        </w:rPr>
        <w:t>Черноусов Денис Ігорович</w:t>
      </w:r>
    </w:p>
    <w:p w14:paraId="75A94B78" w14:textId="703EBB78" w:rsidR="00AC3CFC" w:rsidRDefault="00AC3CFC" w:rsidP="00947772">
      <w:pPr>
        <w:ind w:left="5954" w:hanging="1134"/>
        <w:jc w:val="center"/>
        <w:rPr>
          <w:sz w:val="28"/>
          <w:szCs w:val="28"/>
        </w:rPr>
      </w:pPr>
      <w:r w:rsidRPr="00C01ABC"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 xml:space="preserve">: </w:t>
      </w:r>
      <w:r w:rsidR="00947772">
        <w:rPr>
          <w:sz w:val="28"/>
          <w:szCs w:val="28"/>
        </w:rPr>
        <w:t>Касьянов Антон Сергійович</w:t>
      </w:r>
    </w:p>
    <w:p w14:paraId="59C1DDC0" w14:textId="25A39F26" w:rsidR="00C31456" w:rsidRDefault="00C3145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7E0CD9B7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5215E052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69501A49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37779D10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7FD6B2E4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5EAC5BE0" w14:textId="5A0363AC" w:rsidR="004638B6" w:rsidRPr="00CD0B1D" w:rsidRDefault="004638B6" w:rsidP="00947772">
      <w:pPr>
        <w:tabs>
          <w:tab w:val="center" w:pos="4677"/>
        </w:tabs>
        <w:jc w:val="center"/>
        <w:rPr>
          <w:sz w:val="28"/>
          <w:szCs w:val="28"/>
          <w:lang w:val="ru-RU"/>
        </w:rPr>
        <w:sectPr w:rsidR="004638B6" w:rsidRPr="00CD0B1D" w:rsidSect="00947772">
          <w:footerReference w:type="default" r:id="rId8"/>
          <w:footerReference w:type="firs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sz w:val="28"/>
          <w:szCs w:val="28"/>
        </w:rPr>
        <w:t>Київ - 202</w:t>
      </w:r>
      <w:r w:rsidR="00947772">
        <w:rPr>
          <w:sz w:val="28"/>
          <w:szCs w:val="28"/>
        </w:rPr>
        <w:t>0</w:t>
      </w:r>
    </w:p>
    <w:p w14:paraId="03421708" w14:textId="77777777" w:rsidR="00F27C2D" w:rsidRPr="00D61CC1" w:rsidRDefault="00F27C2D" w:rsidP="00B7121B">
      <w:pPr>
        <w:spacing w:line="360" w:lineRule="auto"/>
        <w:jc w:val="center"/>
        <w:rPr>
          <w:sz w:val="24"/>
        </w:rPr>
      </w:pPr>
      <w:r w:rsidRPr="00D61CC1">
        <w:rPr>
          <w:b/>
          <w:sz w:val="32"/>
        </w:rPr>
        <w:lastRenderedPageBreak/>
        <w:t>Варіант 16</w:t>
      </w:r>
      <w:r w:rsidRPr="00D61CC1">
        <w:rPr>
          <w:sz w:val="32"/>
        </w:rPr>
        <w:t xml:space="preserve"> </w:t>
      </w:r>
    </w:p>
    <w:p w14:paraId="3C3A9960" w14:textId="77777777" w:rsidR="00F27C2D" w:rsidRDefault="00F27C2D" w:rsidP="00F27C2D">
      <w:pPr>
        <w:spacing w:line="360" w:lineRule="auto"/>
        <w:rPr>
          <w:sz w:val="28"/>
        </w:rPr>
      </w:pPr>
      <w:r w:rsidRPr="00F27C2D">
        <w:rPr>
          <w:sz w:val="28"/>
        </w:rPr>
        <w:t xml:space="preserve">Створити ієрархію класів відповідно до предметної області свого варіанту. Повинні бути наявними: </w:t>
      </w:r>
    </w:p>
    <w:p w14:paraId="0133E967" w14:textId="3F8DC13A" w:rsidR="00F27C2D" w:rsidRPr="00F27C2D" w:rsidRDefault="00F27C2D" w:rsidP="00F27C2D">
      <w:pPr>
        <w:spacing w:line="360" w:lineRule="auto"/>
        <w:rPr>
          <w:sz w:val="28"/>
        </w:rPr>
      </w:pPr>
      <w:r w:rsidRPr="00F27C2D">
        <w:rPr>
          <w:sz w:val="28"/>
        </w:rPr>
        <w:t xml:space="preserve">-Щонайменш 1 абстрактний клас. </w:t>
      </w:r>
    </w:p>
    <w:p w14:paraId="2CAA6600" w14:textId="77777777" w:rsidR="00F27C2D" w:rsidRDefault="00F27C2D" w:rsidP="00F27C2D">
      <w:pPr>
        <w:spacing w:line="360" w:lineRule="auto"/>
        <w:rPr>
          <w:sz w:val="28"/>
        </w:rPr>
      </w:pPr>
      <w:r w:rsidRPr="00F27C2D">
        <w:rPr>
          <w:sz w:val="28"/>
        </w:rPr>
        <w:t>-Щонайменш 2 класи-нащадки — від абстрактного (обов’язково хоча б один) або іншого класу.</w:t>
      </w:r>
    </w:p>
    <w:p w14:paraId="320BF53E" w14:textId="2C113EFE" w:rsidR="00F27C2D" w:rsidRDefault="00F27C2D" w:rsidP="00F27C2D">
      <w:pPr>
        <w:spacing w:line="360" w:lineRule="auto"/>
        <w:rPr>
          <w:sz w:val="28"/>
        </w:rPr>
      </w:pPr>
      <w:r w:rsidRPr="00F27C2D">
        <w:rPr>
          <w:sz w:val="28"/>
        </w:rPr>
        <w:t xml:space="preserve"> -Щонайменш 1 інтерфейс Java і його впровадження в вашому класі.</w:t>
      </w:r>
    </w:p>
    <w:p w14:paraId="221EDC5C" w14:textId="77777777" w:rsidR="00F27C2D" w:rsidRDefault="00F27C2D" w:rsidP="00F27C2D">
      <w:pPr>
        <w:spacing w:line="360" w:lineRule="auto"/>
        <w:rPr>
          <w:sz w:val="28"/>
        </w:rPr>
      </w:pPr>
      <w:r w:rsidRPr="00F27C2D">
        <w:rPr>
          <w:sz w:val="28"/>
        </w:rPr>
        <w:t xml:space="preserve"> -Асоціація класів (будь яка, на ваш вибір — звичайна асоціація, агрегація, композиція). </w:t>
      </w:r>
    </w:p>
    <w:p w14:paraId="1D6C1CB9" w14:textId="77777777" w:rsidR="00F27C2D" w:rsidRDefault="00F27C2D" w:rsidP="00F27C2D">
      <w:pPr>
        <w:spacing w:line="360" w:lineRule="auto"/>
        <w:rPr>
          <w:sz w:val="28"/>
        </w:rPr>
      </w:pPr>
      <w:r w:rsidRPr="00F27C2D">
        <w:rPr>
          <w:sz w:val="28"/>
        </w:rPr>
        <w:t>Реалізувати вивід на консоль певної (довільної) інформації про об’єкти своїх класів у зовнішній програмі.</w:t>
      </w:r>
    </w:p>
    <w:p w14:paraId="49942A6A" w14:textId="77777777" w:rsidR="00F27C2D" w:rsidRDefault="00F27C2D" w:rsidP="00F27C2D">
      <w:pPr>
        <w:spacing w:line="360" w:lineRule="auto"/>
        <w:rPr>
          <w:sz w:val="28"/>
        </w:rPr>
      </w:pPr>
      <w:r w:rsidRPr="00F27C2D">
        <w:rPr>
          <w:sz w:val="28"/>
        </w:rPr>
        <w:t xml:space="preserve"> Варіант завдання: Середньовічна фортеця. </w:t>
      </w:r>
    </w:p>
    <w:p w14:paraId="38E015F3" w14:textId="77777777" w:rsidR="00F27C2D" w:rsidRDefault="00F27C2D" w:rsidP="00F27C2D">
      <w:pPr>
        <w:spacing w:line="360" w:lineRule="auto"/>
        <w:rPr>
          <w:sz w:val="28"/>
        </w:rPr>
      </w:pPr>
      <w:r w:rsidRPr="00F27C2D">
        <w:rPr>
          <w:sz w:val="28"/>
        </w:rPr>
        <w:t xml:space="preserve">Контрольні запитання: </w:t>
      </w:r>
    </w:p>
    <w:p w14:paraId="0E8C010E" w14:textId="77777777" w:rsidR="00F27C2D" w:rsidRDefault="00F27C2D" w:rsidP="00F27C2D">
      <w:pPr>
        <w:spacing w:line="360" w:lineRule="auto"/>
        <w:rPr>
          <w:sz w:val="28"/>
        </w:rPr>
      </w:pPr>
      <w:r w:rsidRPr="00F27C2D">
        <w:rPr>
          <w:sz w:val="28"/>
        </w:rPr>
        <w:t xml:space="preserve">1. Що таке абстрактний клас? </w:t>
      </w:r>
    </w:p>
    <w:p w14:paraId="6FDCA0F2" w14:textId="07B6E56B" w:rsidR="00F27C2D" w:rsidRPr="00F27C2D" w:rsidRDefault="00F27C2D" w:rsidP="00F27C2D">
      <w:pPr>
        <w:spacing w:line="360" w:lineRule="auto"/>
        <w:rPr>
          <w:sz w:val="28"/>
        </w:rPr>
      </w:pPr>
      <w:r w:rsidRPr="00F27C2D">
        <w:rPr>
          <w:sz w:val="28"/>
        </w:rPr>
        <w:t>2. Чи є у класів Java якийсь спільний батьківський клас?</w:t>
      </w:r>
    </w:p>
    <w:p w14:paraId="5FED614D" w14:textId="7B93FC97" w:rsidR="00F27C2D" w:rsidRDefault="00D61CC1" w:rsidP="00B7121B">
      <w:pPr>
        <w:spacing w:line="360" w:lineRule="auto"/>
        <w:jc w:val="center"/>
        <w:rPr>
          <w:b/>
          <w:sz w:val="32"/>
        </w:rPr>
      </w:pPr>
      <w:r w:rsidRPr="00D61CC1">
        <w:rPr>
          <w:b/>
          <w:sz w:val="32"/>
        </w:rPr>
        <w:t>Контро</w:t>
      </w:r>
      <w:r>
        <w:rPr>
          <w:b/>
          <w:sz w:val="32"/>
        </w:rPr>
        <w:t>льні питання</w:t>
      </w:r>
    </w:p>
    <w:p w14:paraId="6E046357" w14:textId="77777777" w:rsidR="00253D7E" w:rsidRDefault="0082460D" w:rsidP="00253D7E">
      <w:pPr>
        <w:pStyle w:val="ListParagraph"/>
        <w:numPr>
          <w:ilvl w:val="0"/>
          <w:numId w:val="18"/>
        </w:numPr>
        <w:spacing w:line="360" w:lineRule="auto"/>
        <w:rPr>
          <w:sz w:val="28"/>
        </w:rPr>
      </w:pPr>
      <w:r w:rsidRPr="0082460D">
        <w:rPr>
          <w:sz w:val="28"/>
        </w:rPr>
        <w:t xml:space="preserve">Абстрактний клас – це клас, від якого не можливо створити об’єкти, але можна успадкувати від нього дані й методи. </w:t>
      </w:r>
      <w:r w:rsidR="00220CEE">
        <w:rPr>
          <w:sz w:val="28"/>
        </w:rPr>
        <w:t xml:space="preserve">Абстрактний клас відрізняється від звичайного тим, що в ньому </w:t>
      </w:r>
      <w:r w:rsidRPr="0082460D">
        <w:rPr>
          <w:sz w:val="28"/>
        </w:rPr>
        <w:t>можна ініціалізувати абстрактн</w:t>
      </w:r>
      <w:r>
        <w:rPr>
          <w:sz w:val="28"/>
        </w:rPr>
        <w:t>і</w:t>
      </w:r>
      <w:r w:rsidRPr="0082460D">
        <w:rPr>
          <w:sz w:val="28"/>
        </w:rPr>
        <w:t xml:space="preserve"> методи. </w:t>
      </w:r>
      <w:r w:rsidR="00220CEE">
        <w:rPr>
          <w:sz w:val="28"/>
        </w:rPr>
        <w:t>Визначити</w:t>
      </w:r>
      <w:r w:rsidRPr="0082460D">
        <w:rPr>
          <w:sz w:val="28"/>
        </w:rPr>
        <w:t xml:space="preserve"> абстрактні методи </w:t>
      </w:r>
      <w:bookmarkStart w:id="0" w:name="_GoBack"/>
      <w:bookmarkEnd w:id="0"/>
      <w:r w:rsidRPr="0082460D">
        <w:rPr>
          <w:sz w:val="28"/>
        </w:rPr>
        <w:t>можна</w:t>
      </w:r>
      <w:r>
        <w:rPr>
          <w:sz w:val="28"/>
        </w:rPr>
        <w:t xml:space="preserve"> тільки</w:t>
      </w:r>
      <w:r w:rsidRPr="0082460D">
        <w:rPr>
          <w:sz w:val="28"/>
        </w:rPr>
        <w:t xml:space="preserve"> в класах нащадках</w:t>
      </w:r>
      <w:r w:rsidR="00220CEE">
        <w:rPr>
          <w:sz w:val="28"/>
        </w:rPr>
        <w:t xml:space="preserve"> абстрактного класу</w:t>
      </w:r>
      <w:r>
        <w:rPr>
          <w:sz w:val="28"/>
        </w:rPr>
        <w:t>.</w:t>
      </w:r>
      <w:r w:rsidRPr="0082460D">
        <w:rPr>
          <w:sz w:val="28"/>
        </w:rPr>
        <w:t xml:space="preserve"> </w:t>
      </w:r>
      <w:r w:rsidR="00220CEE">
        <w:rPr>
          <w:sz w:val="28"/>
        </w:rPr>
        <w:t xml:space="preserve">При цьому ім’я абстрактного метода має співпадати з ім’ям метода, що його реалізує. </w:t>
      </w:r>
    </w:p>
    <w:p w14:paraId="774E2124" w14:textId="43577744" w:rsidR="00D61CC1" w:rsidRDefault="00253D7E" w:rsidP="00253D7E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lastRenderedPageBreak/>
        <w:t>На практиці абстрактні класи містять в собі</w:t>
      </w:r>
      <w:r w:rsidR="00220CEE" w:rsidRPr="00253D7E">
        <w:rPr>
          <w:sz w:val="28"/>
        </w:rPr>
        <w:t xml:space="preserve"> </w:t>
      </w:r>
      <w:r>
        <w:rPr>
          <w:sz w:val="28"/>
        </w:rPr>
        <w:t xml:space="preserve">опис </w:t>
      </w:r>
      <w:r w:rsidR="00220CEE" w:rsidRPr="00253D7E">
        <w:rPr>
          <w:sz w:val="28"/>
        </w:rPr>
        <w:t>спільних операцій в</w:t>
      </w:r>
      <w:r>
        <w:rPr>
          <w:sz w:val="28"/>
        </w:rPr>
        <w:t xml:space="preserve"> класах нащадках (абстрактні методи), визначені методи (конкретні методи) і дані (поля) </w:t>
      </w:r>
      <w:r w:rsidRPr="00253D7E">
        <w:rPr>
          <w:sz w:val="28"/>
        </w:rPr>
        <w:t>.</w:t>
      </w:r>
      <w:r>
        <w:rPr>
          <w:sz w:val="28"/>
        </w:rPr>
        <w:t xml:space="preserve"> </w:t>
      </w:r>
    </w:p>
    <w:p w14:paraId="0D874B51" w14:textId="2A6AE9AC" w:rsidR="00253D7E" w:rsidRPr="00624BB5" w:rsidRDefault="00624BB5" w:rsidP="00624BB5">
      <w:pPr>
        <w:pStyle w:val="ListParagraph"/>
        <w:numPr>
          <w:ilvl w:val="0"/>
          <w:numId w:val="18"/>
        </w:numPr>
        <w:spacing w:line="360" w:lineRule="auto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java</w:t>
      </w:r>
      <w:r w:rsidRPr="00624BB5">
        <w:rPr>
          <w:sz w:val="28"/>
        </w:rPr>
        <w:t xml:space="preserve"> </w:t>
      </w:r>
      <w:r>
        <w:rPr>
          <w:sz w:val="28"/>
        </w:rPr>
        <w:t xml:space="preserve">є спільний батьківський клас </w:t>
      </w:r>
      <w:r>
        <w:rPr>
          <w:sz w:val="28"/>
          <w:lang w:val="en-US"/>
        </w:rPr>
        <w:t>Object</w:t>
      </w:r>
      <w:r>
        <w:rPr>
          <w:sz w:val="28"/>
        </w:rPr>
        <w:t xml:space="preserve">. Цей клас надає загальні особливості поведінки всіх об’ктів </w:t>
      </w:r>
      <w:r>
        <w:rPr>
          <w:sz w:val="28"/>
          <w:lang w:val="ru-RU"/>
        </w:rPr>
        <w:t>у</w:t>
      </w:r>
      <w:r>
        <w:rPr>
          <w:sz w:val="28"/>
        </w:rPr>
        <w:t xml:space="preserve"> </w:t>
      </w:r>
      <w:r>
        <w:rPr>
          <w:sz w:val="28"/>
          <w:lang w:val="en-US"/>
        </w:rPr>
        <w:t>java</w:t>
      </w:r>
      <w:r>
        <w:rPr>
          <w:sz w:val="28"/>
        </w:rPr>
        <w:t xml:space="preserve">. Клас </w:t>
      </w:r>
      <w:r>
        <w:rPr>
          <w:sz w:val="28"/>
          <w:lang w:val="en-US"/>
        </w:rPr>
        <w:t>Object</w:t>
      </w:r>
      <w:r w:rsidRPr="00624BB5">
        <w:rPr>
          <w:sz w:val="28"/>
        </w:rPr>
        <w:t xml:space="preserve"> </w:t>
      </w:r>
      <w:r>
        <w:rPr>
          <w:sz w:val="28"/>
        </w:rPr>
        <w:t>має такі методи</w:t>
      </w:r>
      <w:r w:rsidR="00EE2DCB">
        <w:rPr>
          <w:sz w:val="28"/>
        </w:rPr>
        <w:t xml:space="preserve"> як клонування</w:t>
      </w:r>
      <w:r w:rsidR="00EE2DCB" w:rsidRPr="00EE2DCB">
        <w:rPr>
          <w:sz w:val="28"/>
        </w:rPr>
        <w:t xml:space="preserve">, </w:t>
      </w:r>
      <w:r>
        <w:rPr>
          <w:sz w:val="28"/>
        </w:rPr>
        <w:t>порівняння</w:t>
      </w:r>
      <w:r w:rsidR="00EE2DCB" w:rsidRPr="00EE2DCB">
        <w:rPr>
          <w:sz w:val="28"/>
        </w:rPr>
        <w:t xml:space="preserve">, </w:t>
      </w:r>
      <w:r w:rsidR="00EE2DCB">
        <w:rPr>
          <w:sz w:val="28"/>
        </w:rPr>
        <w:t xml:space="preserve">виведення рядка та інші. Всіма ними можна скористатися </w:t>
      </w:r>
      <w:r w:rsidR="00C0372F">
        <w:rPr>
          <w:sz w:val="28"/>
        </w:rPr>
        <w:t>в усіх</w:t>
      </w:r>
      <w:r w:rsidR="00C0372F">
        <w:rPr>
          <w:sz w:val="28"/>
          <w:lang w:val="en-US"/>
        </w:rPr>
        <w:t xml:space="preserve"> </w:t>
      </w:r>
      <w:r w:rsidR="00C4536E">
        <w:rPr>
          <w:sz w:val="28"/>
        </w:rPr>
        <w:t>не</w:t>
      </w:r>
      <w:r w:rsidR="00C0372F">
        <w:rPr>
          <w:sz w:val="28"/>
        </w:rPr>
        <w:t>примітивних об’єктах</w:t>
      </w:r>
      <w:r>
        <w:rPr>
          <w:sz w:val="28"/>
        </w:rPr>
        <w:t>.</w:t>
      </w:r>
    </w:p>
    <w:p w14:paraId="3CFA5969" w14:textId="7E17538E" w:rsidR="00B7121B" w:rsidRPr="006D21C1" w:rsidRDefault="00B7121B" w:rsidP="00B7121B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Висновок</w:t>
      </w:r>
    </w:p>
    <w:p w14:paraId="2B9B28BA" w14:textId="4B1DE2B4" w:rsidR="00B7121B" w:rsidRDefault="00B7121B" w:rsidP="0011745E">
      <w:pPr>
        <w:pStyle w:val="NormalWeb"/>
        <w:spacing w:before="0" w:beforeAutospacing="0" w:after="0" w:afterAutospacing="0" w:line="276" w:lineRule="auto"/>
        <w:ind w:firstLine="708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У ході виконання лабораторної роботи була створена програма для </w:t>
      </w:r>
      <w:r w:rsidR="0011745E">
        <w:rPr>
          <w:rFonts w:asciiTheme="minorHAnsi" w:hAnsiTheme="minorHAnsi" w:cstheme="minorHAnsi"/>
          <w:color w:val="000000"/>
          <w:sz w:val="28"/>
          <w:szCs w:val="28"/>
          <w:lang w:val="uk-UA"/>
        </w:rPr>
        <w:t>будівництва</w:t>
      </w:r>
      <w:r w:rsidR="0011745E" w:rsidRPr="0011745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11745E">
        <w:rPr>
          <w:rFonts w:asciiTheme="minorHAnsi" w:hAnsiTheme="minorHAnsi" w:cstheme="minorHAnsi"/>
          <w:color w:val="000000"/>
          <w:sz w:val="28"/>
          <w:szCs w:val="28"/>
          <w:lang w:val="uk-UA"/>
        </w:rPr>
        <w:t>середньовічної фортеці</w:t>
      </w:r>
      <w:r w:rsidR="00C4303A">
        <w:rPr>
          <w:rFonts w:asciiTheme="minorHAnsi" w:hAnsiTheme="minorHAnsi" w:cstheme="minorHAnsi"/>
          <w:color w:val="000000"/>
          <w:sz w:val="28"/>
          <w:szCs w:val="28"/>
          <w:lang w:val="uk-UA"/>
        </w:rPr>
        <w:t>.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ab/>
      </w:r>
    </w:p>
    <w:p w14:paraId="26D82C9A" w14:textId="77777777" w:rsidR="00C4536E" w:rsidRDefault="00C4303A" w:rsidP="00246CFC">
      <w:pPr>
        <w:pStyle w:val="NormalWeb"/>
        <w:spacing w:before="0" w:beforeAutospacing="0" w:after="0" w:afterAutospacing="0" w:line="276" w:lineRule="auto"/>
        <w:ind w:firstLine="708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В папці</w:t>
      </w:r>
      <w:r w:rsidR="00B7121B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Buldings</w:t>
      </w:r>
      <w:proofErr w:type="spellEnd"/>
      <w:r w:rsidR="00B7121B" w:rsidRPr="0079150E">
        <w:rPr>
          <w:rFonts w:asciiTheme="minorHAnsi" w:hAnsiTheme="minorHAnsi" w:cstheme="minorHAnsi"/>
          <w:color w:val="000000"/>
          <w:sz w:val="28"/>
          <w:szCs w:val="28"/>
          <w:lang w:val="uk-UA"/>
        </w:rPr>
        <w:t>,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був прописаний абстрактний клас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Building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,</w:t>
      </w:r>
      <w:r w:rsidRPr="00C4303A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в якому містяться дані про розмірність і дислокацію будівлі , абстрактні методи для встановлення розмірностей будівлі, конструктори й інші конкретні методи</w:t>
      </w:r>
      <w:r w:rsidR="00B7121B">
        <w:rPr>
          <w:rFonts w:asciiTheme="minorHAnsi" w:hAnsiTheme="minorHAnsi" w:cstheme="minorHAnsi"/>
          <w:color w:val="000000"/>
          <w:sz w:val="28"/>
          <w:szCs w:val="28"/>
          <w:lang w:val="uk-UA"/>
        </w:rPr>
        <w:t>.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Нащадками цього абстрактного класу є класи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Wall</w:t>
      </w:r>
      <w:r w:rsidRPr="00C4303A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,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Tower</w:t>
      </w:r>
      <w:r w:rsidR="00C4536E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і</w:t>
      </w:r>
      <w:r w:rsidRPr="00C4303A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Castle</w:t>
      </w:r>
      <w:r w:rsidR="00B7121B">
        <w:rPr>
          <w:rFonts w:asciiTheme="minorHAnsi" w:hAnsiTheme="minorHAnsi" w:cstheme="minorHAnsi"/>
          <w:color w:val="000000"/>
          <w:sz w:val="28"/>
          <w:szCs w:val="28"/>
          <w:lang w:val="uk-UA"/>
        </w:rPr>
        <w:t>.</w:t>
      </w:r>
      <w:r w:rsidRPr="00C4536E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Всі вони реалізують абстрактні методи батьківського класу</w:t>
      </w:r>
      <w:r w:rsidR="00C4536E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і містять в собі вузьконаправлені дані та методи роботи з ними</w:t>
      </w:r>
      <w:r w:rsidR="00B7121B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. </w:t>
      </w:r>
    </w:p>
    <w:p w14:paraId="40A6B321" w14:textId="700379A2" w:rsidR="00C4536E" w:rsidRPr="00C4536E" w:rsidRDefault="00C4536E" w:rsidP="00C4536E">
      <w:pPr>
        <w:pStyle w:val="NormalWeb"/>
        <w:spacing w:before="0" w:beforeAutospacing="0" w:after="0" w:afterAutospacing="0" w:line="276" w:lineRule="auto"/>
        <w:ind w:firstLine="708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Для роботи з нащадками класу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Building</w:t>
      </w:r>
      <w:r w:rsidRPr="00C4536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був створений інтерфейс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IBuild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.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В ньому описані сетери, гетери, метод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clone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, деякі константні масиви і статичні методи для цих констант.</w:t>
      </w:r>
    </w:p>
    <w:p w14:paraId="7782199F" w14:textId="54DD33B1" w:rsidR="00246CFC" w:rsidRDefault="00C4536E" w:rsidP="00246CFC">
      <w:pPr>
        <w:pStyle w:val="NormalWeb"/>
        <w:spacing w:before="0" w:beforeAutospacing="0" w:after="0" w:afterAutospacing="0" w:line="276" w:lineRule="auto"/>
        <w:ind w:firstLine="708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Клас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Fortress</w:t>
      </w:r>
      <w:r w:rsidRPr="00B451FB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 w:rsidR="00B451FB">
        <w:rPr>
          <w:rFonts w:asciiTheme="minorHAnsi" w:hAnsiTheme="minorHAnsi" w:cstheme="minorHAnsi"/>
          <w:color w:val="000000"/>
          <w:sz w:val="28"/>
          <w:szCs w:val="28"/>
          <w:lang w:val="uk-UA"/>
        </w:rPr>
        <w:t>вміщує в себе масиви об’єктів класів</w:t>
      </w:r>
      <w:r w:rsidR="00B451FB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 w:rsidR="00B451FB">
        <w:rPr>
          <w:rFonts w:asciiTheme="minorHAnsi" w:hAnsiTheme="minorHAnsi" w:cstheme="minorHAnsi"/>
          <w:color w:val="000000"/>
          <w:sz w:val="28"/>
          <w:szCs w:val="28"/>
          <w:lang w:val="en-US"/>
        </w:rPr>
        <w:t>Wall</w:t>
      </w:r>
      <w:r w:rsidR="00B451FB" w:rsidRPr="00C4303A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, </w:t>
      </w:r>
      <w:r w:rsidR="00B451FB">
        <w:rPr>
          <w:rFonts w:asciiTheme="minorHAnsi" w:hAnsiTheme="minorHAnsi" w:cstheme="minorHAnsi"/>
          <w:color w:val="000000"/>
          <w:sz w:val="28"/>
          <w:szCs w:val="28"/>
          <w:lang w:val="en-US"/>
        </w:rPr>
        <w:t>Tower</w:t>
      </w:r>
      <w:r w:rsidR="00B451FB" w:rsidRPr="00B451FB">
        <w:rPr>
          <w:rFonts w:asciiTheme="minorHAnsi" w:hAnsiTheme="minorHAnsi" w:cstheme="minorHAnsi"/>
          <w:color w:val="000000"/>
          <w:sz w:val="28"/>
          <w:szCs w:val="28"/>
          <w:lang w:val="uk-UA"/>
        </w:rPr>
        <w:t>,</w:t>
      </w:r>
      <w:r w:rsidR="00B451FB" w:rsidRPr="00C4303A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 w:rsidR="00B451FB">
        <w:rPr>
          <w:rFonts w:asciiTheme="minorHAnsi" w:hAnsiTheme="minorHAnsi" w:cstheme="minorHAnsi"/>
          <w:color w:val="000000"/>
          <w:sz w:val="28"/>
          <w:szCs w:val="28"/>
          <w:lang w:val="en-US"/>
        </w:rPr>
        <w:t>Castle</w:t>
      </w:r>
      <w:r w:rsidR="00B451FB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і узагальнені дані від цих масивів , такі як : довжина , ширина , площа і висота фортеці .</w:t>
      </w:r>
    </w:p>
    <w:p w14:paraId="4514FCB8" w14:textId="4568A775" w:rsidR="00B451FB" w:rsidRDefault="00B451FB" w:rsidP="00246CFC">
      <w:pPr>
        <w:pStyle w:val="NormalWeb"/>
        <w:spacing w:before="0" w:beforeAutospacing="0" w:after="0" w:afterAutospacing="0" w:line="276" w:lineRule="auto"/>
        <w:ind w:firstLine="708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В класі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Main</w:t>
      </w:r>
      <w:r w:rsidRPr="00B451FB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вивидяться дані про одну з стін фортеці, можливі варіанти зброї для башні, можливі варіанти дислокації споруд і виводяться уже заповненні дані про фортецю.</w:t>
      </w:r>
    </w:p>
    <w:p w14:paraId="0A50CF02" w14:textId="79523436" w:rsidR="00296DFC" w:rsidRPr="00296DFC" w:rsidRDefault="00296DFC" w:rsidP="00246CFC">
      <w:pPr>
        <w:pStyle w:val="NormalWeb"/>
        <w:spacing w:before="0" w:beforeAutospacing="0" w:after="0" w:afterAutospacing="0" w:line="276" w:lineRule="auto"/>
        <w:ind w:firstLine="708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При створенні програми були засвоєїні знання про використання абстрактних класів, нащадків цього класу, інтерфейс</w:t>
      </w:r>
      <w:r w:rsidR="00B35C04">
        <w:rPr>
          <w:rFonts w:asciiTheme="minorHAnsi" w:hAnsiTheme="minorHAnsi" w:cstheme="minorHAnsi"/>
          <w:color w:val="000000"/>
          <w:sz w:val="28"/>
          <w:szCs w:val="28"/>
          <w:lang w:val="uk-UA"/>
        </w:rPr>
        <w:t>у і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асоціації класів в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java</w:t>
      </w:r>
      <w:r w:rsidRPr="00296DFC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на прикладі програмування середньовічної фортеці.</w:t>
      </w:r>
    </w:p>
    <w:p w14:paraId="553B8677" w14:textId="12C8189E" w:rsidR="00FC107B" w:rsidRDefault="00D61CC1" w:rsidP="00924F1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40DB16C" wp14:editId="33F9522C">
            <wp:simplePos x="0" y="0"/>
            <wp:positionH relativeFrom="page">
              <wp:align>left</wp:align>
            </wp:positionH>
            <wp:positionV relativeFrom="paragraph">
              <wp:posOffset>472440</wp:posOffset>
            </wp:positionV>
            <wp:extent cx="8547507" cy="3642360"/>
            <wp:effectExtent l="0" t="0" r="6350" b="0"/>
            <wp:wrapThrough wrapText="bothSides">
              <wp:wrapPolygon edited="0">
                <wp:start x="0" y="0"/>
                <wp:lineTo x="0" y="21464"/>
                <wp:lineTo x="21568" y="21464"/>
                <wp:lineTo x="215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507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077" w:rsidRPr="00346077">
        <w:rPr>
          <w:b/>
          <w:bCs/>
          <w:sz w:val="32"/>
          <w:szCs w:val="32"/>
        </w:rPr>
        <w:t>Результат роботи програми</w:t>
      </w:r>
    </w:p>
    <w:p w14:paraId="5B909B1D" w14:textId="06F8A1CD" w:rsidR="00D61CC1" w:rsidRPr="00B7121B" w:rsidRDefault="00D61CC1" w:rsidP="00B7121B">
      <w:pPr>
        <w:spacing w:line="360" w:lineRule="auto"/>
        <w:jc w:val="center"/>
        <w:rPr>
          <w:rFonts w:cstheme="minorHAnsi"/>
          <w:color w:val="000000"/>
          <w:sz w:val="28"/>
          <w:szCs w:val="28"/>
        </w:rPr>
      </w:pPr>
    </w:p>
    <w:sectPr w:rsidR="00D61CC1" w:rsidRPr="00B7121B" w:rsidSect="00947772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768B0" w14:textId="77777777" w:rsidR="00221BF6" w:rsidRDefault="00221BF6" w:rsidP="00805769">
      <w:pPr>
        <w:spacing w:after="0" w:line="240" w:lineRule="auto"/>
      </w:pPr>
      <w:r>
        <w:separator/>
      </w:r>
    </w:p>
  </w:endnote>
  <w:endnote w:type="continuationSeparator" w:id="0">
    <w:p w14:paraId="607C9760" w14:textId="77777777" w:rsidR="00221BF6" w:rsidRDefault="00221BF6" w:rsidP="0080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ck">
    <w:altName w:val="Cambria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82FF0" w14:textId="636A4264" w:rsidR="00FC107B" w:rsidRPr="00C31456" w:rsidRDefault="00FC107B" w:rsidP="00C31456">
    <w:pPr>
      <w:pStyle w:val="Footer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2925083"/>
      <w:docPartObj>
        <w:docPartGallery w:val="Page Numbers (Bottom of Page)"/>
        <w:docPartUnique/>
      </w:docPartObj>
    </w:sdtPr>
    <w:sdtEndPr/>
    <w:sdtContent>
      <w:p w14:paraId="4DF474EF" w14:textId="24D76893" w:rsidR="00FC107B" w:rsidRDefault="00FC107B">
        <w:pPr>
          <w:pStyle w:val="Footer"/>
          <w:jc w:val="right"/>
        </w:pPr>
        <w:r>
          <w:rPr>
            <w:lang w:val="en-US"/>
          </w:rPr>
          <w:t xml:space="preserve"> </w:t>
        </w:r>
      </w:p>
    </w:sdtContent>
  </w:sdt>
  <w:p w14:paraId="2CBDD2FD" w14:textId="77777777" w:rsidR="00FC107B" w:rsidRDefault="00FC1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5E8FE" w14:textId="77777777" w:rsidR="00221BF6" w:rsidRDefault="00221BF6" w:rsidP="00805769">
      <w:pPr>
        <w:spacing w:after="0" w:line="240" w:lineRule="auto"/>
      </w:pPr>
      <w:r>
        <w:separator/>
      </w:r>
    </w:p>
  </w:footnote>
  <w:footnote w:type="continuationSeparator" w:id="0">
    <w:p w14:paraId="38F9B7B3" w14:textId="77777777" w:rsidR="00221BF6" w:rsidRDefault="00221BF6" w:rsidP="00805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9580B"/>
    <w:multiLevelType w:val="multilevel"/>
    <w:tmpl w:val="BED6D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94F26"/>
    <w:multiLevelType w:val="hybridMultilevel"/>
    <w:tmpl w:val="97342C48"/>
    <w:lvl w:ilvl="0" w:tplc="041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A664DF3"/>
    <w:multiLevelType w:val="hybridMultilevel"/>
    <w:tmpl w:val="D330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63AA4"/>
    <w:multiLevelType w:val="hybridMultilevel"/>
    <w:tmpl w:val="C4CA242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42F47"/>
    <w:multiLevelType w:val="hybridMultilevel"/>
    <w:tmpl w:val="F4B8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AD51D0"/>
    <w:multiLevelType w:val="multilevel"/>
    <w:tmpl w:val="41A02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3F4B44"/>
    <w:multiLevelType w:val="hybridMultilevel"/>
    <w:tmpl w:val="898C48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13D7F"/>
    <w:multiLevelType w:val="hybridMultilevel"/>
    <w:tmpl w:val="FD3A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D4469"/>
    <w:multiLevelType w:val="hybridMultilevel"/>
    <w:tmpl w:val="22CEC3F4"/>
    <w:lvl w:ilvl="0" w:tplc="C00C00CE">
      <w:start w:val="1"/>
      <w:numFmt w:val="decimal"/>
      <w:lvlText w:val="п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E95DFB"/>
    <w:multiLevelType w:val="hybridMultilevel"/>
    <w:tmpl w:val="5C605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A2E68"/>
    <w:multiLevelType w:val="hybridMultilevel"/>
    <w:tmpl w:val="ECF888EE"/>
    <w:lvl w:ilvl="0" w:tplc="EE9EB4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409A8"/>
    <w:multiLevelType w:val="multilevel"/>
    <w:tmpl w:val="2D0225F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2" w15:restartNumberingAfterBreak="0">
    <w:nsid w:val="5E8F5F02"/>
    <w:multiLevelType w:val="multilevel"/>
    <w:tmpl w:val="25823B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63950BBC"/>
    <w:multiLevelType w:val="multilevel"/>
    <w:tmpl w:val="958EFA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25613B4"/>
    <w:multiLevelType w:val="hybridMultilevel"/>
    <w:tmpl w:val="066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D6EC9"/>
    <w:multiLevelType w:val="hybridMultilevel"/>
    <w:tmpl w:val="A32EC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B1604"/>
    <w:multiLevelType w:val="multilevel"/>
    <w:tmpl w:val="AFC6E4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48" w:hanging="420"/>
      </w:pPr>
    </w:lvl>
    <w:lvl w:ilvl="2">
      <w:start w:val="1"/>
      <w:numFmt w:val="decimal"/>
      <w:lvlText w:val="%1.%2.%3."/>
      <w:lvlJc w:val="left"/>
      <w:pPr>
        <w:ind w:left="3576" w:hanging="720"/>
      </w:pPr>
    </w:lvl>
    <w:lvl w:ilvl="3">
      <w:start w:val="1"/>
      <w:numFmt w:val="decimal"/>
      <w:lvlText w:val="%1.%2.%3.%4."/>
      <w:lvlJc w:val="left"/>
      <w:pPr>
        <w:ind w:left="5004" w:hanging="720"/>
      </w:pPr>
    </w:lvl>
    <w:lvl w:ilvl="4">
      <w:start w:val="1"/>
      <w:numFmt w:val="decimal"/>
      <w:lvlText w:val="%1.%2.%3.%4.%5."/>
      <w:lvlJc w:val="left"/>
      <w:pPr>
        <w:ind w:left="6792" w:hanging="1080"/>
      </w:pPr>
    </w:lvl>
    <w:lvl w:ilvl="5">
      <w:start w:val="1"/>
      <w:numFmt w:val="decimal"/>
      <w:lvlText w:val="%1.%2.%3.%4.%5.%6."/>
      <w:lvlJc w:val="left"/>
      <w:pPr>
        <w:ind w:left="8220" w:hanging="1080"/>
      </w:pPr>
    </w:lvl>
    <w:lvl w:ilvl="6">
      <w:start w:val="1"/>
      <w:numFmt w:val="decimal"/>
      <w:lvlText w:val="%1.%2.%3.%4.%5.%6.%7."/>
      <w:lvlJc w:val="left"/>
      <w:pPr>
        <w:ind w:left="10008" w:hanging="1440"/>
      </w:pPr>
    </w:lvl>
    <w:lvl w:ilvl="7">
      <w:start w:val="1"/>
      <w:numFmt w:val="decimal"/>
      <w:lvlText w:val="%1.%2.%3.%4.%5.%6.%7.%8."/>
      <w:lvlJc w:val="left"/>
      <w:pPr>
        <w:ind w:left="11436" w:hanging="1440"/>
      </w:pPr>
    </w:lvl>
    <w:lvl w:ilvl="8">
      <w:start w:val="1"/>
      <w:numFmt w:val="decimal"/>
      <w:lvlText w:val="%1.%2.%3.%4.%5.%6.%7.%8.%9."/>
      <w:lvlJc w:val="left"/>
      <w:pPr>
        <w:ind w:left="13224" w:hanging="1800"/>
      </w:pPr>
    </w:lvl>
  </w:abstractNum>
  <w:abstractNum w:abstractNumId="17" w15:restartNumberingAfterBreak="0">
    <w:nsid w:val="7EC7606F"/>
    <w:multiLevelType w:val="hybridMultilevel"/>
    <w:tmpl w:val="A028917C"/>
    <w:lvl w:ilvl="0" w:tplc="E806D5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7"/>
  </w:num>
  <w:num w:numId="7">
    <w:abstractNumId w:val="12"/>
  </w:num>
  <w:num w:numId="8">
    <w:abstractNumId w:val="9"/>
  </w:num>
  <w:num w:numId="9">
    <w:abstractNumId w:val="13"/>
  </w:num>
  <w:num w:numId="10">
    <w:abstractNumId w:val="5"/>
  </w:num>
  <w:num w:numId="11">
    <w:abstractNumId w:val="11"/>
  </w:num>
  <w:num w:numId="12">
    <w:abstractNumId w:val="8"/>
  </w:num>
  <w:num w:numId="13">
    <w:abstractNumId w:val="0"/>
  </w:num>
  <w:num w:numId="14">
    <w:abstractNumId w:val="10"/>
  </w:num>
  <w:num w:numId="15">
    <w:abstractNumId w:val="6"/>
  </w:num>
  <w:num w:numId="16">
    <w:abstractNumId w:val="3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00"/>
    <w:rsid w:val="0000349A"/>
    <w:rsid w:val="00007289"/>
    <w:rsid w:val="00036CF8"/>
    <w:rsid w:val="00061E68"/>
    <w:rsid w:val="000E46BD"/>
    <w:rsid w:val="0011745E"/>
    <w:rsid w:val="001256A7"/>
    <w:rsid w:val="00142A3F"/>
    <w:rsid w:val="00172391"/>
    <w:rsid w:val="001C75EF"/>
    <w:rsid w:val="00220CEE"/>
    <w:rsid w:val="00221BF6"/>
    <w:rsid w:val="00246CFC"/>
    <w:rsid w:val="00253D7E"/>
    <w:rsid w:val="00257AC7"/>
    <w:rsid w:val="0026590E"/>
    <w:rsid w:val="00296DFC"/>
    <w:rsid w:val="002A32C6"/>
    <w:rsid w:val="002B73C7"/>
    <w:rsid w:val="002E6C23"/>
    <w:rsid w:val="00304C8E"/>
    <w:rsid w:val="00307100"/>
    <w:rsid w:val="003105AD"/>
    <w:rsid w:val="003130C9"/>
    <w:rsid w:val="00346077"/>
    <w:rsid w:val="00373FD1"/>
    <w:rsid w:val="003B122F"/>
    <w:rsid w:val="003C78EC"/>
    <w:rsid w:val="0040789B"/>
    <w:rsid w:val="00407D7B"/>
    <w:rsid w:val="004638B6"/>
    <w:rsid w:val="004754ED"/>
    <w:rsid w:val="004766B9"/>
    <w:rsid w:val="004C206A"/>
    <w:rsid w:val="004E032D"/>
    <w:rsid w:val="004E1790"/>
    <w:rsid w:val="00532A34"/>
    <w:rsid w:val="0054444B"/>
    <w:rsid w:val="00571C04"/>
    <w:rsid w:val="005B236D"/>
    <w:rsid w:val="005C67DB"/>
    <w:rsid w:val="005D429B"/>
    <w:rsid w:val="00601A6A"/>
    <w:rsid w:val="00611734"/>
    <w:rsid w:val="00611B00"/>
    <w:rsid w:val="00624BB5"/>
    <w:rsid w:val="00626073"/>
    <w:rsid w:val="0067460C"/>
    <w:rsid w:val="006A436D"/>
    <w:rsid w:val="006A77C1"/>
    <w:rsid w:val="006A7E44"/>
    <w:rsid w:val="006B1069"/>
    <w:rsid w:val="006D21C1"/>
    <w:rsid w:val="006E1B96"/>
    <w:rsid w:val="00710E46"/>
    <w:rsid w:val="00714A05"/>
    <w:rsid w:val="0074336A"/>
    <w:rsid w:val="007700BC"/>
    <w:rsid w:val="0079150E"/>
    <w:rsid w:val="007B39D9"/>
    <w:rsid w:val="007F08A0"/>
    <w:rsid w:val="007F4D64"/>
    <w:rsid w:val="00805769"/>
    <w:rsid w:val="008143B6"/>
    <w:rsid w:val="00823576"/>
    <w:rsid w:val="0082460D"/>
    <w:rsid w:val="00852048"/>
    <w:rsid w:val="008861AB"/>
    <w:rsid w:val="00893E29"/>
    <w:rsid w:val="008D1063"/>
    <w:rsid w:val="00907DBB"/>
    <w:rsid w:val="00923E27"/>
    <w:rsid w:val="00924F10"/>
    <w:rsid w:val="00932A97"/>
    <w:rsid w:val="00947772"/>
    <w:rsid w:val="009564FE"/>
    <w:rsid w:val="00956954"/>
    <w:rsid w:val="009730E4"/>
    <w:rsid w:val="00981538"/>
    <w:rsid w:val="009A17E2"/>
    <w:rsid w:val="009C2BE2"/>
    <w:rsid w:val="009D1746"/>
    <w:rsid w:val="00A068FF"/>
    <w:rsid w:val="00A14A35"/>
    <w:rsid w:val="00A1600E"/>
    <w:rsid w:val="00A429C6"/>
    <w:rsid w:val="00A42D2C"/>
    <w:rsid w:val="00A61311"/>
    <w:rsid w:val="00A77ABD"/>
    <w:rsid w:val="00AC3CFC"/>
    <w:rsid w:val="00AD1296"/>
    <w:rsid w:val="00B35C04"/>
    <w:rsid w:val="00B42F6C"/>
    <w:rsid w:val="00B451FB"/>
    <w:rsid w:val="00B66243"/>
    <w:rsid w:val="00B7121B"/>
    <w:rsid w:val="00BA29E9"/>
    <w:rsid w:val="00C01ABC"/>
    <w:rsid w:val="00C0372F"/>
    <w:rsid w:val="00C04631"/>
    <w:rsid w:val="00C31456"/>
    <w:rsid w:val="00C343EE"/>
    <w:rsid w:val="00C4303A"/>
    <w:rsid w:val="00C4536E"/>
    <w:rsid w:val="00C7012D"/>
    <w:rsid w:val="00C80F65"/>
    <w:rsid w:val="00C87676"/>
    <w:rsid w:val="00C97AC6"/>
    <w:rsid w:val="00CA39DF"/>
    <w:rsid w:val="00CD0B1D"/>
    <w:rsid w:val="00D11884"/>
    <w:rsid w:val="00D23AA9"/>
    <w:rsid w:val="00D40C98"/>
    <w:rsid w:val="00D61CC1"/>
    <w:rsid w:val="00D6419D"/>
    <w:rsid w:val="00D741BA"/>
    <w:rsid w:val="00D77447"/>
    <w:rsid w:val="00D90097"/>
    <w:rsid w:val="00D97764"/>
    <w:rsid w:val="00DC4DE1"/>
    <w:rsid w:val="00E12135"/>
    <w:rsid w:val="00E152A1"/>
    <w:rsid w:val="00E41208"/>
    <w:rsid w:val="00E86165"/>
    <w:rsid w:val="00EA3ADC"/>
    <w:rsid w:val="00EB4749"/>
    <w:rsid w:val="00EC7ED6"/>
    <w:rsid w:val="00EE2912"/>
    <w:rsid w:val="00EE2DCB"/>
    <w:rsid w:val="00F072AB"/>
    <w:rsid w:val="00F27C2D"/>
    <w:rsid w:val="00F513BC"/>
    <w:rsid w:val="00F55B24"/>
    <w:rsid w:val="00F950FB"/>
    <w:rsid w:val="00FA23A1"/>
    <w:rsid w:val="00FC107B"/>
    <w:rsid w:val="00FE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357F"/>
  <w15:chartTrackingRefBased/>
  <w15:docId w15:val="{35E979F0-1568-4BAF-B12A-DD21A094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071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69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69"/>
    <w:rPr>
      <w:lang w:val="uk-UA"/>
    </w:rPr>
  </w:style>
  <w:style w:type="paragraph" w:styleId="ListParagraph">
    <w:name w:val="List Paragraph"/>
    <w:basedOn w:val="Normal"/>
    <w:uiPriority w:val="34"/>
    <w:qFormat/>
    <w:rsid w:val="00C0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01ABC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1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ABC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9A17E2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9A17E2"/>
    <w:rPr>
      <w:rFonts w:ascii="Times New Roman" w:eastAsia="Times New Roman" w:hAnsi="Times New Roman" w:cs="Times New Roman"/>
      <w:sz w:val="24"/>
      <w:szCs w:val="20"/>
    </w:rPr>
  </w:style>
  <w:style w:type="character" w:customStyle="1" w:styleId="Code-en">
    <w:name w:val="Code-en"/>
    <w:basedOn w:val="DefaultParagraphFont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en-US"/>
    </w:rPr>
  </w:style>
  <w:style w:type="character" w:customStyle="1" w:styleId="Code-ru">
    <w:name w:val="Code-ru"/>
    <w:basedOn w:val="Code-en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D64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ProgText">
    <w:name w:val="ProgText"/>
    <w:basedOn w:val="DefaultParagraphFont"/>
    <w:uiPriority w:val="1"/>
    <w:qFormat/>
    <w:rsid w:val="00FA23A1"/>
    <w:rPr>
      <w:rFonts w:ascii="Hack" w:hAnsi="Hack"/>
      <w:b/>
      <w:i/>
      <w:w w:val="66"/>
      <w:sz w:val="28"/>
      <w:szCs w:val="28"/>
      <w:lang w:val="en-US"/>
    </w:rPr>
  </w:style>
  <w:style w:type="paragraph" w:styleId="NoSpacing">
    <w:name w:val="No Spacing"/>
    <w:uiPriority w:val="1"/>
    <w:qFormat/>
    <w:rsid w:val="00246CFC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&#1055;&#1086;&#1083;&#1100;&#1079;&#1086;&#1074;&#1072;&#1090;&#1077;&#1083;&#1100;&#1089;&#1082;&#1080;&#1077;%20&#1096;&#1072;&#1073;&#1083;&#1086;&#1085;&#1099;%20Office\&#1064;&#1072;&#1073;&#1083;&#1086;&#1085;_&#1083;&#1072;&#1073;_&#1088;&#1086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100A3-1022-442B-BB59-FF663F98E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Шаблон_лаб_роб.dotx</Template>
  <TotalTime>112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Zver</cp:lastModifiedBy>
  <cp:revision>14</cp:revision>
  <dcterms:created xsi:type="dcterms:W3CDTF">2020-11-09T14:39:00Z</dcterms:created>
  <dcterms:modified xsi:type="dcterms:W3CDTF">2020-11-20T21:41:00Z</dcterms:modified>
</cp:coreProperties>
</file>