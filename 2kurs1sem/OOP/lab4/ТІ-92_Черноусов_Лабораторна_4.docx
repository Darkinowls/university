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2D12C9" w14:textId="3D84D460" w:rsidR="00956954" w:rsidRPr="00956954" w:rsidRDefault="00956954" w:rsidP="00947772">
      <w:pPr>
        <w:pStyle w:val="NormalWeb"/>
        <w:spacing w:before="0" w:beforeAutospacing="0" w:after="0" w:afterAutospacing="0"/>
        <w:jc w:val="center"/>
        <w:rPr>
          <w:sz w:val="28"/>
          <w:szCs w:val="28"/>
          <w:lang w:val="uk-UA"/>
        </w:rPr>
      </w:pPr>
      <w:r w:rsidRPr="00956954">
        <w:rPr>
          <w:rFonts w:ascii="Arial" w:hAnsi="Arial" w:cs="Arial"/>
          <w:color w:val="000000"/>
          <w:sz w:val="28"/>
          <w:szCs w:val="28"/>
          <w:lang w:val="uk-UA"/>
        </w:rPr>
        <w:t>Національний технічний університет України</w:t>
      </w:r>
    </w:p>
    <w:p w14:paraId="7B36693B" w14:textId="77777777" w:rsidR="00956954" w:rsidRDefault="00956954" w:rsidP="00947772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8"/>
          <w:szCs w:val="28"/>
          <w:lang w:val="uk-UA"/>
        </w:rPr>
      </w:pPr>
      <w:r w:rsidRPr="00956954">
        <w:rPr>
          <w:rFonts w:ascii="Arial" w:hAnsi="Arial" w:cs="Arial"/>
          <w:color w:val="000000"/>
          <w:sz w:val="28"/>
          <w:szCs w:val="28"/>
          <w:lang w:val="uk-UA"/>
        </w:rPr>
        <w:t>«Київський політехнічний інститут ім. Ігоря Сікорського»</w:t>
      </w:r>
    </w:p>
    <w:p w14:paraId="716FEFD2" w14:textId="77777777" w:rsidR="00AC3CFC" w:rsidRDefault="00AC3CFC" w:rsidP="00947772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8"/>
          <w:szCs w:val="28"/>
          <w:lang w:val="uk-UA"/>
        </w:rPr>
      </w:pPr>
    </w:p>
    <w:p w14:paraId="6E504100" w14:textId="77777777" w:rsidR="00AC3CFC" w:rsidRDefault="00AC3CFC" w:rsidP="00947772">
      <w:pPr>
        <w:pStyle w:val="NormalWeb"/>
        <w:spacing w:before="0" w:beforeAutospacing="0" w:after="0" w:afterAutospacing="0"/>
        <w:jc w:val="center"/>
        <w:rPr>
          <w:lang w:val="uk-UA"/>
        </w:rPr>
      </w:pPr>
      <w:r w:rsidRPr="00AC3CFC">
        <w:rPr>
          <w:lang w:val="uk-UA"/>
        </w:rPr>
        <w:t>Кафедра автоматизації проектування енергетичних процесів і систем</w:t>
      </w:r>
    </w:p>
    <w:p w14:paraId="17DA84A1" w14:textId="77777777" w:rsidR="00AC3CFC" w:rsidRDefault="00AC3CFC" w:rsidP="00947772">
      <w:pPr>
        <w:pStyle w:val="NormalWeb"/>
        <w:spacing w:before="0" w:beforeAutospacing="0" w:after="0" w:afterAutospacing="0"/>
        <w:jc w:val="center"/>
        <w:rPr>
          <w:lang w:val="uk-UA"/>
        </w:rPr>
      </w:pPr>
    </w:p>
    <w:p w14:paraId="351ED00F" w14:textId="77777777" w:rsidR="00A429C6" w:rsidRDefault="00A429C6" w:rsidP="00947772">
      <w:pPr>
        <w:jc w:val="center"/>
      </w:pPr>
    </w:p>
    <w:p w14:paraId="7A20926F" w14:textId="77777777" w:rsidR="00956954" w:rsidRDefault="00956954" w:rsidP="00947772">
      <w:pPr>
        <w:jc w:val="center"/>
      </w:pPr>
    </w:p>
    <w:p w14:paraId="4E9E9500" w14:textId="77777777" w:rsidR="00956954" w:rsidRDefault="00956954" w:rsidP="00947772">
      <w:pPr>
        <w:jc w:val="center"/>
      </w:pPr>
    </w:p>
    <w:p w14:paraId="34C6F166" w14:textId="77777777" w:rsidR="00956954" w:rsidRPr="00C80F65" w:rsidRDefault="00956954" w:rsidP="00947772">
      <w:pPr>
        <w:jc w:val="center"/>
      </w:pPr>
    </w:p>
    <w:p w14:paraId="4F27AC12" w14:textId="77777777" w:rsidR="00956954" w:rsidRDefault="00956954" w:rsidP="00947772">
      <w:pPr>
        <w:jc w:val="center"/>
      </w:pPr>
    </w:p>
    <w:p w14:paraId="40011C76" w14:textId="77777777" w:rsidR="00956954" w:rsidRDefault="00956954" w:rsidP="00947772">
      <w:pPr>
        <w:jc w:val="center"/>
      </w:pPr>
    </w:p>
    <w:p w14:paraId="05ADA041" w14:textId="77777777" w:rsidR="00956954" w:rsidRDefault="00956954" w:rsidP="00947772">
      <w:pPr>
        <w:jc w:val="center"/>
      </w:pPr>
    </w:p>
    <w:p w14:paraId="70E998BB" w14:textId="74305B1B" w:rsidR="00AC3CFC" w:rsidRPr="00947772" w:rsidRDefault="00307100" w:rsidP="00947772">
      <w:pPr>
        <w:spacing w:line="276" w:lineRule="auto"/>
        <w:jc w:val="center"/>
        <w:rPr>
          <w:sz w:val="32"/>
          <w:szCs w:val="28"/>
        </w:rPr>
      </w:pPr>
      <w:r w:rsidRPr="004C206A">
        <w:rPr>
          <w:sz w:val="32"/>
          <w:szCs w:val="28"/>
        </w:rPr>
        <w:t xml:space="preserve">ЗВІТ </w:t>
      </w:r>
      <w:r w:rsidRPr="004C206A">
        <w:rPr>
          <w:sz w:val="32"/>
          <w:szCs w:val="28"/>
        </w:rPr>
        <w:br/>
      </w:r>
      <w:r w:rsidR="00956954" w:rsidRPr="004C206A">
        <w:rPr>
          <w:sz w:val="32"/>
          <w:szCs w:val="28"/>
        </w:rPr>
        <w:t>про виконання лабораторної роботи №</w:t>
      </w:r>
      <w:r w:rsidR="00105F7D" w:rsidRPr="001758B6">
        <w:rPr>
          <w:sz w:val="32"/>
          <w:szCs w:val="28"/>
          <w:lang w:val="ru-RU"/>
        </w:rPr>
        <w:t>4</w:t>
      </w:r>
      <w:r w:rsidR="00C01ABC" w:rsidRPr="004C206A">
        <w:rPr>
          <w:sz w:val="32"/>
          <w:szCs w:val="28"/>
        </w:rPr>
        <w:br/>
      </w:r>
      <w:r w:rsidR="00C01ABC" w:rsidRPr="00947772">
        <w:rPr>
          <w:rFonts w:cstheme="minorHAnsi"/>
          <w:sz w:val="24"/>
          <w:szCs w:val="24"/>
        </w:rPr>
        <w:t>з д</w:t>
      </w:r>
      <w:r w:rsidR="00AC3CFC" w:rsidRPr="00947772">
        <w:rPr>
          <w:rFonts w:cstheme="minorHAnsi"/>
          <w:sz w:val="24"/>
          <w:szCs w:val="24"/>
        </w:rPr>
        <w:t>исциплін</w:t>
      </w:r>
      <w:r w:rsidR="00C01ABC" w:rsidRPr="00947772">
        <w:rPr>
          <w:rFonts w:cstheme="minorHAnsi"/>
          <w:sz w:val="24"/>
          <w:szCs w:val="24"/>
        </w:rPr>
        <w:t>и</w:t>
      </w:r>
      <w:r w:rsidR="00AC3CFC" w:rsidRPr="00947772">
        <w:rPr>
          <w:rFonts w:cstheme="minorHAnsi"/>
          <w:sz w:val="24"/>
          <w:szCs w:val="24"/>
        </w:rPr>
        <w:t xml:space="preserve"> «</w:t>
      </w:r>
      <w:hyperlink r:id="rId8" w:tooltip="Об'єктно-орієнтований аналіз та конструювання програмних систем" w:history="1"/>
      <w:r w:rsidR="00947772" w:rsidRPr="00947772">
        <w:rPr>
          <w:rFonts w:cstheme="minorHAnsi"/>
          <w:sz w:val="24"/>
          <w:szCs w:val="24"/>
        </w:rPr>
        <w:t>Об'єктно-орієнтований аналіз та конструювання програмних систем</w:t>
      </w:r>
      <w:r w:rsidR="00947772">
        <w:rPr>
          <w:rFonts w:cstheme="minorHAnsi"/>
          <w:sz w:val="24"/>
          <w:szCs w:val="24"/>
        </w:rPr>
        <w:t>»</w:t>
      </w:r>
    </w:p>
    <w:p w14:paraId="108CA3C9" w14:textId="77777777" w:rsidR="00AC3CFC" w:rsidRDefault="00AC3CFC" w:rsidP="00947772">
      <w:pPr>
        <w:jc w:val="center"/>
        <w:rPr>
          <w:sz w:val="28"/>
          <w:szCs w:val="28"/>
        </w:rPr>
      </w:pPr>
    </w:p>
    <w:p w14:paraId="7E73FDBA" w14:textId="77777777" w:rsidR="004C206A" w:rsidRDefault="004C206A" w:rsidP="00947772">
      <w:pPr>
        <w:jc w:val="center"/>
        <w:rPr>
          <w:sz w:val="28"/>
          <w:szCs w:val="28"/>
        </w:rPr>
      </w:pPr>
    </w:p>
    <w:p w14:paraId="42D9D31D" w14:textId="77777777" w:rsidR="004C206A" w:rsidRDefault="004C206A" w:rsidP="00947772">
      <w:pPr>
        <w:jc w:val="center"/>
        <w:rPr>
          <w:sz w:val="28"/>
          <w:szCs w:val="28"/>
        </w:rPr>
      </w:pPr>
    </w:p>
    <w:p w14:paraId="3984D3D5" w14:textId="77777777" w:rsidR="00AC3CFC" w:rsidRPr="00AC3CFC" w:rsidRDefault="00AC3CFC" w:rsidP="00947772">
      <w:pPr>
        <w:jc w:val="center"/>
        <w:rPr>
          <w:sz w:val="28"/>
          <w:szCs w:val="28"/>
        </w:rPr>
      </w:pPr>
    </w:p>
    <w:p w14:paraId="37BF531E" w14:textId="2BD438C6" w:rsidR="00AC3CFC" w:rsidRPr="004C206A" w:rsidRDefault="00AC3CFC" w:rsidP="00947772">
      <w:pPr>
        <w:ind w:left="5954" w:hanging="1134"/>
        <w:jc w:val="center"/>
        <w:rPr>
          <w:sz w:val="28"/>
          <w:szCs w:val="28"/>
          <w:lang w:val="ru-RU"/>
        </w:rPr>
      </w:pPr>
      <w:r w:rsidRPr="00C01ABC">
        <w:rPr>
          <w:sz w:val="28"/>
          <w:szCs w:val="28"/>
          <w:u w:val="single"/>
        </w:rPr>
        <w:t>Виконав</w:t>
      </w:r>
      <w:r>
        <w:rPr>
          <w:sz w:val="28"/>
          <w:szCs w:val="28"/>
        </w:rPr>
        <w:t xml:space="preserve">: студент групи </w:t>
      </w:r>
      <w:r w:rsidR="004C206A">
        <w:rPr>
          <w:sz w:val="28"/>
          <w:szCs w:val="28"/>
          <w:lang w:val="en-US"/>
        </w:rPr>
        <w:t>TI</w:t>
      </w:r>
      <w:r w:rsidR="00852048">
        <w:rPr>
          <w:sz w:val="28"/>
          <w:szCs w:val="28"/>
        </w:rPr>
        <w:t>-</w:t>
      </w:r>
      <w:r w:rsidR="004C206A" w:rsidRPr="004C206A">
        <w:rPr>
          <w:sz w:val="28"/>
          <w:szCs w:val="28"/>
          <w:lang w:val="ru-RU"/>
        </w:rPr>
        <w:t>92</w:t>
      </w:r>
    </w:p>
    <w:p w14:paraId="41E47D57" w14:textId="77777777" w:rsidR="004C206A" w:rsidRPr="004C206A" w:rsidRDefault="004C206A" w:rsidP="00947772">
      <w:pPr>
        <w:ind w:left="5954" w:hanging="1134"/>
        <w:jc w:val="center"/>
        <w:rPr>
          <w:sz w:val="28"/>
          <w:szCs w:val="28"/>
        </w:rPr>
      </w:pPr>
      <w:r w:rsidRPr="004C206A">
        <w:rPr>
          <w:sz w:val="28"/>
          <w:szCs w:val="28"/>
        </w:rPr>
        <w:t>Черноусов Денис Ігорович</w:t>
      </w:r>
    </w:p>
    <w:p w14:paraId="75A94B78" w14:textId="703EBB78" w:rsidR="00AC3CFC" w:rsidRDefault="00AC3CFC" w:rsidP="00947772">
      <w:pPr>
        <w:ind w:left="5954" w:hanging="1134"/>
        <w:jc w:val="center"/>
        <w:rPr>
          <w:sz w:val="28"/>
          <w:szCs w:val="28"/>
        </w:rPr>
      </w:pPr>
      <w:r w:rsidRPr="00C01ABC">
        <w:rPr>
          <w:sz w:val="28"/>
          <w:szCs w:val="28"/>
          <w:u w:val="single"/>
        </w:rPr>
        <w:t>Перевірив</w:t>
      </w:r>
      <w:r>
        <w:rPr>
          <w:sz w:val="28"/>
          <w:szCs w:val="28"/>
        </w:rPr>
        <w:t xml:space="preserve">: </w:t>
      </w:r>
      <w:r w:rsidR="00947772">
        <w:rPr>
          <w:sz w:val="28"/>
          <w:szCs w:val="28"/>
        </w:rPr>
        <w:t>Касьянов Антон Сергійович</w:t>
      </w:r>
    </w:p>
    <w:p w14:paraId="59C1DDC0" w14:textId="25A39F26" w:rsidR="00C31456" w:rsidRDefault="00C31456" w:rsidP="00947772">
      <w:pPr>
        <w:tabs>
          <w:tab w:val="center" w:pos="4677"/>
        </w:tabs>
        <w:jc w:val="center"/>
        <w:rPr>
          <w:sz w:val="28"/>
          <w:szCs w:val="28"/>
        </w:rPr>
      </w:pPr>
    </w:p>
    <w:p w14:paraId="7E0CD9B7" w14:textId="77777777" w:rsidR="004638B6" w:rsidRDefault="004638B6" w:rsidP="00947772">
      <w:pPr>
        <w:tabs>
          <w:tab w:val="center" w:pos="4677"/>
        </w:tabs>
        <w:jc w:val="center"/>
        <w:rPr>
          <w:sz w:val="28"/>
          <w:szCs w:val="28"/>
        </w:rPr>
      </w:pPr>
    </w:p>
    <w:p w14:paraId="5215E052" w14:textId="77777777" w:rsidR="004638B6" w:rsidRDefault="004638B6" w:rsidP="00947772">
      <w:pPr>
        <w:tabs>
          <w:tab w:val="center" w:pos="4677"/>
        </w:tabs>
        <w:jc w:val="center"/>
        <w:rPr>
          <w:sz w:val="28"/>
          <w:szCs w:val="28"/>
        </w:rPr>
      </w:pPr>
    </w:p>
    <w:p w14:paraId="69501A49" w14:textId="77777777" w:rsidR="004638B6" w:rsidRDefault="004638B6" w:rsidP="00947772">
      <w:pPr>
        <w:tabs>
          <w:tab w:val="center" w:pos="4677"/>
        </w:tabs>
        <w:jc w:val="center"/>
        <w:rPr>
          <w:sz w:val="28"/>
          <w:szCs w:val="28"/>
        </w:rPr>
      </w:pPr>
    </w:p>
    <w:p w14:paraId="37779D10" w14:textId="77777777" w:rsidR="004638B6" w:rsidRDefault="004638B6" w:rsidP="00947772">
      <w:pPr>
        <w:tabs>
          <w:tab w:val="center" w:pos="4677"/>
        </w:tabs>
        <w:jc w:val="center"/>
        <w:rPr>
          <w:sz w:val="28"/>
          <w:szCs w:val="28"/>
        </w:rPr>
      </w:pPr>
    </w:p>
    <w:p w14:paraId="7FD6B2E4" w14:textId="77777777" w:rsidR="004638B6" w:rsidRDefault="004638B6" w:rsidP="00947772">
      <w:pPr>
        <w:tabs>
          <w:tab w:val="center" w:pos="4677"/>
        </w:tabs>
        <w:jc w:val="center"/>
        <w:rPr>
          <w:sz w:val="28"/>
          <w:szCs w:val="28"/>
        </w:rPr>
      </w:pPr>
    </w:p>
    <w:p w14:paraId="5EAC5BE0" w14:textId="5A0363AC" w:rsidR="004638B6" w:rsidRPr="00CD0B1D" w:rsidRDefault="004638B6" w:rsidP="00947772">
      <w:pPr>
        <w:tabs>
          <w:tab w:val="center" w:pos="4677"/>
        </w:tabs>
        <w:jc w:val="center"/>
        <w:rPr>
          <w:sz w:val="28"/>
          <w:szCs w:val="28"/>
          <w:lang w:val="ru-RU"/>
        </w:rPr>
        <w:sectPr w:rsidR="004638B6" w:rsidRPr="00CD0B1D" w:rsidSect="00947772">
          <w:footerReference w:type="default" r:id="rId9"/>
          <w:footerReference w:type="first" r:id="rId10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r>
        <w:rPr>
          <w:sz w:val="28"/>
          <w:szCs w:val="28"/>
        </w:rPr>
        <w:t>Київ - 202</w:t>
      </w:r>
      <w:r w:rsidR="00947772">
        <w:rPr>
          <w:sz w:val="28"/>
          <w:szCs w:val="28"/>
        </w:rPr>
        <w:t>0</w:t>
      </w:r>
    </w:p>
    <w:p w14:paraId="65248A0E" w14:textId="07977CEF" w:rsidR="00912308" w:rsidRPr="00912308" w:rsidRDefault="00912308" w:rsidP="00912308">
      <w:pPr>
        <w:jc w:val="center"/>
        <w:rPr>
          <w:b/>
          <w:sz w:val="32"/>
        </w:rPr>
      </w:pPr>
      <w:r w:rsidRPr="00912308">
        <w:rPr>
          <w:b/>
          <w:sz w:val="32"/>
        </w:rPr>
        <w:lastRenderedPageBreak/>
        <w:t>Работа со строками в java</w:t>
      </w:r>
    </w:p>
    <w:p w14:paraId="0B0E867A" w14:textId="353248ED" w:rsidR="001758B6" w:rsidRDefault="001758B6" w:rsidP="00912308">
      <w:pPr>
        <w:spacing w:line="360" w:lineRule="auto"/>
        <w:rPr>
          <w:sz w:val="28"/>
        </w:rPr>
      </w:pPr>
      <w:r w:rsidRPr="001758B6">
        <w:rPr>
          <w:sz w:val="28"/>
        </w:rPr>
        <w:t>Напишите программу на языке Java по одному из приведенных ниже вариантов.</w:t>
      </w:r>
      <w:r w:rsidRPr="001758B6">
        <w:rPr>
          <w:sz w:val="28"/>
          <w:lang w:val="ru-RU"/>
        </w:rPr>
        <w:t xml:space="preserve"> </w:t>
      </w:r>
      <w:r w:rsidRPr="001758B6">
        <w:rPr>
          <w:sz w:val="28"/>
        </w:rPr>
        <w:t>Присваивание значений строкам производится посредством задания аргументов в</w:t>
      </w:r>
      <w:r w:rsidRPr="001758B6">
        <w:rPr>
          <w:sz w:val="28"/>
          <w:lang w:val="ru-RU"/>
        </w:rPr>
        <w:t xml:space="preserve"> </w:t>
      </w:r>
      <w:r w:rsidRPr="001758B6">
        <w:rPr>
          <w:sz w:val="28"/>
        </w:rPr>
        <w:t>командной строке при выполнении программы (если аргумент содержит пробелы, он</w:t>
      </w:r>
      <w:r w:rsidRPr="001758B6">
        <w:rPr>
          <w:sz w:val="28"/>
          <w:lang w:val="ru-RU"/>
        </w:rPr>
        <w:t xml:space="preserve"> </w:t>
      </w:r>
      <w:r w:rsidRPr="001758B6">
        <w:rPr>
          <w:sz w:val="28"/>
        </w:rPr>
        <w:t>должен быть заключен в двойные апострофы</w:t>
      </w:r>
      <w:r w:rsidRPr="001758B6">
        <w:rPr>
          <w:sz w:val="28"/>
          <w:lang w:val="ru-RU"/>
        </w:rPr>
        <w:t>)</w:t>
      </w:r>
      <w:r w:rsidRPr="001758B6">
        <w:rPr>
          <w:sz w:val="28"/>
        </w:rPr>
        <w:t>. Проверка</w:t>
      </w:r>
      <w:r w:rsidRPr="001758B6">
        <w:rPr>
          <w:sz w:val="28"/>
          <w:lang w:val="ru-RU"/>
        </w:rPr>
        <w:t xml:space="preserve"> </w:t>
      </w:r>
      <w:r w:rsidRPr="001758B6">
        <w:rPr>
          <w:sz w:val="28"/>
        </w:rPr>
        <w:t>соответствия строки заданному шаблону выполняется с помощью регулярных</w:t>
      </w:r>
      <w:r w:rsidRPr="001758B6">
        <w:rPr>
          <w:sz w:val="28"/>
          <w:lang w:val="ru-RU"/>
        </w:rPr>
        <w:t xml:space="preserve"> </w:t>
      </w:r>
      <w:r w:rsidRPr="001758B6">
        <w:rPr>
          <w:sz w:val="28"/>
        </w:rPr>
        <w:t>выражений. Исходные данные и полученные результаты выводятся на экран с</w:t>
      </w:r>
      <w:r w:rsidRPr="001758B6">
        <w:rPr>
          <w:sz w:val="28"/>
          <w:lang w:val="ru-RU"/>
        </w:rPr>
        <w:t xml:space="preserve"> </w:t>
      </w:r>
      <w:r w:rsidRPr="001758B6">
        <w:rPr>
          <w:sz w:val="28"/>
        </w:rPr>
        <w:t>поясняющими сообщениями. Анализ и/или изменение аргументов и вывод результата</w:t>
      </w:r>
      <w:r w:rsidRPr="001758B6">
        <w:rPr>
          <w:sz w:val="28"/>
          <w:lang w:val="ru-RU"/>
        </w:rPr>
        <w:t xml:space="preserve"> </w:t>
      </w:r>
      <w:r w:rsidRPr="001758B6">
        <w:rPr>
          <w:sz w:val="28"/>
        </w:rPr>
        <w:t>выполняются в двух отдельных методах.</w:t>
      </w:r>
    </w:p>
    <w:p w14:paraId="52676129" w14:textId="77777777" w:rsidR="008F2D6C" w:rsidRPr="008F2D6C" w:rsidRDefault="008F2D6C" w:rsidP="00912308">
      <w:pPr>
        <w:spacing w:line="360" w:lineRule="auto"/>
        <w:rPr>
          <w:b/>
          <w:sz w:val="32"/>
        </w:rPr>
      </w:pPr>
      <w:r w:rsidRPr="008F2D6C">
        <w:rPr>
          <w:b/>
          <w:sz w:val="32"/>
        </w:rPr>
        <w:t>Вариант 16</w:t>
      </w:r>
    </w:p>
    <w:p w14:paraId="57A74AC0" w14:textId="1B374681" w:rsidR="001758B6" w:rsidRPr="001758B6" w:rsidRDefault="008F2D6C" w:rsidP="00912308">
      <w:pPr>
        <w:spacing w:line="360" w:lineRule="auto"/>
        <w:rPr>
          <w:sz w:val="28"/>
        </w:rPr>
      </w:pPr>
      <w:r w:rsidRPr="008F2D6C">
        <w:rPr>
          <w:sz w:val="28"/>
        </w:rPr>
        <w:t>Анализ аргументов, задаваемых п</w:t>
      </w:r>
      <w:r>
        <w:rPr>
          <w:sz w:val="28"/>
        </w:rPr>
        <w:t>ри запуске программы. Программа определяет</w:t>
      </w:r>
      <w:r w:rsidRPr="008F2D6C">
        <w:rPr>
          <w:sz w:val="28"/>
          <w:lang w:val="ru-RU"/>
        </w:rPr>
        <w:t xml:space="preserve"> </w:t>
      </w:r>
      <w:r w:rsidRPr="008F2D6C">
        <w:rPr>
          <w:sz w:val="28"/>
        </w:rPr>
        <w:t>тип аргумент – целое число или строка (шаблон: целым ч</w:t>
      </w:r>
      <w:r>
        <w:rPr>
          <w:sz w:val="28"/>
        </w:rPr>
        <w:t>ислом считается строка, которая</w:t>
      </w:r>
      <w:r w:rsidRPr="008F2D6C">
        <w:rPr>
          <w:sz w:val="28"/>
          <w:lang w:val="ru-RU"/>
        </w:rPr>
        <w:t xml:space="preserve"> </w:t>
      </w:r>
      <w:r w:rsidRPr="008F2D6C">
        <w:rPr>
          <w:sz w:val="28"/>
        </w:rPr>
        <w:t>содержит цифры и, кроме того, первым символом строки может быт</w:t>
      </w:r>
      <w:r>
        <w:rPr>
          <w:sz w:val="28"/>
        </w:rPr>
        <w:t xml:space="preserve">ь цифра, знак </w:t>
      </w:r>
      <w:r w:rsidR="00C54C60" w:rsidRPr="00C54C60">
        <w:rPr>
          <w:sz w:val="28"/>
          <w:lang w:val="ru-RU"/>
        </w:rPr>
        <w:t>+</w:t>
      </w:r>
      <w:r>
        <w:rPr>
          <w:sz w:val="28"/>
        </w:rPr>
        <w:t xml:space="preserve"> или</w:t>
      </w:r>
      <w:r w:rsidRPr="008F2D6C">
        <w:rPr>
          <w:sz w:val="28"/>
          <w:lang w:val="ru-RU"/>
        </w:rPr>
        <w:t xml:space="preserve"> </w:t>
      </w:r>
      <w:r w:rsidR="00C54C60">
        <w:rPr>
          <w:sz w:val="28"/>
        </w:rPr>
        <w:t xml:space="preserve">- </w:t>
      </w:r>
      <w:r w:rsidRPr="008F2D6C">
        <w:rPr>
          <w:sz w:val="28"/>
        </w:rPr>
        <w:t>). Затем среди аргументов-чисел ищется максимальное число. Программа в</w:t>
      </w:r>
      <w:r>
        <w:rPr>
          <w:sz w:val="28"/>
        </w:rPr>
        <w:t>ыводит</w:t>
      </w:r>
      <w:r w:rsidRPr="008F2D6C">
        <w:rPr>
          <w:sz w:val="28"/>
          <w:lang w:val="ru-RU"/>
        </w:rPr>
        <w:t xml:space="preserve"> </w:t>
      </w:r>
      <w:r w:rsidRPr="008F2D6C">
        <w:rPr>
          <w:sz w:val="28"/>
        </w:rPr>
        <w:t>количество заданных аргументов, их значения, количес</w:t>
      </w:r>
      <w:r>
        <w:rPr>
          <w:sz w:val="28"/>
        </w:rPr>
        <w:t>тво аргументов-чисел и значение</w:t>
      </w:r>
      <w:r w:rsidRPr="008F2D6C">
        <w:rPr>
          <w:sz w:val="28"/>
          <w:lang w:val="ru-RU"/>
        </w:rPr>
        <w:t xml:space="preserve"> </w:t>
      </w:r>
      <w:r w:rsidRPr="008F2D6C">
        <w:rPr>
          <w:sz w:val="28"/>
        </w:rPr>
        <w:t>максимального числа.</w:t>
      </w:r>
    </w:p>
    <w:p w14:paraId="1A033766" w14:textId="77777777" w:rsidR="00912308" w:rsidRDefault="00912308" w:rsidP="00912308">
      <w:pPr>
        <w:spacing w:line="360" w:lineRule="auto"/>
        <w:jc w:val="center"/>
        <w:rPr>
          <w:rFonts w:cstheme="minorHAnsi"/>
          <w:b/>
          <w:bCs/>
          <w:color w:val="000000"/>
          <w:sz w:val="32"/>
          <w:szCs w:val="32"/>
        </w:rPr>
      </w:pPr>
      <w:r>
        <w:rPr>
          <w:rFonts w:cstheme="minorHAnsi"/>
          <w:b/>
          <w:bCs/>
          <w:color w:val="000000"/>
          <w:sz w:val="32"/>
          <w:szCs w:val="32"/>
        </w:rPr>
        <w:t>Висновок</w:t>
      </w:r>
    </w:p>
    <w:p w14:paraId="376ADF3F" w14:textId="70F32D10" w:rsidR="00912308" w:rsidRDefault="00AA7B45" w:rsidP="00AA7B45">
      <w:pPr>
        <w:spacing w:line="360" w:lineRule="auto"/>
        <w:ind w:firstLine="708"/>
        <w:rPr>
          <w:bCs/>
          <w:sz w:val="28"/>
          <w:szCs w:val="32"/>
        </w:rPr>
      </w:pPr>
      <w:r>
        <w:rPr>
          <w:bCs/>
          <w:sz w:val="28"/>
          <w:szCs w:val="32"/>
        </w:rPr>
        <w:t>В ході виконання лабораторної роботи була створенна програма для аналізу вхідних даних через консоль за допомогою регулярного виразу.</w:t>
      </w:r>
    </w:p>
    <w:p w14:paraId="384C023E" w14:textId="27F05ABD" w:rsidR="0035355B" w:rsidRDefault="00AA7B45" w:rsidP="005F373C">
      <w:pPr>
        <w:spacing w:line="360" w:lineRule="auto"/>
        <w:ind w:firstLine="708"/>
        <w:rPr>
          <w:bCs/>
          <w:sz w:val="28"/>
          <w:szCs w:val="32"/>
          <w:lang w:val="ru-RU"/>
        </w:rPr>
      </w:pPr>
      <w:r>
        <w:rPr>
          <w:bCs/>
          <w:sz w:val="28"/>
          <w:szCs w:val="32"/>
        </w:rPr>
        <w:t xml:space="preserve">Програма складається з двох методів </w:t>
      </w:r>
      <w:r w:rsidRPr="00AA7B45">
        <w:rPr>
          <w:bCs/>
          <w:sz w:val="28"/>
          <w:szCs w:val="32"/>
          <w:lang w:val="en-US"/>
        </w:rPr>
        <w:t>analysis</w:t>
      </w:r>
      <w:r w:rsidRPr="00AA7B45">
        <w:rPr>
          <w:bCs/>
          <w:sz w:val="28"/>
          <w:szCs w:val="32"/>
          <w:lang w:val="ru-RU"/>
        </w:rPr>
        <w:t xml:space="preserve"> </w:t>
      </w:r>
      <w:r>
        <w:rPr>
          <w:bCs/>
          <w:sz w:val="28"/>
          <w:szCs w:val="32"/>
          <w:lang w:val="ru-RU"/>
        </w:rPr>
        <w:t xml:space="preserve">і </w:t>
      </w:r>
      <w:r>
        <w:rPr>
          <w:bCs/>
          <w:sz w:val="28"/>
          <w:szCs w:val="32"/>
          <w:lang w:val="en-US"/>
        </w:rPr>
        <w:t>out</w:t>
      </w:r>
      <w:r w:rsidRPr="00AA7B45">
        <w:rPr>
          <w:bCs/>
          <w:sz w:val="28"/>
          <w:szCs w:val="32"/>
          <w:lang w:val="ru-RU"/>
        </w:rPr>
        <w:t>.</w:t>
      </w:r>
      <w:r w:rsidR="00BE7EFB" w:rsidRPr="00BE7EFB">
        <w:rPr>
          <w:bCs/>
          <w:sz w:val="28"/>
          <w:szCs w:val="32"/>
          <w:lang w:val="ru-RU"/>
        </w:rPr>
        <w:t xml:space="preserve"> </w:t>
      </w:r>
      <w:r w:rsidR="00BE7EFB">
        <w:rPr>
          <w:bCs/>
          <w:sz w:val="28"/>
          <w:szCs w:val="32"/>
          <w:lang w:val="ru-RU"/>
        </w:rPr>
        <w:t>Перший метод аналізує вхідні дані, введені через консоль, і вибирає ті рядки, які підходять за шаблоном. Шаблон</w:t>
      </w:r>
      <w:r w:rsidR="00202A3F">
        <w:rPr>
          <w:bCs/>
          <w:sz w:val="28"/>
          <w:szCs w:val="32"/>
          <w:lang w:val="ru-RU"/>
        </w:rPr>
        <w:t xml:space="preserve"> в даній програмі</w:t>
      </w:r>
      <w:r w:rsidR="00BE7EFB">
        <w:rPr>
          <w:bCs/>
          <w:sz w:val="28"/>
          <w:szCs w:val="32"/>
          <w:lang w:val="ru-RU"/>
        </w:rPr>
        <w:t xml:space="preserve"> – це число</w:t>
      </w:r>
      <w:r w:rsidR="003062B8" w:rsidRPr="003062B8">
        <w:rPr>
          <w:bCs/>
          <w:sz w:val="28"/>
          <w:szCs w:val="32"/>
          <w:lang w:val="ru-RU"/>
        </w:rPr>
        <w:t xml:space="preserve"> </w:t>
      </w:r>
      <w:r w:rsidR="003062B8">
        <w:rPr>
          <w:bCs/>
          <w:sz w:val="28"/>
          <w:szCs w:val="32"/>
          <w:lang w:val="ru-RU"/>
        </w:rPr>
        <w:t>з довільних цифр</w:t>
      </w:r>
      <w:r w:rsidR="00BE7EFB">
        <w:rPr>
          <w:bCs/>
          <w:sz w:val="28"/>
          <w:szCs w:val="32"/>
          <w:lang w:val="ru-RU"/>
        </w:rPr>
        <w:t>,</w:t>
      </w:r>
      <w:r w:rsidR="003062B8">
        <w:rPr>
          <w:bCs/>
          <w:sz w:val="28"/>
          <w:szCs w:val="32"/>
          <w:lang w:val="ru-RU"/>
        </w:rPr>
        <w:t xml:space="preserve"> де</w:t>
      </w:r>
      <w:r w:rsidR="00BE7EFB">
        <w:rPr>
          <w:bCs/>
          <w:sz w:val="28"/>
          <w:szCs w:val="32"/>
          <w:lang w:val="ru-RU"/>
        </w:rPr>
        <w:t xml:space="preserve"> </w:t>
      </w:r>
      <w:r w:rsidR="001843D6">
        <w:rPr>
          <w:bCs/>
          <w:sz w:val="28"/>
          <w:szCs w:val="32"/>
          <w:lang w:val="ru-RU"/>
        </w:rPr>
        <w:t xml:space="preserve">перший символ </w:t>
      </w:r>
      <w:r w:rsidR="005C136E">
        <w:rPr>
          <w:bCs/>
          <w:sz w:val="28"/>
          <w:szCs w:val="32"/>
          <w:lang w:val="ru-RU"/>
        </w:rPr>
        <w:t xml:space="preserve">може починатися </w:t>
      </w:r>
      <w:r w:rsidR="005C136E">
        <w:rPr>
          <w:bCs/>
          <w:sz w:val="28"/>
          <w:szCs w:val="32"/>
        </w:rPr>
        <w:t xml:space="preserve">з </w:t>
      </w:r>
      <w:r w:rsidR="001843D6">
        <w:rPr>
          <w:bCs/>
          <w:sz w:val="28"/>
          <w:szCs w:val="32"/>
        </w:rPr>
        <w:t>будь-якої</w:t>
      </w:r>
      <w:r w:rsidR="003062B8">
        <w:rPr>
          <w:bCs/>
          <w:sz w:val="28"/>
          <w:szCs w:val="32"/>
        </w:rPr>
        <w:t xml:space="preserve"> цифри,</w:t>
      </w:r>
      <w:r w:rsidR="00283586">
        <w:rPr>
          <w:bCs/>
          <w:sz w:val="28"/>
          <w:szCs w:val="32"/>
        </w:rPr>
        <w:t xml:space="preserve"> знака «+»</w:t>
      </w:r>
      <w:r w:rsidR="00F31D4F">
        <w:rPr>
          <w:bCs/>
          <w:sz w:val="28"/>
          <w:szCs w:val="32"/>
        </w:rPr>
        <w:t xml:space="preserve"> або «-»</w:t>
      </w:r>
      <w:r w:rsidR="00AB390D">
        <w:rPr>
          <w:bCs/>
          <w:sz w:val="28"/>
          <w:szCs w:val="32"/>
        </w:rPr>
        <w:t xml:space="preserve">. </w:t>
      </w:r>
      <w:r w:rsidR="005F373C">
        <w:rPr>
          <w:bCs/>
          <w:sz w:val="28"/>
          <w:szCs w:val="32"/>
          <w:lang w:val="ru-RU"/>
        </w:rPr>
        <w:t xml:space="preserve">Шаблон виглядає ось так : </w:t>
      </w:r>
    </w:p>
    <w:p w14:paraId="23663CD6" w14:textId="03F50B49" w:rsidR="004664C1" w:rsidRDefault="005F373C" w:rsidP="0035355B">
      <w:pPr>
        <w:spacing w:line="360" w:lineRule="auto"/>
        <w:ind w:firstLine="708"/>
        <w:jc w:val="center"/>
        <w:rPr>
          <w:bCs/>
          <w:sz w:val="28"/>
          <w:szCs w:val="32"/>
          <w:lang w:val="ru-RU"/>
        </w:rPr>
      </w:pPr>
      <w:r w:rsidRPr="005F373C">
        <w:rPr>
          <w:bCs/>
          <w:sz w:val="28"/>
          <w:szCs w:val="32"/>
          <w:lang w:val="ru-RU"/>
        </w:rPr>
        <w:t>"^[-,+]?\\d+$"</w:t>
      </w:r>
    </w:p>
    <w:p w14:paraId="0F2EA947" w14:textId="18B43A67" w:rsidR="004664C1" w:rsidRPr="004664C1" w:rsidRDefault="004664C1" w:rsidP="004664C1">
      <w:pPr>
        <w:spacing w:line="360" w:lineRule="auto"/>
        <w:ind w:firstLine="708"/>
        <w:rPr>
          <w:bCs/>
          <w:sz w:val="28"/>
          <w:szCs w:val="32"/>
        </w:rPr>
      </w:pPr>
      <w:r>
        <w:rPr>
          <w:bCs/>
          <w:sz w:val="28"/>
          <w:szCs w:val="32"/>
          <w:lang w:val="ru-RU"/>
        </w:rPr>
        <w:lastRenderedPageBreak/>
        <w:t xml:space="preserve">В методі </w:t>
      </w:r>
      <w:r>
        <w:rPr>
          <w:bCs/>
          <w:sz w:val="28"/>
          <w:szCs w:val="32"/>
          <w:lang w:val="en-US"/>
        </w:rPr>
        <w:t>out</w:t>
      </w:r>
      <w:r>
        <w:rPr>
          <w:bCs/>
          <w:sz w:val="28"/>
          <w:szCs w:val="32"/>
        </w:rPr>
        <w:t xml:space="preserve"> виводяться дані про кількість вхідних рядків, їх значення, а також показується кількість рядочків, в яких є числа по даному шаблону</w:t>
      </w:r>
      <w:r w:rsidR="008C0B2B">
        <w:rPr>
          <w:bCs/>
          <w:sz w:val="28"/>
          <w:szCs w:val="32"/>
        </w:rPr>
        <w:t xml:space="preserve"> і </w:t>
      </w:r>
      <w:r w:rsidR="005630D6">
        <w:rPr>
          <w:bCs/>
          <w:sz w:val="28"/>
          <w:szCs w:val="32"/>
        </w:rPr>
        <w:t>виводиться найбільше</w:t>
      </w:r>
      <w:r>
        <w:rPr>
          <w:bCs/>
          <w:sz w:val="28"/>
          <w:szCs w:val="32"/>
        </w:rPr>
        <w:t xml:space="preserve"> </w:t>
      </w:r>
      <w:r w:rsidR="008C0B2B">
        <w:rPr>
          <w:bCs/>
          <w:sz w:val="28"/>
          <w:szCs w:val="32"/>
        </w:rPr>
        <w:t>число серед них</w:t>
      </w:r>
      <w:r>
        <w:rPr>
          <w:bCs/>
          <w:sz w:val="28"/>
          <w:szCs w:val="32"/>
        </w:rPr>
        <w:t>.</w:t>
      </w:r>
      <w:r w:rsidR="0035355B">
        <w:rPr>
          <w:bCs/>
          <w:sz w:val="28"/>
          <w:szCs w:val="32"/>
        </w:rPr>
        <w:t xml:space="preserve"> Якщо</w:t>
      </w:r>
      <w:r w:rsidR="005A0855">
        <w:rPr>
          <w:bCs/>
          <w:sz w:val="28"/>
          <w:szCs w:val="32"/>
        </w:rPr>
        <w:t xml:space="preserve"> певних</w:t>
      </w:r>
      <w:r w:rsidR="0035355B">
        <w:rPr>
          <w:bCs/>
          <w:sz w:val="28"/>
          <w:szCs w:val="32"/>
        </w:rPr>
        <w:t xml:space="preserve"> даних для виводу немає, то програма про це повідомляє.</w:t>
      </w:r>
    </w:p>
    <w:p w14:paraId="1A0E8CB5" w14:textId="3CD50468" w:rsidR="00912308" w:rsidRDefault="005A4D89" w:rsidP="00975653">
      <w:pPr>
        <w:spacing w:line="360" w:lineRule="auto"/>
        <w:ind w:firstLine="708"/>
        <w:rPr>
          <w:bCs/>
          <w:sz w:val="28"/>
          <w:szCs w:val="32"/>
        </w:rPr>
      </w:pPr>
      <w:r>
        <w:rPr>
          <w:rFonts w:cstheme="minorHAnsi"/>
          <w:color w:val="000000"/>
          <w:sz w:val="28"/>
          <w:szCs w:val="28"/>
        </w:rPr>
        <w:t>При</w:t>
      </w:r>
      <w:r w:rsidR="00F37D23">
        <w:rPr>
          <w:rFonts w:cstheme="minorHAnsi"/>
          <w:color w:val="000000"/>
          <w:sz w:val="28"/>
          <w:szCs w:val="28"/>
        </w:rPr>
        <w:t xml:space="preserve"> створенні програми були засвоє</w:t>
      </w:r>
      <w:bookmarkStart w:id="0" w:name="_GoBack"/>
      <w:bookmarkEnd w:id="0"/>
      <w:r>
        <w:rPr>
          <w:rFonts w:cstheme="minorHAnsi"/>
          <w:color w:val="000000"/>
          <w:sz w:val="28"/>
          <w:szCs w:val="28"/>
        </w:rPr>
        <w:t>ні знання</w:t>
      </w:r>
      <w:r w:rsidR="0062782D">
        <w:rPr>
          <w:rFonts w:cstheme="minorHAnsi"/>
          <w:color w:val="000000"/>
          <w:sz w:val="28"/>
          <w:szCs w:val="28"/>
        </w:rPr>
        <w:t xml:space="preserve"> в</w:t>
      </w:r>
      <w:r w:rsidR="0005701F">
        <w:rPr>
          <w:rFonts w:cstheme="minorHAnsi"/>
          <w:color w:val="000000"/>
          <w:sz w:val="28"/>
          <w:szCs w:val="28"/>
        </w:rPr>
        <w:t>икористання регулярних виразів і</w:t>
      </w:r>
      <w:r w:rsidR="0062782D">
        <w:rPr>
          <w:rFonts w:cstheme="minorHAnsi"/>
          <w:color w:val="000000"/>
          <w:sz w:val="28"/>
          <w:szCs w:val="28"/>
        </w:rPr>
        <w:t xml:space="preserve"> </w:t>
      </w:r>
      <w:r w:rsidR="00FF10CB">
        <w:rPr>
          <w:rFonts w:cstheme="minorHAnsi"/>
          <w:color w:val="000000"/>
          <w:sz w:val="28"/>
          <w:szCs w:val="28"/>
        </w:rPr>
        <w:t>роботи з</w:t>
      </w:r>
      <w:r w:rsidR="00975653">
        <w:rPr>
          <w:rFonts w:cstheme="minorHAnsi"/>
          <w:color w:val="000000"/>
          <w:sz w:val="28"/>
          <w:szCs w:val="28"/>
        </w:rPr>
        <w:t xml:space="preserve"> консольними</w:t>
      </w:r>
      <w:r w:rsidR="00FF10CB">
        <w:rPr>
          <w:rFonts w:cstheme="minorHAnsi"/>
          <w:color w:val="000000"/>
          <w:sz w:val="28"/>
          <w:szCs w:val="28"/>
        </w:rPr>
        <w:t xml:space="preserve"> рядками.</w:t>
      </w:r>
      <w:r w:rsidR="00975653">
        <w:rPr>
          <w:rFonts w:cstheme="minorHAnsi"/>
          <w:color w:val="000000"/>
          <w:sz w:val="28"/>
          <w:szCs w:val="28"/>
        </w:rPr>
        <w:t xml:space="preserve"> Також було дослідженно як створювати файли з розширеням </w:t>
      </w:r>
      <w:r w:rsidR="00975653">
        <w:rPr>
          <w:rFonts w:cstheme="minorHAnsi"/>
          <w:color w:val="000000"/>
          <w:sz w:val="28"/>
          <w:szCs w:val="28"/>
          <w:lang w:val="en-US"/>
        </w:rPr>
        <w:t>jar</w:t>
      </w:r>
      <w:r w:rsidR="00975653">
        <w:rPr>
          <w:rFonts w:cstheme="minorHAnsi"/>
          <w:color w:val="000000"/>
          <w:sz w:val="28"/>
          <w:szCs w:val="28"/>
        </w:rPr>
        <w:t>.</w:t>
      </w:r>
    </w:p>
    <w:p w14:paraId="476CC1EC" w14:textId="77777777" w:rsidR="00975653" w:rsidRPr="00975653" w:rsidRDefault="00975653" w:rsidP="00975653">
      <w:pPr>
        <w:spacing w:line="360" w:lineRule="auto"/>
        <w:ind w:firstLine="708"/>
        <w:rPr>
          <w:bCs/>
          <w:sz w:val="28"/>
          <w:szCs w:val="32"/>
        </w:rPr>
      </w:pPr>
    </w:p>
    <w:p w14:paraId="5B909B1D" w14:textId="5B6EF661" w:rsidR="00D61CC1" w:rsidRPr="0011742D" w:rsidRDefault="00EB4E57" w:rsidP="0011742D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1C58762" wp14:editId="26C9043D">
            <wp:simplePos x="0" y="0"/>
            <wp:positionH relativeFrom="margin">
              <wp:posOffset>-266700</wp:posOffset>
            </wp:positionH>
            <wp:positionV relativeFrom="paragraph">
              <wp:posOffset>572770</wp:posOffset>
            </wp:positionV>
            <wp:extent cx="6858000" cy="5374173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741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1C5E" w:rsidRPr="00346077">
        <w:rPr>
          <w:b/>
          <w:bCs/>
          <w:sz w:val="32"/>
          <w:szCs w:val="32"/>
        </w:rPr>
        <w:t>Результат роботи програми</w:t>
      </w:r>
    </w:p>
    <w:sectPr w:rsidR="00D61CC1" w:rsidRPr="0011742D" w:rsidSect="00947772"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695F65" w14:textId="77777777" w:rsidR="00D652EF" w:rsidRDefault="00D652EF" w:rsidP="00805769">
      <w:pPr>
        <w:spacing w:after="0" w:line="240" w:lineRule="auto"/>
      </w:pPr>
      <w:r>
        <w:separator/>
      </w:r>
    </w:p>
  </w:endnote>
  <w:endnote w:type="continuationSeparator" w:id="0">
    <w:p w14:paraId="5A769C6E" w14:textId="77777777" w:rsidR="00D652EF" w:rsidRDefault="00D652EF" w:rsidP="00805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ack">
    <w:altName w:val="Cambria"/>
    <w:charset w:val="00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282FF0" w14:textId="636A4264" w:rsidR="00FC107B" w:rsidRPr="00C31456" w:rsidRDefault="00FC107B" w:rsidP="00C31456">
    <w:pPr>
      <w:pStyle w:val="Footer"/>
      <w:jc w:val="center"/>
      <w:rPr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72925083"/>
      <w:docPartObj>
        <w:docPartGallery w:val="Page Numbers (Bottom of Page)"/>
        <w:docPartUnique/>
      </w:docPartObj>
    </w:sdtPr>
    <w:sdtEndPr/>
    <w:sdtContent>
      <w:p w14:paraId="4DF474EF" w14:textId="24D76893" w:rsidR="00FC107B" w:rsidRDefault="00FC107B">
        <w:pPr>
          <w:pStyle w:val="Footer"/>
          <w:jc w:val="right"/>
        </w:pPr>
        <w:r>
          <w:rPr>
            <w:lang w:val="en-US"/>
          </w:rPr>
          <w:t xml:space="preserve"> </w:t>
        </w:r>
      </w:p>
    </w:sdtContent>
  </w:sdt>
  <w:p w14:paraId="2CBDD2FD" w14:textId="77777777" w:rsidR="00FC107B" w:rsidRDefault="00FC10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863E0C" w14:textId="77777777" w:rsidR="00D652EF" w:rsidRDefault="00D652EF" w:rsidP="00805769">
      <w:pPr>
        <w:spacing w:after="0" w:line="240" w:lineRule="auto"/>
      </w:pPr>
      <w:r>
        <w:separator/>
      </w:r>
    </w:p>
  </w:footnote>
  <w:footnote w:type="continuationSeparator" w:id="0">
    <w:p w14:paraId="55429ABC" w14:textId="77777777" w:rsidR="00D652EF" w:rsidRDefault="00D652EF" w:rsidP="008057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9580B"/>
    <w:multiLevelType w:val="multilevel"/>
    <w:tmpl w:val="BED6D1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F94F26"/>
    <w:multiLevelType w:val="hybridMultilevel"/>
    <w:tmpl w:val="97342C48"/>
    <w:lvl w:ilvl="0" w:tplc="0419000F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0" w:hanging="360"/>
      </w:pPr>
    </w:lvl>
    <w:lvl w:ilvl="2" w:tplc="0419001B" w:tentative="1">
      <w:start w:val="1"/>
      <w:numFmt w:val="lowerRoman"/>
      <w:lvlText w:val="%3."/>
      <w:lvlJc w:val="right"/>
      <w:pPr>
        <w:ind w:left="2970" w:hanging="180"/>
      </w:pPr>
    </w:lvl>
    <w:lvl w:ilvl="3" w:tplc="0419000F" w:tentative="1">
      <w:start w:val="1"/>
      <w:numFmt w:val="decimal"/>
      <w:lvlText w:val="%4."/>
      <w:lvlJc w:val="left"/>
      <w:pPr>
        <w:ind w:left="3690" w:hanging="360"/>
      </w:pPr>
    </w:lvl>
    <w:lvl w:ilvl="4" w:tplc="04190019" w:tentative="1">
      <w:start w:val="1"/>
      <w:numFmt w:val="lowerLetter"/>
      <w:lvlText w:val="%5."/>
      <w:lvlJc w:val="left"/>
      <w:pPr>
        <w:ind w:left="4410" w:hanging="360"/>
      </w:pPr>
    </w:lvl>
    <w:lvl w:ilvl="5" w:tplc="0419001B" w:tentative="1">
      <w:start w:val="1"/>
      <w:numFmt w:val="lowerRoman"/>
      <w:lvlText w:val="%6."/>
      <w:lvlJc w:val="right"/>
      <w:pPr>
        <w:ind w:left="5130" w:hanging="180"/>
      </w:pPr>
    </w:lvl>
    <w:lvl w:ilvl="6" w:tplc="0419000F" w:tentative="1">
      <w:start w:val="1"/>
      <w:numFmt w:val="decimal"/>
      <w:lvlText w:val="%7."/>
      <w:lvlJc w:val="left"/>
      <w:pPr>
        <w:ind w:left="5850" w:hanging="360"/>
      </w:pPr>
    </w:lvl>
    <w:lvl w:ilvl="7" w:tplc="04190019" w:tentative="1">
      <w:start w:val="1"/>
      <w:numFmt w:val="lowerLetter"/>
      <w:lvlText w:val="%8."/>
      <w:lvlJc w:val="left"/>
      <w:pPr>
        <w:ind w:left="6570" w:hanging="360"/>
      </w:pPr>
    </w:lvl>
    <w:lvl w:ilvl="8" w:tplc="041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 w15:restartNumberingAfterBreak="0">
    <w:nsid w:val="2A664DF3"/>
    <w:multiLevelType w:val="hybridMultilevel"/>
    <w:tmpl w:val="D3305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63AA4"/>
    <w:multiLevelType w:val="hybridMultilevel"/>
    <w:tmpl w:val="C4CA242C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842F47"/>
    <w:multiLevelType w:val="hybridMultilevel"/>
    <w:tmpl w:val="F4B8E8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AAD51D0"/>
    <w:multiLevelType w:val="multilevel"/>
    <w:tmpl w:val="41A02D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53F4B44"/>
    <w:multiLevelType w:val="hybridMultilevel"/>
    <w:tmpl w:val="898C484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13D7F"/>
    <w:multiLevelType w:val="hybridMultilevel"/>
    <w:tmpl w:val="FD3A3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5D4469"/>
    <w:multiLevelType w:val="hybridMultilevel"/>
    <w:tmpl w:val="22CEC3F4"/>
    <w:lvl w:ilvl="0" w:tplc="C00C00CE">
      <w:start w:val="1"/>
      <w:numFmt w:val="decimal"/>
      <w:lvlText w:val="п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E95DFB"/>
    <w:multiLevelType w:val="hybridMultilevel"/>
    <w:tmpl w:val="5C6059B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9A2E68"/>
    <w:multiLevelType w:val="hybridMultilevel"/>
    <w:tmpl w:val="ECF888EE"/>
    <w:lvl w:ilvl="0" w:tplc="EE9EB41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F409A8"/>
    <w:multiLevelType w:val="multilevel"/>
    <w:tmpl w:val="2D0225F8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357" w:hanging="357"/>
      </w:p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94" w:hanging="437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5" w:hanging="505"/>
      </w:p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9" w:hanging="652"/>
      </w:p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34" w:hanging="794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8" w:hanging="941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37" w:hanging="1077"/>
      </w:p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2" w:hanging="1225"/>
      </w:p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20" w:hanging="1440"/>
      </w:pPr>
    </w:lvl>
  </w:abstractNum>
  <w:abstractNum w:abstractNumId="13" w15:restartNumberingAfterBreak="0">
    <w:nsid w:val="5E8F5F02"/>
    <w:multiLevelType w:val="multilevel"/>
    <w:tmpl w:val="25823BC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63950BBC"/>
    <w:multiLevelType w:val="multilevel"/>
    <w:tmpl w:val="958EFA5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725613B4"/>
    <w:multiLevelType w:val="hybridMultilevel"/>
    <w:tmpl w:val="0660E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7D6EC9"/>
    <w:multiLevelType w:val="hybridMultilevel"/>
    <w:tmpl w:val="A32EC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AB1604"/>
    <w:multiLevelType w:val="multilevel"/>
    <w:tmpl w:val="AFC6E4C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1848" w:hanging="420"/>
      </w:pPr>
    </w:lvl>
    <w:lvl w:ilvl="2">
      <w:start w:val="1"/>
      <w:numFmt w:val="decimal"/>
      <w:lvlText w:val="%1.%2.%3."/>
      <w:lvlJc w:val="left"/>
      <w:pPr>
        <w:ind w:left="3576" w:hanging="720"/>
      </w:pPr>
    </w:lvl>
    <w:lvl w:ilvl="3">
      <w:start w:val="1"/>
      <w:numFmt w:val="decimal"/>
      <w:lvlText w:val="%1.%2.%3.%4."/>
      <w:lvlJc w:val="left"/>
      <w:pPr>
        <w:ind w:left="5004" w:hanging="720"/>
      </w:pPr>
    </w:lvl>
    <w:lvl w:ilvl="4">
      <w:start w:val="1"/>
      <w:numFmt w:val="decimal"/>
      <w:lvlText w:val="%1.%2.%3.%4.%5."/>
      <w:lvlJc w:val="left"/>
      <w:pPr>
        <w:ind w:left="6792" w:hanging="1080"/>
      </w:pPr>
    </w:lvl>
    <w:lvl w:ilvl="5">
      <w:start w:val="1"/>
      <w:numFmt w:val="decimal"/>
      <w:lvlText w:val="%1.%2.%3.%4.%5.%6."/>
      <w:lvlJc w:val="left"/>
      <w:pPr>
        <w:ind w:left="8220" w:hanging="1080"/>
      </w:pPr>
    </w:lvl>
    <w:lvl w:ilvl="6">
      <w:start w:val="1"/>
      <w:numFmt w:val="decimal"/>
      <w:lvlText w:val="%1.%2.%3.%4.%5.%6.%7."/>
      <w:lvlJc w:val="left"/>
      <w:pPr>
        <w:ind w:left="10008" w:hanging="1440"/>
      </w:pPr>
    </w:lvl>
    <w:lvl w:ilvl="7">
      <w:start w:val="1"/>
      <w:numFmt w:val="decimal"/>
      <w:lvlText w:val="%1.%2.%3.%4.%5.%6.%7.%8."/>
      <w:lvlJc w:val="left"/>
      <w:pPr>
        <w:ind w:left="11436" w:hanging="1440"/>
      </w:pPr>
    </w:lvl>
    <w:lvl w:ilvl="8">
      <w:start w:val="1"/>
      <w:numFmt w:val="decimal"/>
      <w:lvlText w:val="%1.%2.%3.%4.%5.%6.%7.%8.%9."/>
      <w:lvlJc w:val="left"/>
      <w:pPr>
        <w:ind w:left="13224" w:hanging="1800"/>
      </w:pPr>
    </w:lvl>
  </w:abstractNum>
  <w:abstractNum w:abstractNumId="18" w15:restartNumberingAfterBreak="0">
    <w:nsid w:val="7EC7606F"/>
    <w:multiLevelType w:val="hybridMultilevel"/>
    <w:tmpl w:val="A028917C"/>
    <w:lvl w:ilvl="0" w:tplc="E806D54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18"/>
  </w:num>
  <w:num w:numId="7">
    <w:abstractNumId w:val="13"/>
  </w:num>
  <w:num w:numId="8">
    <w:abstractNumId w:val="10"/>
  </w:num>
  <w:num w:numId="9">
    <w:abstractNumId w:val="14"/>
  </w:num>
  <w:num w:numId="10">
    <w:abstractNumId w:val="6"/>
  </w:num>
  <w:num w:numId="11">
    <w:abstractNumId w:val="12"/>
  </w:num>
  <w:num w:numId="12">
    <w:abstractNumId w:val="9"/>
  </w:num>
  <w:num w:numId="13">
    <w:abstractNumId w:val="0"/>
  </w:num>
  <w:num w:numId="14">
    <w:abstractNumId w:val="11"/>
  </w:num>
  <w:num w:numId="15">
    <w:abstractNumId w:val="7"/>
  </w:num>
  <w:num w:numId="16">
    <w:abstractNumId w:val="3"/>
  </w:num>
  <w:num w:numId="17">
    <w:abstractNumId w:val="1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100"/>
    <w:rsid w:val="0000349A"/>
    <w:rsid w:val="00007289"/>
    <w:rsid w:val="00036CF8"/>
    <w:rsid w:val="0005701F"/>
    <w:rsid w:val="00061E68"/>
    <w:rsid w:val="000E46BD"/>
    <w:rsid w:val="00105F7D"/>
    <w:rsid w:val="0011742D"/>
    <w:rsid w:val="0011745E"/>
    <w:rsid w:val="001256A7"/>
    <w:rsid w:val="00142A3F"/>
    <w:rsid w:val="00172391"/>
    <w:rsid w:val="001758B6"/>
    <w:rsid w:val="001843D6"/>
    <w:rsid w:val="001C75EF"/>
    <w:rsid w:val="00202A3F"/>
    <w:rsid w:val="00220CEE"/>
    <w:rsid w:val="00221BF6"/>
    <w:rsid w:val="00246CFC"/>
    <w:rsid w:val="00253D7E"/>
    <w:rsid w:val="00257AC7"/>
    <w:rsid w:val="0026590E"/>
    <w:rsid w:val="00283586"/>
    <w:rsid w:val="00296DFC"/>
    <w:rsid w:val="002A32C6"/>
    <w:rsid w:val="002B73C7"/>
    <w:rsid w:val="002E6C23"/>
    <w:rsid w:val="00304C8E"/>
    <w:rsid w:val="003062B8"/>
    <w:rsid w:val="00307100"/>
    <w:rsid w:val="003105AD"/>
    <w:rsid w:val="003130C9"/>
    <w:rsid w:val="00346077"/>
    <w:rsid w:val="0035355B"/>
    <w:rsid w:val="00373FD1"/>
    <w:rsid w:val="003B122F"/>
    <w:rsid w:val="003C78EC"/>
    <w:rsid w:val="0040789B"/>
    <w:rsid w:val="00407D7B"/>
    <w:rsid w:val="004638B6"/>
    <w:rsid w:val="004664C1"/>
    <w:rsid w:val="004754ED"/>
    <w:rsid w:val="004766B9"/>
    <w:rsid w:val="004C206A"/>
    <w:rsid w:val="004E032D"/>
    <w:rsid w:val="004E1790"/>
    <w:rsid w:val="00532A34"/>
    <w:rsid w:val="0054444B"/>
    <w:rsid w:val="005630D6"/>
    <w:rsid w:val="00571C04"/>
    <w:rsid w:val="005A0855"/>
    <w:rsid w:val="005A4D89"/>
    <w:rsid w:val="005B236D"/>
    <w:rsid w:val="005C136E"/>
    <w:rsid w:val="005C67DB"/>
    <w:rsid w:val="005D429B"/>
    <w:rsid w:val="005F373C"/>
    <w:rsid w:val="00601A6A"/>
    <w:rsid w:val="00611734"/>
    <w:rsid w:val="00611B00"/>
    <w:rsid w:val="00624BB5"/>
    <w:rsid w:val="00626073"/>
    <w:rsid w:val="0062782D"/>
    <w:rsid w:val="0067460C"/>
    <w:rsid w:val="006A436D"/>
    <w:rsid w:val="006A77C1"/>
    <w:rsid w:val="006A7E44"/>
    <w:rsid w:val="006B1069"/>
    <w:rsid w:val="006D21C1"/>
    <w:rsid w:val="006E1B96"/>
    <w:rsid w:val="00710E46"/>
    <w:rsid w:val="00714A05"/>
    <w:rsid w:val="00734A09"/>
    <w:rsid w:val="0074336A"/>
    <w:rsid w:val="007700BC"/>
    <w:rsid w:val="0079150E"/>
    <w:rsid w:val="007B39D9"/>
    <w:rsid w:val="007F08A0"/>
    <w:rsid w:val="007F4D64"/>
    <w:rsid w:val="00805769"/>
    <w:rsid w:val="008143B6"/>
    <w:rsid w:val="00823576"/>
    <w:rsid w:val="0082460D"/>
    <w:rsid w:val="00852048"/>
    <w:rsid w:val="008861AB"/>
    <w:rsid w:val="00893E29"/>
    <w:rsid w:val="008C0B2B"/>
    <w:rsid w:val="008D1063"/>
    <w:rsid w:val="008F2D6C"/>
    <w:rsid w:val="00907DBB"/>
    <w:rsid w:val="00912308"/>
    <w:rsid w:val="00923E27"/>
    <w:rsid w:val="00924F10"/>
    <w:rsid w:val="00932A97"/>
    <w:rsid w:val="00947772"/>
    <w:rsid w:val="009564FE"/>
    <w:rsid w:val="00956954"/>
    <w:rsid w:val="009730E4"/>
    <w:rsid w:val="00975653"/>
    <w:rsid w:val="00981538"/>
    <w:rsid w:val="009A17E2"/>
    <w:rsid w:val="009A2EB2"/>
    <w:rsid w:val="009C2BE2"/>
    <w:rsid w:val="009D1746"/>
    <w:rsid w:val="00A068FF"/>
    <w:rsid w:val="00A14A35"/>
    <w:rsid w:val="00A1600E"/>
    <w:rsid w:val="00A429C6"/>
    <w:rsid w:val="00A42D2C"/>
    <w:rsid w:val="00A61311"/>
    <w:rsid w:val="00A77ABD"/>
    <w:rsid w:val="00A90700"/>
    <w:rsid w:val="00AA7B45"/>
    <w:rsid w:val="00AB390D"/>
    <w:rsid w:val="00AC3CFC"/>
    <w:rsid w:val="00AD1296"/>
    <w:rsid w:val="00B35C04"/>
    <w:rsid w:val="00B42F6C"/>
    <w:rsid w:val="00B451FB"/>
    <w:rsid w:val="00B66243"/>
    <w:rsid w:val="00B7121B"/>
    <w:rsid w:val="00BA2758"/>
    <w:rsid w:val="00BA29E9"/>
    <w:rsid w:val="00BE7EFB"/>
    <w:rsid w:val="00C01ABC"/>
    <w:rsid w:val="00C0372F"/>
    <w:rsid w:val="00C04631"/>
    <w:rsid w:val="00C31456"/>
    <w:rsid w:val="00C343EE"/>
    <w:rsid w:val="00C4303A"/>
    <w:rsid w:val="00C4536E"/>
    <w:rsid w:val="00C54C60"/>
    <w:rsid w:val="00C7012D"/>
    <w:rsid w:val="00C80F65"/>
    <w:rsid w:val="00C87676"/>
    <w:rsid w:val="00C97AC6"/>
    <w:rsid w:val="00CA39DF"/>
    <w:rsid w:val="00CD0B1D"/>
    <w:rsid w:val="00CD18D8"/>
    <w:rsid w:val="00D11884"/>
    <w:rsid w:val="00D23AA9"/>
    <w:rsid w:val="00D40C98"/>
    <w:rsid w:val="00D61CC1"/>
    <w:rsid w:val="00D6419D"/>
    <w:rsid w:val="00D652EF"/>
    <w:rsid w:val="00D741BA"/>
    <w:rsid w:val="00D77447"/>
    <w:rsid w:val="00D90097"/>
    <w:rsid w:val="00D97764"/>
    <w:rsid w:val="00DC1C5E"/>
    <w:rsid w:val="00DC4DE1"/>
    <w:rsid w:val="00E12135"/>
    <w:rsid w:val="00E152A1"/>
    <w:rsid w:val="00E41208"/>
    <w:rsid w:val="00E86165"/>
    <w:rsid w:val="00EA3ADC"/>
    <w:rsid w:val="00EB4749"/>
    <w:rsid w:val="00EB4E57"/>
    <w:rsid w:val="00EC7ED6"/>
    <w:rsid w:val="00EE2912"/>
    <w:rsid w:val="00EE2DCB"/>
    <w:rsid w:val="00F072AB"/>
    <w:rsid w:val="00F27C2D"/>
    <w:rsid w:val="00F31D4F"/>
    <w:rsid w:val="00F37D23"/>
    <w:rsid w:val="00F513BC"/>
    <w:rsid w:val="00F55B24"/>
    <w:rsid w:val="00F935C8"/>
    <w:rsid w:val="00F950FB"/>
    <w:rsid w:val="00FA23A1"/>
    <w:rsid w:val="00FC04FF"/>
    <w:rsid w:val="00FC107B"/>
    <w:rsid w:val="00FE63DD"/>
    <w:rsid w:val="00FF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C357F"/>
  <w15:chartTrackingRefBased/>
  <w15:docId w15:val="{35E979F0-1568-4BAF-B12A-DD21A0947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1A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6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PlaceholderText">
    <w:name w:val="Placeholder Text"/>
    <w:basedOn w:val="DefaultParagraphFont"/>
    <w:uiPriority w:val="99"/>
    <w:semiHidden/>
    <w:rsid w:val="0030710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057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769"/>
    <w:rPr>
      <w:lang w:val="uk-UA"/>
    </w:rPr>
  </w:style>
  <w:style w:type="paragraph" w:styleId="Footer">
    <w:name w:val="footer"/>
    <w:basedOn w:val="Normal"/>
    <w:link w:val="FooterChar"/>
    <w:uiPriority w:val="99"/>
    <w:unhideWhenUsed/>
    <w:rsid w:val="008057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769"/>
    <w:rPr>
      <w:lang w:val="uk-UA"/>
    </w:rPr>
  </w:style>
  <w:style w:type="paragraph" w:styleId="ListParagraph">
    <w:name w:val="List Paragraph"/>
    <w:basedOn w:val="Normal"/>
    <w:uiPriority w:val="34"/>
    <w:qFormat/>
    <w:rsid w:val="00C01A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1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C01ABC"/>
    <w:pPr>
      <w:outlineLvl w:val="9"/>
    </w:pPr>
    <w:rPr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C01AB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1ABC"/>
    <w:rPr>
      <w:color w:val="0563C1" w:themeColor="hyperlink"/>
      <w:u w:val="single"/>
    </w:rPr>
  </w:style>
  <w:style w:type="paragraph" w:styleId="BodyTextIndent">
    <w:name w:val="Body Text Indent"/>
    <w:basedOn w:val="Normal"/>
    <w:link w:val="BodyTextIndentChar"/>
    <w:semiHidden/>
    <w:unhideWhenUsed/>
    <w:rsid w:val="009A17E2"/>
    <w:pPr>
      <w:overflowPunct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val="ru-RU"/>
    </w:rPr>
  </w:style>
  <w:style w:type="character" w:customStyle="1" w:styleId="BodyTextIndentChar">
    <w:name w:val="Body Text Indent Char"/>
    <w:basedOn w:val="DefaultParagraphFont"/>
    <w:link w:val="BodyTextIndent"/>
    <w:semiHidden/>
    <w:rsid w:val="009A17E2"/>
    <w:rPr>
      <w:rFonts w:ascii="Times New Roman" w:eastAsia="Times New Roman" w:hAnsi="Times New Roman" w:cs="Times New Roman"/>
      <w:sz w:val="24"/>
      <w:szCs w:val="20"/>
    </w:rPr>
  </w:style>
  <w:style w:type="character" w:customStyle="1" w:styleId="Code-en">
    <w:name w:val="Code-en"/>
    <w:basedOn w:val="DefaultParagraphFont"/>
    <w:rsid w:val="009A17E2"/>
    <w:rPr>
      <w:rFonts w:ascii="Courier New" w:hAnsi="Courier New" w:cs="Courier New" w:hint="default"/>
      <w:b/>
      <w:bCs w:val="0"/>
      <w:strike w:val="0"/>
      <w:dstrike w:val="0"/>
      <w:color w:val="003366"/>
      <w:sz w:val="24"/>
      <w:szCs w:val="24"/>
      <w:u w:val="none"/>
      <w:effect w:val="none"/>
      <w:vertAlign w:val="baseline"/>
      <w:lang w:val="en-US"/>
    </w:rPr>
  </w:style>
  <w:style w:type="character" w:customStyle="1" w:styleId="Code-ru">
    <w:name w:val="Code-ru"/>
    <w:basedOn w:val="Code-en"/>
    <w:rsid w:val="009A17E2"/>
    <w:rPr>
      <w:rFonts w:ascii="Courier New" w:hAnsi="Courier New" w:cs="Courier New" w:hint="default"/>
      <w:b/>
      <w:bCs w:val="0"/>
      <w:strike w:val="0"/>
      <w:dstrike w:val="0"/>
      <w:color w:val="003366"/>
      <w:sz w:val="24"/>
      <w:szCs w:val="24"/>
      <w:u w:val="none"/>
      <w:effect w:val="none"/>
      <w:vertAlign w:val="baseline"/>
      <w:lang w:val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F4D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4D64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ProgText">
    <w:name w:val="ProgText"/>
    <w:basedOn w:val="DefaultParagraphFont"/>
    <w:uiPriority w:val="1"/>
    <w:qFormat/>
    <w:rsid w:val="00FA23A1"/>
    <w:rPr>
      <w:rFonts w:ascii="Hack" w:hAnsi="Hack"/>
      <w:b/>
      <w:i/>
      <w:w w:val="66"/>
      <w:sz w:val="28"/>
      <w:szCs w:val="28"/>
      <w:lang w:val="en-US"/>
    </w:rPr>
  </w:style>
  <w:style w:type="paragraph" w:styleId="NoSpacing">
    <w:name w:val="No Spacing"/>
    <w:uiPriority w:val="1"/>
    <w:qFormat/>
    <w:rsid w:val="00246CFC"/>
    <w:pPr>
      <w:spacing w:after="0" w:line="240" w:lineRule="auto"/>
    </w:pPr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kpi.ua/index.php/%D0%9E%D0%B1'%D1%94%D0%BA%D1%82%D0%BD%D0%BE-%D0%BE%D1%80%D1%96%D1%94%D0%BD%D1%82%D0%BE%D0%B2%D0%B0%D0%BD%D0%B8%D0%B9%20%D0%B0%D0%BD%D0%B0%D0%BB%D1%96%D0%B7%20%D1%82%D0%B0%20%D0%BA%D0%BE%D0%BD%D1%81%D1%82%D1%80%D1%83%D1%8E%D0%B2%D0%B0%D0%BD%D0%BD%D1%8F%20%D0%BF%D1%80%D0%BE%D0%B3%D1%80%D0%B0%D0%BC%D0%BD%D0%B8%D1%85%20%D1%81%D0%B8%D1%81%D1%82%D0%B5%D0%BC_(15501550)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orge\Documents\&#1055;&#1086;&#1083;&#1100;&#1079;&#1086;&#1074;&#1072;&#1090;&#1077;&#1083;&#1100;&#1089;&#1082;&#1080;&#1077;%20&#1096;&#1072;&#1073;&#1083;&#1086;&#1085;&#1099;%20Office\&#1064;&#1072;&#1073;&#1083;&#1086;&#1085;_&#1083;&#1072;&#1073;_&#1088;&#1086;&#107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54904-BF8A-42DC-80AB-822CA78C9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Шаблон_лаб_роб.dotx</Template>
  <TotalTime>193</TotalTime>
  <Pages>3</Pages>
  <Words>418</Words>
  <Characters>2388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Zver</cp:lastModifiedBy>
  <cp:revision>46</cp:revision>
  <dcterms:created xsi:type="dcterms:W3CDTF">2020-11-09T14:39:00Z</dcterms:created>
  <dcterms:modified xsi:type="dcterms:W3CDTF">2020-12-03T14:55:00Z</dcterms:modified>
</cp:coreProperties>
</file>