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D12C9" w14:textId="3D84D460" w:rsidR="00956954" w:rsidRPr="00956954" w:rsidRDefault="00956954" w:rsidP="00947772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7B36693B" w14:textId="77777777" w:rsidR="00956954" w:rsidRDefault="00956954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  <w:r w:rsidRPr="00956954">
        <w:rPr>
          <w:rFonts w:ascii="Arial" w:hAnsi="Arial" w:cs="Arial"/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716FEFD2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  <w:lang w:val="uk-UA"/>
        </w:rPr>
      </w:pPr>
    </w:p>
    <w:p w14:paraId="6E504100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  <w:r w:rsidRPr="00AC3CFC">
        <w:rPr>
          <w:lang w:val="uk-UA"/>
        </w:rPr>
        <w:t>Кафедра автоматизації проектування енергетичних процесів і систем</w:t>
      </w:r>
    </w:p>
    <w:p w14:paraId="17DA84A1" w14:textId="77777777" w:rsidR="00AC3CFC" w:rsidRDefault="00AC3CFC" w:rsidP="00947772">
      <w:pPr>
        <w:pStyle w:val="NormalWeb"/>
        <w:spacing w:before="0" w:beforeAutospacing="0" w:after="0" w:afterAutospacing="0"/>
        <w:jc w:val="center"/>
        <w:rPr>
          <w:lang w:val="uk-UA"/>
        </w:rPr>
      </w:pPr>
    </w:p>
    <w:p w14:paraId="351ED00F" w14:textId="77777777" w:rsidR="00A429C6" w:rsidRDefault="00A429C6" w:rsidP="00947772">
      <w:pPr>
        <w:jc w:val="center"/>
      </w:pPr>
    </w:p>
    <w:p w14:paraId="7A20926F" w14:textId="77777777" w:rsidR="00956954" w:rsidRDefault="00956954" w:rsidP="00947772">
      <w:pPr>
        <w:jc w:val="center"/>
      </w:pPr>
    </w:p>
    <w:p w14:paraId="4E9E9500" w14:textId="77777777" w:rsidR="00956954" w:rsidRDefault="00956954" w:rsidP="00947772">
      <w:pPr>
        <w:jc w:val="center"/>
      </w:pPr>
    </w:p>
    <w:p w14:paraId="34C6F166" w14:textId="77777777" w:rsidR="00956954" w:rsidRPr="00C80F65" w:rsidRDefault="00956954" w:rsidP="00947772">
      <w:pPr>
        <w:jc w:val="center"/>
      </w:pPr>
    </w:p>
    <w:p w14:paraId="4F27AC12" w14:textId="77777777" w:rsidR="00956954" w:rsidRDefault="00956954" w:rsidP="00947772">
      <w:pPr>
        <w:jc w:val="center"/>
      </w:pPr>
    </w:p>
    <w:p w14:paraId="40011C76" w14:textId="77777777" w:rsidR="00956954" w:rsidRDefault="00956954" w:rsidP="00947772">
      <w:pPr>
        <w:jc w:val="center"/>
      </w:pPr>
    </w:p>
    <w:p w14:paraId="05ADA041" w14:textId="77777777" w:rsidR="00956954" w:rsidRDefault="00956954" w:rsidP="00947772">
      <w:pPr>
        <w:jc w:val="center"/>
      </w:pPr>
    </w:p>
    <w:p w14:paraId="70E998BB" w14:textId="22EB2958" w:rsidR="00AC3CFC" w:rsidRPr="00947772" w:rsidRDefault="00307100" w:rsidP="00947772">
      <w:pPr>
        <w:spacing w:line="276" w:lineRule="auto"/>
        <w:jc w:val="center"/>
        <w:rPr>
          <w:sz w:val="32"/>
          <w:szCs w:val="28"/>
        </w:rPr>
      </w:pPr>
      <w:r w:rsidRPr="004C206A">
        <w:rPr>
          <w:sz w:val="32"/>
          <w:szCs w:val="28"/>
        </w:rPr>
        <w:t xml:space="preserve">ЗВІТ </w:t>
      </w:r>
      <w:r w:rsidRPr="004C206A">
        <w:rPr>
          <w:sz w:val="32"/>
          <w:szCs w:val="28"/>
        </w:rPr>
        <w:br/>
      </w:r>
      <w:r w:rsidR="00956954" w:rsidRPr="004C206A">
        <w:rPr>
          <w:sz w:val="32"/>
          <w:szCs w:val="28"/>
        </w:rPr>
        <w:t>про виконання лабораторної роботи №</w:t>
      </w:r>
      <w:r w:rsidR="005115F8" w:rsidRPr="009E12C1">
        <w:rPr>
          <w:sz w:val="32"/>
          <w:szCs w:val="28"/>
          <w:lang w:val="ru-RU"/>
        </w:rPr>
        <w:t>5</w:t>
      </w:r>
      <w:r w:rsidR="00C01ABC" w:rsidRPr="004C206A">
        <w:rPr>
          <w:sz w:val="32"/>
          <w:szCs w:val="28"/>
        </w:rPr>
        <w:br/>
      </w:r>
      <w:r w:rsidR="00C01ABC" w:rsidRPr="00947772">
        <w:rPr>
          <w:rFonts w:cstheme="minorHAnsi"/>
          <w:sz w:val="24"/>
          <w:szCs w:val="24"/>
        </w:rPr>
        <w:t>з д</w:t>
      </w:r>
      <w:r w:rsidR="00AC3CFC" w:rsidRPr="00947772">
        <w:rPr>
          <w:rFonts w:cstheme="minorHAnsi"/>
          <w:sz w:val="24"/>
          <w:szCs w:val="24"/>
        </w:rPr>
        <w:t>исциплін</w:t>
      </w:r>
      <w:r w:rsidR="00C01ABC" w:rsidRPr="00947772">
        <w:rPr>
          <w:rFonts w:cstheme="minorHAnsi"/>
          <w:sz w:val="24"/>
          <w:szCs w:val="24"/>
        </w:rPr>
        <w:t>и</w:t>
      </w:r>
      <w:r w:rsidR="00AC3CFC" w:rsidRPr="00947772">
        <w:rPr>
          <w:rFonts w:cstheme="minorHAnsi"/>
          <w:sz w:val="24"/>
          <w:szCs w:val="24"/>
        </w:rPr>
        <w:t xml:space="preserve"> «</w:t>
      </w:r>
      <w:hyperlink r:id="rId8" w:tooltip="Об'єктно-орієнтований аналіз та конструювання програмних систем" w:history="1"/>
      <w:r w:rsidR="00947772" w:rsidRPr="00947772">
        <w:rPr>
          <w:rFonts w:cstheme="minorHAnsi"/>
          <w:sz w:val="24"/>
          <w:szCs w:val="24"/>
        </w:rPr>
        <w:t>Об'єктно-орієнтований аналіз та конструювання програмних систем</w:t>
      </w:r>
      <w:r w:rsidR="00947772">
        <w:rPr>
          <w:rFonts w:cstheme="minorHAnsi"/>
          <w:sz w:val="24"/>
          <w:szCs w:val="24"/>
        </w:rPr>
        <w:t>»</w:t>
      </w:r>
    </w:p>
    <w:p w14:paraId="108CA3C9" w14:textId="77777777" w:rsidR="00AC3CFC" w:rsidRDefault="00AC3CFC" w:rsidP="00947772">
      <w:pPr>
        <w:jc w:val="center"/>
        <w:rPr>
          <w:sz w:val="28"/>
          <w:szCs w:val="28"/>
        </w:rPr>
      </w:pPr>
    </w:p>
    <w:p w14:paraId="7E73FDBA" w14:textId="77777777" w:rsidR="004C206A" w:rsidRDefault="004C206A" w:rsidP="00947772">
      <w:pPr>
        <w:jc w:val="center"/>
        <w:rPr>
          <w:sz w:val="28"/>
          <w:szCs w:val="28"/>
        </w:rPr>
      </w:pPr>
    </w:p>
    <w:p w14:paraId="42D9D31D" w14:textId="77777777" w:rsidR="004C206A" w:rsidRDefault="004C206A" w:rsidP="00947772">
      <w:pPr>
        <w:jc w:val="center"/>
        <w:rPr>
          <w:sz w:val="28"/>
          <w:szCs w:val="28"/>
        </w:rPr>
      </w:pPr>
    </w:p>
    <w:p w14:paraId="3984D3D5" w14:textId="77777777" w:rsidR="00AC3CFC" w:rsidRPr="00AC3CFC" w:rsidRDefault="00AC3CFC" w:rsidP="00947772">
      <w:pPr>
        <w:jc w:val="center"/>
        <w:rPr>
          <w:sz w:val="28"/>
          <w:szCs w:val="28"/>
        </w:rPr>
      </w:pPr>
    </w:p>
    <w:p w14:paraId="37BF531E" w14:textId="2BD438C6" w:rsidR="00AC3CFC" w:rsidRPr="004C206A" w:rsidRDefault="00AC3CFC" w:rsidP="00947772">
      <w:pPr>
        <w:ind w:left="5954" w:hanging="1134"/>
        <w:jc w:val="center"/>
        <w:rPr>
          <w:sz w:val="28"/>
          <w:szCs w:val="28"/>
          <w:lang w:val="ru-RU"/>
        </w:rPr>
      </w:pPr>
      <w:r w:rsidRPr="00C01ABC">
        <w:rPr>
          <w:sz w:val="28"/>
          <w:szCs w:val="28"/>
          <w:u w:val="single"/>
        </w:rPr>
        <w:t>Виконав</w:t>
      </w:r>
      <w:r>
        <w:rPr>
          <w:sz w:val="28"/>
          <w:szCs w:val="28"/>
        </w:rPr>
        <w:t xml:space="preserve">: студент групи </w:t>
      </w:r>
      <w:r w:rsidR="004C206A">
        <w:rPr>
          <w:sz w:val="28"/>
          <w:szCs w:val="28"/>
          <w:lang w:val="en-US"/>
        </w:rPr>
        <w:t>TI</w:t>
      </w:r>
      <w:r w:rsidR="00852048">
        <w:rPr>
          <w:sz w:val="28"/>
          <w:szCs w:val="28"/>
        </w:rPr>
        <w:t>-</w:t>
      </w:r>
      <w:r w:rsidR="004C206A" w:rsidRPr="004C206A">
        <w:rPr>
          <w:sz w:val="28"/>
          <w:szCs w:val="28"/>
          <w:lang w:val="ru-RU"/>
        </w:rPr>
        <w:t>92</w:t>
      </w:r>
    </w:p>
    <w:p w14:paraId="41E47D57" w14:textId="77777777" w:rsidR="004C206A" w:rsidRPr="004C206A" w:rsidRDefault="004C206A" w:rsidP="00947772">
      <w:pPr>
        <w:ind w:left="5954" w:hanging="1134"/>
        <w:jc w:val="center"/>
        <w:rPr>
          <w:sz w:val="28"/>
          <w:szCs w:val="28"/>
        </w:rPr>
      </w:pPr>
      <w:r w:rsidRPr="00450F78">
        <w:rPr>
          <w:sz w:val="28"/>
          <w:szCs w:val="28"/>
          <w:lang w:val="ru-RU"/>
        </w:rPr>
        <w:t>Черноусов</w:t>
      </w:r>
      <w:r w:rsidRPr="004C206A">
        <w:rPr>
          <w:sz w:val="28"/>
          <w:szCs w:val="28"/>
        </w:rPr>
        <w:t xml:space="preserve"> Денис Ігорович</w:t>
      </w:r>
    </w:p>
    <w:p w14:paraId="75A94B78" w14:textId="703EBB78" w:rsidR="00AC3CFC" w:rsidRDefault="00AC3CFC" w:rsidP="00947772">
      <w:pPr>
        <w:ind w:left="5954" w:hanging="1134"/>
        <w:jc w:val="center"/>
        <w:rPr>
          <w:sz w:val="28"/>
          <w:szCs w:val="28"/>
        </w:rPr>
      </w:pPr>
      <w:r w:rsidRPr="00C01ABC"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 xml:space="preserve">: </w:t>
      </w:r>
      <w:r w:rsidR="00947772">
        <w:rPr>
          <w:sz w:val="28"/>
          <w:szCs w:val="28"/>
        </w:rPr>
        <w:t>Касьянов Антон Сергійович</w:t>
      </w:r>
    </w:p>
    <w:p w14:paraId="59C1DDC0" w14:textId="25A39F26" w:rsidR="00C31456" w:rsidRDefault="00C3145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E0CD9B7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215E052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69501A49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37779D10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7FD6B2E4" w14:textId="77777777" w:rsidR="004638B6" w:rsidRDefault="004638B6" w:rsidP="00947772">
      <w:pPr>
        <w:tabs>
          <w:tab w:val="center" w:pos="4677"/>
        </w:tabs>
        <w:jc w:val="center"/>
        <w:rPr>
          <w:sz w:val="28"/>
          <w:szCs w:val="28"/>
        </w:rPr>
      </w:pPr>
    </w:p>
    <w:p w14:paraId="5EAC5BE0" w14:textId="5A0363AC" w:rsidR="004638B6" w:rsidRPr="00CD0B1D" w:rsidRDefault="004638B6" w:rsidP="00947772">
      <w:pPr>
        <w:tabs>
          <w:tab w:val="center" w:pos="4677"/>
        </w:tabs>
        <w:jc w:val="center"/>
        <w:rPr>
          <w:sz w:val="28"/>
          <w:szCs w:val="28"/>
          <w:lang w:val="ru-RU"/>
        </w:rPr>
        <w:sectPr w:rsidR="004638B6" w:rsidRPr="00CD0B1D" w:rsidSect="00947772">
          <w:footerReference w:type="default" r:id="rId9"/>
          <w:footerReference w:type="first" r:id="rId10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sz w:val="28"/>
          <w:szCs w:val="28"/>
        </w:rPr>
        <w:t>Київ - 202</w:t>
      </w:r>
      <w:r w:rsidR="00947772">
        <w:rPr>
          <w:sz w:val="28"/>
          <w:szCs w:val="28"/>
        </w:rPr>
        <w:t>0</w:t>
      </w:r>
    </w:p>
    <w:p w14:paraId="705085FA" w14:textId="56A45DDB" w:rsidR="009E12C1" w:rsidRDefault="009E12C1" w:rsidP="009E12C1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Наслідування, рефлексія</w:t>
      </w:r>
    </w:p>
    <w:p w14:paraId="5DFED4F5" w14:textId="6DE87AB6" w:rsidR="002F4D59" w:rsidRPr="002F4D59" w:rsidRDefault="002F4D59" w:rsidP="002F4D59">
      <w:pPr>
        <w:spacing w:line="360" w:lineRule="auto"/>
        <w:ind w:firstLine="425"/>
        <w:rPr>
          <w:sz w:val="28"/>
        </w:rPr>
      </w:pPr>
      <w:r>
        <w:rPr>
          <w:sz w:val="28"/>
        </w:rPr>
        <w:t>1.</w:t>
      </w:r>
      <w:r w:rsidRPr="002F4D59">
        <w:rPr>
          <w:sz w:val="28"/>
        </w:rPr>
        <w:t xml:space="preserve"> </w:t>
      </w:r>
      <w:r>
        <w:rPr>
          <w:sz w:val="28"/>
        </w:rPr>
        <w:t xml:space="preserve">Створити </w:t>
      </w:r>
      <w:r w:rsidR="009E12C1" w:rsidRPr="002F4D59">
        <w:rPr>
          <w:sz w:val="28"/>
        </w:rPr>
        <w:t>базовий і похідний класи. Визначит</w:t>
      </w:r>
      <w:r w:rsidR="009E12C1" w:rsidRPr="002F4D59">
        <w:rPr>
          <w:sz w:val="28"/>
        </w:rPr>
        <w:t>и конструктори, методи доступу,</w:t>
      </w:r>
      <w:r w:rsidR="009E12C1" w:rsidRPr="002F4D59">
        <w:rPr>
          <w:sz w:val="28"/>
          <w:lang w:val="ru-RU"/>
        </w:rPr>
        <w:t xml:space="preserve"> </w:t>
      </w:r>
      <w:r w:rsidR="009E12C1" w:rsidRPr="002F4D59">
        <w:rPr>
          <w:sz w:val="28"/>
        </w:rPr>
        <w:t xml:space="preserve">віртуальні методи. Показати використання конструкторів </w:t>
      </w:r>
      <w:r w:rsidR="009E12C1" w:rsidRPr="002F4D59">
        <w:rPr>
          <w:sz w:val="28"/>
        </w:rPr>
        <w:t>цього ж і базового класу. Можна</w:t>
      </w:r>
      <w:r w:rsidR="009E12C1" w:rsidRPr="002F4D59">
        <w:rPr>
          <w:sz w:val="28"/>
          <w:lang w:val="en-US"/>
        </w:rPr>
        <w:t xml:space="preserve"> </w:t>
      </w:r>
      <w:r w:rsidR="009E12C1" w:rsidRPr="002F4D59">
        <w:rPr>
          <w:sz w:val="28"/>
        </w:rPr>
        <w:t>визначити деякі константи або enum.</w:t>
      </w:r>
    </w:p>
    <w:p w14:paraId="41B821E5" w14:textId="2C57706F" w:rsidR="009E12C1" w:rsidRPr="009E12C1" w:rsidRDefault="009E12C1" w:rsidP="002F4D59">
      <w:pPr>
        <w:spacing w:line="360" w:lineRule="auto"/>
        <w:ind w:firstLine="425"/>
        <w:rPr>
          <w:sz w:val="28"/>
        </w:rPr>
      </w:pPr>
      <w:r w:rsidRPr="009E12C1">
        <w:rPr>
          <w:sz w:val="28"/>
        </w:rPr>
        <w:t>2. Розробити анотацію, відзначити, їй метод(и) в класі, За допомогою рефлексії обійти</w:t>
      </w:r>
      <w:r w:rsidRPr="009E12C1">
        <w:rPr>
          <w:sz w:val="28"/>
        </w:rPr>
        <w:t xml:space="preserve"> </w:t>
      </w:r>
      <w:r w:rsidRPr="009E12C1">
        <w:rPr>
          <w:sz w:val="28"/>
        </w:rPr>
        <w:t>методи класу і викликати відмічені анотацією методи за допомогою invoke().</w:t>
      </w:r>
    </w:p>
    <w:p w14:paraId="52676129" w14:textId="3CBDB72A" w:rsidR="008F2D6C" w:rsidRPr="009E12C1" w:rsidRDefault="00450F78" w:rsidP="009E12C1">
      <w:pPr>
        <w:pStyle w:val="ListParagraph"/>
        <w:spacing w:line="360" w:lineRule="auto"/>
        <w:jc w:val="center"/>
        <w:rPr>
          <w:sz w:val="28"/>
        </w:rPr>
      </w:pPr>
      <w:r>
        <w:rPr>
          <w:b/>
          <w:sz w:val="32"/>
        </w:rPr>
        <w:t>Варі</w:t>
      </w:r>
      <w:r w:rsidR="008F2D6C" w:rsidRPr="009E12C1">
        <w:rPr>
          <w:b/>
          <w:sz w:val="32"/>
        </w:rPr>
        <w:t>ант 16</w:t>
      </w:r>
    </w:p>
    <w:p w14:paraId="6BF9699E" w14:textId="6C435182" w:rsidR="009E12C1" w:rsidRDefault="009E12C1" w:rsidP="009E12C1">
      <w:pPr>
        <w:spacing w:line="360" w:lineRule="auto"/>
        <w:ind w:firstLine="708"/>
        <w:rPr>
          <w:sz w:val="28"/>
          <w:lang w:val="ru-RU"/>
        </w:rPr>
      </w:pPr>
      <w:r>
        <w:rPr>
          <w:sz w:val="28"/>
        </w:rPr>
        <w:t xml:space="preserve">3. </w:t>
      </w:r>
      <w:r w:rsidRPr="00450F78">
        <w:rPr>
          <w:sz w:val="28"/>
        </w:rPr>
        <w:t xml:space="preserve">За допомогою рефлексії вивести ім`я класу, а також відповідно до варіанта : список конструкторів з їх </w:t>
      </w:r>
      <w:r w:rsidRPr="00450F78">
        <w:rPr>
          <w:sz w:val="28"/>
        </w:rPr>
        <w:t>параметрами</w:t>
      </w:r>
      <w:r w:rsidRPr="00450F78">
        <w:rPr>
          <w:sz w:val="28"/>
        </w:rPr>
        <w:t xml:space="preserve"> , модифікатори класу</w:t>
      </w:r>
      <w:r w:rsidR="002F4D59" w:rsidRPr="00450F78">
        <w:rPr>
          <w:sz w:val="28"/>
        </w:rPr>
        <w:t>.</w:t>
      </w:r>
    </w:p>
    <w:p w14:paraId="0805B845" w14:textId="4F79C331" w:rsidR="00950E53" w:rsidRPr="00450F78" w:rsidRDefault="007C7EE7" w:rsidP="007C7EE7">
      <w:pPr>
        <w:spacing w:line="360" w:lineRule="auto"/>
        <w:ind w:firstLine="708"/>
        <w:rPr>
          <w:sz w:val="28"/>
        </w:rPr>
      </w:pPr>
      <w:r w:rsidRPr="00450F78">
        <w:rPr>
          <w:sz w:val="28"/>
        </w:rPr>
        <w:t>Базовий клас - дата (рік, місяць, день</w:t>
      </w:r>
      <w:r w:rsidRPr="00450F78">
        <w:rPr>
          <w:sz w:val="28"/>
        </w:rPr>
        <w:t xml:space="preserve">). Похідний клас - дата з часом </w:t>
      </w:r>
      <w:r w:rsidRPr="00450F78">
        <w:rPr>
          <w:sz w:val="28"/>
        </w:rPr>
        <w:t>(години хвилини).</w:t>
      </w:r>
    </w:p>
    <w:p w14:paraId="0D4219CD" w14:textId="77777777" w:rsidR="00AA5598" w:rsidRPr="009E12C1" w:rsidRDefault="00AA5598" w:rsidP="007C7EE7">
      <w:pPr>
        <w:spacing w:line="360" w:lineRule="auto"/>
        <w:ind w:firstLine="708"/>
        <w:rPr>
          <w:sz w:val="28"/>
          <w:lang w:val="ru-RU"/>
        </w:rPr>
      </w:pPr>
    </w:p>
    <w:p w14:paraId="1327523B" w14:textId="31D07AE0" w:rsidR="005F19C0" w:rsidRDefault="00912308" w:rsidP="007C7EE7">
      <w:pPr>
        <w:spacing w:line="360" w:lineRule="auto"/>
        <w:ind w:firstLine="708"/>
        <w:jc w:val="center"/>
        <w:rPr>
          <w:rFonts w:cstheme="minorHAnsi"/>
          <w:b/>
          <w:bCs/>
          <w:color w:val="000000"/>
          <w:sz w:val="32"/>
          <w:szCs w:val="32"/>
        </w:rPr>
      </w:pPr>
      <w:r>
        <w:rPr>
          <w:rFonts w:cstheme="minorHAnsi"/>
          <w:b/>
          <w:bCs/>
          <w:color w:val="000000"/>
          <w:sz w:val="32"/>
          <w:szCs w:val="32"/>
        </w:rPr>
        <w:t>Висновок</w:t>
      </w:r>
    </w:p>
    <w:p w14:paraId="376ADF3F" w14:textId="348FE9DE" w:rsidR="00912308" w:rsidRDefault="00AA7B45" w:rsidP="00AA7B45">
      <w:pPr>
        <w:spacing w:line="360" w:lineRule="auto"/>
        <w:ind w:firstLine="708"/>
        <w:rPr>
          <w:bCs/>
          <w:sz w:val="28"/>
          <w:szCs w:val="32"/>
        </w:rPr>
      </w:pPr>
      <w:r>
        <w:rPr>
          <w:bCs/>
          <w:sz w:val="28"/>
          <w:szCs w:val="32"/>
        </w:rPr>
        <w:t>В ході виконання л</w:t>
      </w:r>
      <w:r w:rsidR="005F19C0">
        <w:rPr>
          <w:bCs/>
          <w:sz w:val="28"/>
          <w:szCs w:val="32"/>
        </w:rPr>
        <w:t>абораторної роботи була створен</w:t>
      </w:r>
      <w:r>
        <w:rPr>
          <w:bCs/>
          <w:sz w:val="28"/>
          <w:szCs w:val="32"/>
        </w:rPr>
        <w:t xml:space="preserve">а програма </w:t>
      </w:r>
      <w:r w:rsidR="007C7EE7">
        <w:rPr>
          <w:bCs/>
          <w:sz w:val="28"/>
          <w:szCs w:val="32"/>
        </w:rPr>
        <w:t>з базовим і похідним класами та власною анотацією для роботи з рефлексією.</w:t>
      </w:r>
    </w:p>
    <w:p w14:paraId="1D74CF4D" w14:textId="049F86C4" w:rsidR="00EB2363" w:rsidRPr="00BF17B2" w:rsidRDefault="007C7EE7" w:rsidP="00EB2363">
      <w:pPr>
        <w:spacing w:line="360" w:lineRule="auto"/>
        <w:ind w:firstLine="708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Програма містить в собі базовий клас </w:t>
      </w:r>
      <w:r>
        <w:rPr>
          <w:bCs/>
          <w:sz w:val="28"/>
          <w:szCs w:val="32"/>
          <w:lang w:val="en-US"/>
        </w:rPr>
        <w:t>MyDate</w:t>
      </w:r>
      <w:r w:rsidRPr="007C7EE7">
        <w:rPr>
          <w:bCs/>
          <w:sz w:val="28"/>
          <w:szCs w:val="32"/>
        </w:rPr>
        <w:t xml:space="preserve"> і похідний </w:t>
      </w:r>
      <w:r>
        <w:rPr>
          <w:bCs/>
          <w:sz w:val="28"/>
          <w:szCs w:val="32"/>
        </w:rPr>
        <w:t>від нього</w:t>
      </w:r>
      <w:r w:rsidRPr="007C7EE7">
        <w:rPr>
          <w:bCs/>
          <w:sz w:val="28"/>
          <w:szCs w:val="32"/>
        </w:rPr>
        <w:t xml:space="preserve"> клас </w:t>
      </w:r>
      <w:r>
        <w:rPr>
          <w:bCs/>
          <w:sz w:val="28"/>
          <w:szCs w:val="32"/>
          <w:lang w:val="en-US"/>
        </w:rPr>
        <w:t>MyTime</w:t>
      </w:r>
      <w:r w:rsidR="00EB2363">
        <w:rPr>
          <w:bCs/>
          <w:sz w:val="28"/>
          <w:szCs w:val="32"/>
        </w:rPr>
        <w:t>. В класа</w:t>
      </w:r>
      <w:r>
        <w:rPr>
          <w:bCs/>
          <w:sz w:val="28"/>
          <w:szCs w:val="32"/>
        </w:rPr>
        <w:t xml:space="preserve">х визначенні конструктори, гетери, сетери і перевизначений метод </w:t>
      </w:r>
      <w:r>
        <w:rPr>
          <w:bCs/>
          <w:sz w:val="28"/>
          <w:szCs w:val="32"/>
          <w:lang w:val="en-US"/>
        </w:rPr>
        <w:t>toString</w:t>
      </w:r>
      <w:r w:rsidR="00EB2363" w:rsidRPr="00BF17B2">
        <w:rPr>
          <w:bCs/>
          <w:sz w:val="28"/>
          <w:szCs w:val="32"/>
          <w:lang w:val="ru-RU"/>
        </w:rPr>
        <w:t>()</w:t>
      </w:r>
      <w:r w:rsidRPr="007C7EE7">
        <w:rPr>
          <w:bCs/>
          <w:sz w:val="28"/>
          <w:szCs w:val="32"/>
          <w:lang w:val="ru-RU"/>
        </w:rPr>
        <w:t xml:space="preserve">. </w:t>
      </w:r>
      <w:r>
        <w:rPr>
          <w:bCs/>
          <w:sz w:val="28"/>
          <w:szCs w:val="32"/>
        </w:rPr>
        <w:t xml:space="preserve">В файлі </w:t>
      </w:r>
      <w:r>
        <w:rPr>
          <w:bCs/>
          <w:sz w:val="28"/>
          <w:szCs w:val="32"/>
          <w:lang w:val="en-US"/>
        </w:rPr>
        <w:t>MyAnnotation</w:t>
      </w:r>
      <w:r w:rsidRPr="007C7EE7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</w:rPr>
        <w:t xml:space="preserve">створена власна анотація з полями </w:t>
      </w:r>
      <w:r>
        <w:rPr>
          <w:bCs/>
          <w:sz w:val="28"/>
          <w:szCs w:val="32"/>
          <w:lang w:val="en-US"/>
        </w:rPr>
        <w:t>name</w:t>
      </w:r>
      <w:r w:rsidRPr="007C7EE7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</w:rPr>
        <w:t xml:space="preserve">і </w:t>
      </w:r>
      <w:r>
        <w:rPr>
          <w:bCs/>
          <w:sz w:val="28"/>
          <w:szCs w:val="32"/>
          <w:lang w:val="en-US"/>
        </w:rPr>
        <w:t>version</w:t>
      </w:r>
      <w:r w:rsidRPr="007C7EE7">
        <w:rPr>
          <w:bCs/>
          <w:sz w:val="28"/>
          <w:szCs w:val="32"/>
          <w:lang w:val="ru-RU"/>
        </w:rPr>
        <w:t xml:space="preserve"> </w:t>
      </w:r>
      <w:r w:rsidR="00BF17B2">
        <w:rPr>
          <w:bCs/>
          <w:sz w:val="28"/>
          <w:szCs w:val="32"/>
          <w:lang w:val="ru-RU"/>
        </w:rPr>
        <w:t>для робот</w:t>
      </w:r>
      <w:r w:rsidR="00BF17B2" w:rsidRPr="00BF17B2">
        <w:rPr>
          <w:bCs/>
          <w:sz w:val="28"/>
          <w:szCs w:val="32"/>
        </w:rPr>
        <w:t xml:space="preserve">и </w:t>
      </w:r>
      <w:r>
        <w:rPr>
          <w:bCs/>
          <w:sz w:val="28"/>
          <w:szCs w:val="32"/>
          <w:lang w:val="ru-RU"/>
        </w:rPr>
        <w:t>з методами.</w:t>
      </w:r>
      <w:r w:rsidR="00BF17B2">
        <w:rPr>
          <w:bCs/>
          <w:sz w:val="28"/>
          <w:szCs w:val="32"/>
          <w:lang w:val="ru-RU"/>
        </w:rPr>
        <w:t xml:space="preserve"> </w:t>
      </w:r>
      <w:r w:rsidR="00BF17B2" w:rsidRPr="00BF17B2">
        <w:rPr>
          <w:bCs/>
          <w:sz w:val="28"/>
          <w:szCs w:val="32"/>
        </w:rPr>
        <w:t>Два</w:t>
      </w:r>
      <w:r w:rsidR="00EB2363" w:rsidRPr="00BF17B2">
        <w:rPr>
          <w:bCs/>
          <w:sz w:val="28"/>
          <w:szCs w:val="32"/>
        </w:rPr>
        <w:t xml:space="preserve"> </w:t>
      </w:r>
      <w:r w:rsidR="00BF17B2" w:rsidRPr="00BF17B2">
        <w:rPr>
          <w:bCs/>
          <w:sz w:val="28"/>
          <w:szCs w:val="32"/>
        </w:rPr>
        <w:t>методи в різних класах відзначенні цією анотацією.</w:t>
      </w:r>
    </w:p>
    <w:p w14:paraId="73CF9F5B" w14:textId="0C0B2E41" w:rsidR="00AA5598" w:rsidRDefault="00BF17B2" w:rsidP="00EB2363">
      <w:pPr>
        <w:spacing w:line="360" w:lineRule="auto"/>
        <w:ind w:firstLine="708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В класі </w:t>
      </w:r>
      <w:r>
        <w:rPr>
          <w:bCs/>
          <w:sz w:val="28"/>
          <w:szCs w:val="32"/>
          <w:lang w:val="en-US"/>
        </w:rPr>
        <w:t>main</w:t>
      </w:r>
      <w:r w:rsidRPr="00BF17B2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:</w:t>
      </w:r>
    </w:p>
    <w:p w14:paraId="39180017" w14:textId="78F1CB7E" w:rsidR="00AA5598" w:rsidRDefault="00BF17B2" w:rsidP="00AA5598">
      <w:pPr>
        <w:spacing w:line="360" w:lineRule="auto"/>
        <w:ind w:firstLine="708"/>
        <w:rPr>
          <w:bCs/>
          <w:sz w:val="28"/>
          <w:szCs w:val="32"/>
        </w:rPr>
      </w:pPr>
      <w:r>
        <w:rPr>
          <w:bCs/>
          <w:sz w:val="28"/>
          <w:szCs w:val="32"/>
        </w:rPr>
        <w:t xml:space="preserve"> </w:t>
      </w:r>
      <w:r w:rsidR="00AA5598" w:rsidRPr="00AA5598">
        <w:rPr>
          <w:bCs/>
          <w:sz w:val="28"/>
          <w:szCs w:val="32"/>
          <w:lang w:val="ru-RU"/>
        </w:rPr>
        <w:t>1)</w:t>
      </w:r>
      <w:r w:rsidR="00AA5598">
        <w:rPr>
          <w:bCs/>
          <w:sz w:val="28"/>
          <w:szCs w:val="32"/>
        </w:rPr>
        <w:t xml:space="preserve"> </w:t>
      </w:r>
      <w:r w:rsidR="00AA5598">
        <w:rPr>
          <w:bCs/>
          <w:sz w:val="28"/>
          <w:szCs w:val="32"/>
        </w:rPr>
        <w:t>демонструється</w:t>
      </w:r>
      <w:r w:rsidR="00AA5598">
        <w:rPr>
          <w:bCs/>
          <w:sz w:val="28"/>
          <w:szCs w:val="32"/>
        </w:rPr>
        <w:t xml:space="preserve"> </w:t>
      </w:r>
      <w:r>
        <w:rPr>
          <w:bCs/>
          <w:sz w:val="28"/>
          <w:szCs w:val="32"/>
        </w:rPr>
        <w:t>робота конструкторів двох класів</w:t>
      </w:r>
      <w:r w:rsidR="00AA5598">
        <w:rPr>
          <w:bCs/>
          <w:sz w:val="28"/>
          <w:szCs w:val="32"/>
        </w:rPr>
        <w:t>;</w:t>
      </w:r>
    </w:p>
    <w:p w14:paraId="29701811" w14:textId="28DC17A9" w:rsidR="00BF17B2" w:rsidRDefault="00AA5598" w:rsidP="00AA5598">
      <w:pPr>
        <w:spacing w:line="360" w:lineRule="auto"/>
        <w:ind w:firstLine="708"/>
        <w:rPr>
          <w:bCs/>
          <w:sz w:val="28"/>
          <w:szCs w:val="32"/>
          <w:lang w:val="ru-RU"/>
        </w:rPr>
      </w:pPr>
      <w:r w:rsidRPr="00AA5598">
        <w:rPr>
          <w:bCs/>
          <w:sz w:val="28"/>
          <w:szCs w:val="32"/>
          <w:lang w:val="ru-RU"/>
        </w:rPr>
        <w:lastRenderedPageBreak/>
        <w:t xml:space="preserve">2) </w:t>
      </w:r>
      <w:r w:rsidR="00BF17B2" w:rsidRPr="00BF17B2">
        <w:rPr>
          <w:bCs/>
          <w:sz w:val="28"/>
          <w:szCs w:val="32"/>
        </w:rPr>
        <w:t>обходяться</w:t>
      </w:r>
      <w:r w:rsidR="00BF17B2">
        <w:rPr>
          <w:bCs/>
          <w:sz w:val="28"/>
          <w:szCs w:val="32"/>
        </w:rPr>
        <w:t xml:space="preserve"> </w:t>
      </w:r>
      <w:r w:rsidR="00BF17B2" w:rsidRPr="00BF17B2">
        <w:rPr>
          <w:bCs/>
          <w:sz w:val="28"/>
          <w:szCs w:val="32"/>
        </w:rPr>
        <w:t>методи</w:t>
      </w:r>
      <w:r w:rsidR="00BF17B2">
        <w:rPr>
          <w:bCs/>
          <w:sz w:val="28"/>
          <w:szCs w:val="32"/>
        </w:rPr>
        <w:t xml:space="preserve">, спершу, похідного, а потім похідного </w:t>
      </w:r>
      <w:r w:rsidR="00BF17B2" w:rsidRPr="00BF17B2">
        <w:rPr>
          <w:bCs/>
          <w:sz w:val="28"/>
          <w:szCs w:val="32"/>
        </w:rPr>
        <w:t xml:space="preserve">класу </w:t>
      </w:r>
      <w:r w:rsidR="00BF17B2">
        <w:rPr>
          <w:bCs/>
          <w:sz w:val="28"/>
          <w:szCs w:val="32"/>
        </w:rPr>
        <w:t xml:space="preserve">і викликаються відмічені анотацією методи </w:t>
      </w:r>
      <w:r>
        <w:rPr>
          <w:bCs/>
          <w:sz w:val="28"/>
          <w:szCs w:val="32"/>
        </w:rPr>
        <w:t>за допомогою</w:t>
      </w:r>
      <w:r w:rsidRPr="00AA5598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  <w:lang w:val="ru-RU"/>
        </w:rPr>
        <w:t xml:space="preserve">метода </w:t>
      </w:r>
      <w:r>
        <w:rPr>
          <w:bCs/>
          <w:sz w:val="28"/>
          <w:szCs w:val="32"/>
          <w:lang w:val="en-US"/>
        </w:rPr>
        <w:t>invoke</w:t>
      </w:r>
      <w:r>
        <w:rPr>
          <w:bCs/>
          <w:sz w:val="28"/>
          <w:szCs w:val="32"/>
        </w:rPr>
        <w:t xml:space="preserve">(). Для зручності створена окрема функція </w:t>
      </w:r>
      <w:r>
        <w:rPr>
          <w:bCs/>
          <w:sz w:val="28"/>
          <w:szCs w:val="32"/>
          <w:lang w:val="en-US"/>
        </w:rPr>
        <w:t>invoke</w:t>
      </w:r>
      <w:r>
        <w:rPr>
          <w:bCs/>
          <w:sz w:val="28"/>
          <w:szCs w:val="32"/>
          <w:lang w:val="en-US"/>
        </w:rPr>
        <w:t>r</w:t>
      </w:r>
      <w:r>
        <w:rPr>
          <w:bCs/>
          <w:sz w:val="28"/>
          <w:szCs w:val="32"/>
        </w:rPr>
        <w:t>()</w:t>
      </w:r>
      <w:r w:rsidRPr="00AA5598">
        <w:rPr>
          <w:bCs/>
          <w:sz w:val="28"/>
          <w:szCs w:val="32"/>
          <w:lang w:val="ru-RU"/>
        </w:rPr>
        <w:t xml:space="preserve"> </w:t>
      </w:r>
      <w:r>
        <w:rPr>
          <w:bCs/>
          <w:sz w:val="28"/>
          <w:szCs w:val="32"/>
        </w:rPr>
        <w:t xml:space="preserve">в класі </w:t>
      </w:r>
      <w:r>
        <w:rPr>
          <w:bCs/>
          <w:sz w:val="28"/>
          <w:szCs w:val="32"/>
          <w:lang w:val="en-US"/>
        </w:rPr>
        <w:t>main</w:t>
      </w:r>
      <w:r w:rsidRPr="00AA5598">
        <w:rPr>
          <w:bCs/>
          <w:sz w:val="28"/>
          <w:szCs w:val="32"/>
          <w:lang w:val="ru-RU"/>
        </w:rPr>
        <w:t>;</w:t>
      </w:r>
    </w:p>
    <w:p w14:paraId="50BD85E7" w14:textId="595F1333" w:rsidR="00EB2363" w:rsidRPr="00B52D13" w:rsidRDefault="00AA5598" w:rsidP="00B52D13">
      <w:pPr>
        <w:spacing w:line="360" w:lineRule="auto"/>
        <w:ind w:firstLine="708"/>
        <w:rPr>
          <w:bCs/>
          <w:sz w:val="28"/>
          <w:szCs w:val="32"/>
          <w:lang w:val="ru-RU"/>
        </w:rPr>
      </w:pPr>
      <w:r w:rsidRPr="00AA5598">
        <w:rPr>
          <w:bCs/>
          <w:sz w:val="28"/>
          <w:szCs w:val="32"/>
          <w:lang w:val="ru-RU"/>
        </w:rPr>
        <w:t xml:space="preserve">3) </w:t>
      </w:r>
      <w:r>
        <w:rPr>
          <w:bCs/>
          <w:sz w:val="28"/>
          <w:szCs w:val="32"/>
        </w:rPr>
        <w:t>виводиться ім’я похідного класу, список конструкторів з їх параметрами та модифікатор цього класу. Ця сама процедура здійснюється для базового класу</w:t>
      </w:r>
      <w:r w:rsidR="00F5791B">
        <w:rPr>
          <w:bCs/>
          <w:sz w:val="28"/>
          <w:szCs w:val="32"/>
        </w:rPr>
        <w:t xml:space="preserve"> </w:t>
      </w:r>
      <w:r w:rsidR="00F5791B">
        <w:rPr>
          <w:bCs/>
          <w:sz w:val="28"/>
          <w:szCs w:val="32"/>
          <w:lang w:val="ru-RU"/>
        </w:rPr>
        <w:t xml:space="preserve">за </w:t>
      </w:r>
      <w:r w:rsidR="00F5791B" w:rsidRPr="00171253">
        <w:rPr>
          <w:bCs/>
          <w:sz w:val="28"/>
          <w:szCs w:val="32"/>
        </w:rPr>
        <w:t>допомогою</w:t>
      </w:r>
      <w:r w:rsidR="00F5791B">
        <w:rPr>
          <w:bCs/>
          <w:sz w:val="28"/>
          <w:szCs w:val="32"/>
        </w:rPr>
        <w:t xml:space="preserve"> функції</w:t>
      </w:r>
      <w:r w:rsidR="00F5791B">
        <w:rPr>
          <w:bCs/>
          <w:sz w:val="28"/>
          <w:szCs w:val="32"/>
        </w:rPr>
        <w:t xml:space="preserve"> </w:t>
      </w:r>
      <w:r w:rsidR="00F5791B">
        <w:rPr>
          <w:bCs/>
          <w:sz w:val="28"/>
          <w:szCs w:val="32"/>
          <w:lang w:val="en-US"/>
        </w:rPr>
        <w:t>showInfo</w:t>
      </w:r>
      <w:r w:rsidR="00F5791B">
        <w:rPr>
          <w:bCs/>
          <w:sz w:val="28"/>
          <w:szCs w:val="32"/>
        </w:rPr>
        <w:t>()</w:t>
      </w:r>
      <w:r w:rsidR="00171253">
        <w:rPr>
          <w:bCs/>
          <w:sz w:val="28"/>
          <w:szCs w:val="32"/>
        </w:rPr>
        <w:t>, що знаходиться</w:t>
      </w:r>
      <w:r w:rsidR="00F5791B" w:rsidRPr="00AA5598">
        <w:rPr>
          <w:bCs/>
          <w:sz w:val="28"/>
          <w:szCs w:val="32"/>
          <w:lang w:val="ru-RU"/>
        </w:rPr>
        <w:t xml:space="preserve"> </w:t>
      </w:r>
      <w:r w:rsidR="00F5791B">
        <w:rPr>
          <w:bCs/>
          <w:sz w:val="28"/>
          <w:szCs w:val="32"/>
        </w:rPr>
        <w:t xml:space="preserve">в класі </w:t>
      </w:r>
      <w:r w:rsidR="00F5791B">
        <w:rPr>
          <w:bCs/>
          <w:sz w:val="28"/>
          <w:szCs w:val="32"/>
          <w:lang w:val="en-US"/>
        </w:rPr>
        <w:t>main</w:t>
      </w:r>
      <w:r w:rsidR="00F5791B" w:rsidRPr="00AA5598">
        <w:rPr>
          <w:bCs/>
          <w:sz w:val="28"/>
          <w:szCs w:val="32"/>
          <w:lang w:val="ru-RU"/>
        </w:rPr>
        <w:t>;</w:t>
      </w:r>
    </w:p>
    <w:p w14:paraId="1A0E8CB5" w14:textId="6E6C888F" w:rsidR="00912308" w:rsidRPr="00CD6D8B" w:rsidRDefault="005A4D89" w:rsidP="00975653">
      <w:pPr>
        <w:spacing w:line="360" w:lineRule="auto"/>
        <w:ind w:firstLine="708"/>
        <w:rPr>
          <w:bCs/>
          <w:sz w:val="28"/>
          <w:szCs w:val="32"/>
        </w:rPr>
      </w:pPr>
      <w:r>
        <w:rPr>
          <w:rFonts w:cstheme="minorHAnsi"/>
          <w:color w:val="000000"/>
          <w:sz w:val="28"/>
          <w:szCs w:val="28"/>
        </w:rPr>
        <w:t>При</w:t>
      </w:r>
      <w:r w:rsidR="00F37D23">
        <w:rPr>
          <w:rFonts w:cstheme="minorHAnsi"/>
          <w:color w:val="000000"/>
          <w:sz w:val="28"/>
          <w:szCs w:val="28"/>
        </w:rPr>
        <w:t xml:space="preserve"> створенні програми були </w:t>
      </w:r>
      <w:r w:rsidR="00DF3FB3">
        <w:rPr>
          <w:rFonts w:cstheme="minorHAnsi"/>
          <w:color w:val="000000"/>
          <w:sz w:val="28"/>
          <w:szCs w:val="28"/>
        </w:rPr>
        <w:t>здобуті</w:t>
      </w:r>
      <w:r>
        <w:rPr>
          <w:rFonts w:cstheme="minorHAnsi"/>
          <w:color w:val="000000"/>
          <w:sz w:val="28"/>
          <w:szCs w:val="28"/>
        </w:rPr>
        <w:t xml:space="preserve"> знання</w:t>
      </w:r>
      <w:r w:rsidR="0062782D">
        <w:rPr>
          <w:rFonts w:cstheme="minorHAnsi"/>
          <w:color w:val="000000"/>
          <w:sz w:val="28"/>
          <w:szCs w:val="28"/>
        </w:rPr>
        <w:t xml:space="preserve"> </w:t>
      </w:r>
      <w:r w:rsidR="00DF3FB3">
        <w:rPr>
          <w:rFonts w:cstheme="minorHAnsi"/>
          <w:color w:val="000000"/>
          <w:sz w:val="28"/>
          <w:szCs w:val="28"/>
        </w:rPr>
        <w:t>створення власних анотацій,</w:t>
      </w:r>
      <w:r w:rsidR="00C73792">
        <w:rPr>
          <w:rFonts w:cstheme="minorHAnsi"/>
          <w:color w:val="000000"/>
          <w:sz w:val="28"/>
          <w:szCs w:val="28"/>
        </w:rPr>
        <w:t xml:space="preserve"> </w:t>
      </w:r>
      <w:r w:rsidR="00DF3FB3">
        <w:rPr>
          <w:rFonts w:cstheme="minorHAnsi"/>
          <w:color w:val="000000"/>
          <w:sz w:val="28"/>
          <w:szCs w:val="28"/>
        </w:rPr>
        <w:t>роботи з рефлексією</w:t>
      </w:r>
      <w:r w:rsidR="00763637" w:rsidRPr="00763637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763637">
        <w:rPr>
          <w:rFonts w:cstheme="minorHAnsi"/>
          <w:color w:val="000000"/>
          <w:sz w:val="28"/>
          <w:szCs w:val="28"/>
          <w:lang w:val="ru-RU"/>
        </w:rPr>
        <w:t xml:space="preserve">в </w:t>
      </w:r>
      <w:r w:rsidR="00763637">
        <w:rPr>
          <w:rFonts w:cstheme="minorHAnsi"/>
          <w:color w:val="000000"/>
          <w:sz w:val="28"/>
          <w:szCs w:val="28"/>
          <w:lang w:val="en-US"/>
        </w:rPr>
        <w:t>java</w:t>
      </w:r>
      <w:r w:rsidR="00DF3FB3">
        <w:rPr>
          <w:rFonts w:cstheme="minorHAnsi"/>
          <w:color w:val="000000"/>
          <w:sz w:val="28"/>
          <w:szCs w:val="28"/>
        </w:rPr>
        <w:t xml:space="preserve">. </w:t>
      </w:r>
      <w:r w:rsidR="00CD6D8B">
        <w:rPr>
          <w:rFonts w:cstheme="minorHAnsi"/>
          <w:color w:val="000000"/>
          <w:sz w:val="28"/>
          <w:szCs w:val="28"/>
        </w:rPr>
        <w:t xml:space="preserve">Також було розвинуте розуміння </w:t>
      </w:r>
      <w:r w:rsidR="00CD6D8B" w:rsidRPr="00CD6D8B">
        <w:rPr>
          <w:rFonts w:cstheme="minorHAnsi"/>
          <w:color w:val="000000"/>
          <w:sz w:val="28"/>
          <w:szCs w:val="28"/>
        </w:rPr>
        <w:t>функціонування</w:t>
      </w:r>
      <w:r w:rsidR="00CD6D8B">
        <w:rPr>
          <w:rFonts w:cstheme="minorHAnsi"/>
          <w:color w:val="000000"/>
          <w:sz w:val="28"/>
          <w:szCs w:val="28"/>
        </w:rPr>
        <w:t xml:space="preserve"> блоків</w:t>
      </w:r>
      <w:r w:rsidR="00DF3FB3">
        <w:rPr>
          <w:rFonts w:cstheme="minorHAnsi"/>
          <w:color w:val="000000"/>
          <w:sz w:val="28"/>
          <w:szCs w:val="28"/>
        </w:rPr>
        <w:t xml:space="preserve"> </w:t>
      </w:r>
      <w:r w:rsidR="00DF3FB3">
        <w:rPr>
          <w:rFonts w:cstheme="minorHAnsi"/>
          <w:color w:val="000000"/>
          <w:sz w:val="28"/>
          <w:szCs w:val="28"/>
          <w:lang w:val="en-US"/>
        </w:rPr>
        <w:t>try</w:t>
      </w:r>
      <w:r w:rsidR="00DF3FB3" w:rsidRPr="00CD6D8B">
        <w:rPr>
          <w:rFonts w:cstheme="minorHAnsi"/>
          <w:color w:val="000000"/>
          <w:sz w:val="28"/>
          <w:szCs w:val="28"/>
        </w:rPr>
        <w:t xml:space="preserve"> </w:t>
      </w:r>
      <w:r w:rsidR="008B7269">
        <w:rPr>
          <w:rFonts w:cstheme="minorHAnsi"/>
          <w:color w:val="000000"/>
          <w:sz w:val="28"/>
          <w:szCs w:val="28"/>
        </w:rPr>
        <w:t>…</w:t>
      </w:r>
      <w:bookmarkStart w:id="0" w:name="_GoBack"/>
      <w:bookmarkEnd w:id="0"/>
      <w:r w:rsidR="00DF3FB3">
        <w:rPr>
          <w:rFonts w:cstheme="minorHAnsi"/>
          <w:color w:val="000000"/>
          <w:sz w:val="28"/>
          <w:szCs w:val="28"/>
        </w:rPr>
        <w:t xml:space="preserve"> </w:t>
      </w:r>
      <w:r w:rsidR="00DF3FB3">
        <w:rPr>
          <w:rFonts w:cstheme="minorHAnsi"/>
          <w:color w:val="000000"/>
          <w:sz w:val="28"/>
          <w:szCs w:val="28"/>
          <w:lang w:val="en-US"/>
        </w:rPr>
        <w:t>catch</w:t>
      </w:r>
      <w:r w:rsidR="00DF3FB3" w:rsidRPr="00CD6D8B">
        <w:rPr>
          <w:rFonts w:cstheme="minorHAnsi"/>
          <w:color w:val="000000"/>
          <w:sz w:val="28"/>
          <w:szCs w:val="28"/>
        </w:rPr>
        <w:t>.</w:t>
      </w:r>
    </w:p>
    <w:p w14:paraId="476CC1EC" w14:textId="77777777" w:rsidR="00975653" w:rsidRPr="00975653" w:rsidRDefault="00975653" w:rsidP="00975653">
      <w:pPr>
        <w:spacing w:line="360" w:lineRule="auto"/>
        <w:ind w:firstLine="708"/>
        <w:rPr>
          <w:bCs/>
          <w:sz w:val="28"/>
          <w:szCs w:val="32"/>
        </w:rPr>
      </w:pPr>
    </w:p>
    <w:p w14:paraId="5B909B1D" w14:textId="55B78659" w:rsidR="00D61CC1" w:rsidRDefault="005F19C0" w:rsidP="0011742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2C6FEA" wp14:editId="3F536913">
            <wp:simplePos x="0" y="0"/>
            <wp:positionH relativeFrom="page">
              <wp:align>left</wp:align>
            </wp:positionH>
            <wp:positionV relativeFrom="paragraph">
              <wp:posOffset>473710</wp:posOffset>
            </wp:positionV>
            <wp:extent cx="7543800" cy="363728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C5E" w:rsidRPr="00346077">
        <w:rPr>
          <w:b/>
          <w:bCs/>
          <w:sz w:val="32"/>
          <w:szCs w:val="32"/>
        </w:rPr>
        <w:t>Результат роботи програми</w:t>
      </w:r>
    </w:p>
    <w:p w14:paraId="65D0EA54" w14:textId="09A68E8E" w:rsidR="005F19C0" w:rsidRPr="0011742D" w:rsidRDefault="005F19C0" w:rsidP="0011742D">
      <w:pPr>
        <w:spacing w:line="360" w:lineRule="auto"/>
        <w:jc w:val="center"/>
        <w:rPr>
          <w:b/>
          <w:bCs/>
          <w:sz w:val="32"/>
          <w:szCs w:val="32"/>
        </w:rPr>
      </w:pPr>
    </w:p>
    <w:sectPr w:rsidR="005F19C0" w:rsidRPr="0011742D" w:rsidSect="00947772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F5A00" w14:textId="77777777" w:rsidR="005F7D4F" w:rsidRDefault="005F7D4F" w:rsidP="00805769">
      <w:pPr>
        <w:spacing w:after="0" w:line="240" w:lineRule="auto"/>
      </w:pPr>
      <w:r>
        <w:separator/>
      </w:r>
    </w:p>
  </w:endnote>
  <w:endnote w:type="continuationSeparator" w:id="0">
    <w:p w14:paraId="03F71D33" w14:textId="77777777" w:rsidR="005F7D4F" w:rsidRDefault="005F7D4F" w:rsidP="0080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ack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82FF0" w14:textId="636A4264" w:rsidR="00FC107B" w:rsidRPr="00C31456" w:rsidRDefault="00FC107B" w:rsidP="00C31456">
    <w:pPr>
      <w:pStyle w:val="Footer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2925083"/>
      <w:docPartObj>
        <w:docPartGallery w:val="Page Numbers (Bottom of Page)"/>
        <w:docPartUnique/>
      </w:docPartObj>
    </w:sdtPr>
    <w:sdtEndPr/>
    <w:sdtContent>
      <w:p w14:paraId="4DF474EF" w14:textId="24D76893" w:rsidR="00FC107B" w:rsidRDefault="00FC107B">
        <w:pPr>
          <w:pStyle w:val="Footer"/>
          <w:jc w:val="right"/>
        </w:pPr>
        <w:r>
          <w:rPr>
            <w:lang w:val="en-US"/>
          </w:rPr>
          <w:t xml:space="preserve"> </w:t>
        </w:r>
      </w:p>
    </w:sdtContent>
  </w:sdt>
  <w:p w14:paraId="2CBDD2FD" w14:textId="77777777" w:rsidR="00FC107B" w:rsidRDefault="00FC1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F5AC0" w14:textId="77777777" w:rsidR="005F7D4F" w:rsidRDefault="005F7D4F" w:rsidP="00805769">
      <w:pPr>
        <w:spacing w:after="0" w:line="240" w:lineRule="auto"/>
      </w:pPr>
      <w:r>
        <w:separator/>
      </w:r>
    </w:p>
  </w:footnote>
  <w:footnote w:type="continuationSeparator" w:id="0">
    <w:p w14:paraId="5A6227F3" w14:textId="77777777" w:rsidR="005F7D4F" w:rsidRDefault="005F7D4F" w:rsidP="00805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9580B"/>
    <w:multiLevelType w:val="multilevel"/>
    <w:tmpl w:val="BED6D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94F26"/>
    <w:multiLevelType w:val="hybridMultilevel"/>
    <w:tmpl w:val="97342C48"/>
    <w:lvl w:ilvl="0" w:tplc="041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A664DF3"/>
    <w:multiLevelType w:val="hybridMultilevel"/>
    <w:tmpl w:val="D330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63AA4"/>
    <w:multiLevelType w:val="hybridMultilevel"/>
    <w:tmpl w:val="C4CA24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42F47"/>
    <w:multiLevelType w:val="hybridMultilevel"/>
    <w:tmpl w:val="F4B8E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927822"/>
    <w:multiLevelType w:val="hybridMultilevel"/>
    <w:tmpl w:val="626A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D51D0"/>
    <w:multiLevelType w:val="multilevel"/>
    <w:tmpl w:val="41A02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67EA0"/>
    <w:multiLevelType w:val="hybridMultilevel"/>
    <w:tmpl w:val="292039DC"/>
    <w:lvl w:ilvl="0" w:tplc="5B5AF17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53F4B44"/>
    <w:multiLevelType w:val="hybridMultilevel"/>
    <w:tmpl w:val="898C48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13D7F"/>
    <w:multiLevelType w:val="hybridMultilevel"/>
    <w:tmpl w:val="FD3A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D4469"/>
    <w:multiLevelType w:val="hybridMultilevel"/>
    <w:tmpl w:val="22CEC3F4"/>
    <w:lvl w:ilvl="0" w:tplc="C00C00CE">
      <w:start w:val="1"/>
      <w:numFmt w:val="decimal"/>
      <w:lvlText w:val="п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E95DFB"/>
    <w:multiLevelType w:val="hybridMultilevel"/>
    <w:tmpl w:val="5C605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A2E68"/>
    <w:multiLevelType w:val="hybridMultilevel"/>
    <w:tmpl w:val="ECF888EE"/>
    <w:lvl w:ilvl="0" w:tplc="EE9EB4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409A8"/>
    <w:multiLevelType w:val="multilevel"/>
    <w:tmpl w:val="2D0225F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43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9" w:hanging="652"/>
      </w:p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34" w:hanging="794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8" w:hanging="941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37" w:hanging="1077"/>
      </w:p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</w:lvl>
  </w:abstractNum>
  <w:abstractNum w:abstractNumId="14" w15:restartNumberingAfterBreak="0">
    <w:nsid w:val="52751E6A"/>
    <w:multiLevelType w:val="hybridMultilevel"/>
    <w:tmpl w:val="8042F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E44A6"/>
    <w:multiLevelType w:val="hybridMultilevel"/>
    <w:tmpl w:val="559CD080"/>
    <w:lvl w:ilvl="0" w:tplc="5B5AF1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A386038"/>
    <w:multiLevelType w:val="hybridMultilevel"/>
    <w:tmpl w:val="D34A3732"/>
    <w:lvl w:ilvl="0" w:tplc="5B5AF17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C223C37"/>
    <w:multiLevelType w:val="hybridMultilevel"/>
    <w:tmpl w:val="3C588068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E8F5F02"/>
    <w:multiLevelType w:val="multilevel"/>
    <w:tmpl w:val="25823B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3950BBC"/>
    <w:multiLevelType w:val="multilevel"/>
    <w:tmpl w:val="958EFA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725613B4"/>
    <w:multiLevelType w:val="hybridMultilevel"/>
    <w:tmpl w:val="0660E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D6EC9"/>
    <w:multiLevelType w:val="hybridMultilevel"/>
    <w:tmpl w:val="A32EC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E614DE"/>
    <w:multiLevelType w:val="hybridMultilevel"/>
    <w:tmpl w:val="BBE01A44"/>
    <w:lvl w:ilvl="0" w:tplc="18A612A6">
      <w:start w:val="1"/>
      <w:numFmt w:val="decimal"/>
      <w:lvlText w:val="%1."/>
      <w:lvlJc w:val="left"/>
      <w:pPr>
        <w:ind w:left="797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4AB1604"/>
    <w:multiLevelType w:val="multilevel"/>
    <w:tmpl w:val="AFC6E4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848" w:hanging="420"/>
      </w:pPr>
    </w:lvl>
    <w:lvl w:ilvl="2">
      <w:start w:val="1"/>
      <w:numFmt w:val="decimal"/>
      <w:lvlText w:val="%1.%2.%3."/>
      <w:lvlJc w:val="left"/>
      <w:pPr>
        <w:ind w:left="3576" w:hanging="720"/>
      </w:pPr>
    </w:lvl>
    <w:lvl w:ilvl="3">
      <w:start w:val="1"/>
      <w:numFmt w:val="decimal"/>
      <w:lvlText w:val="%1.%2.%3.%4."/>
      <w:lvlJc w:val="left"/>
      <w:pPr>
        <w:ind w:left="5004" w:hanging="720"/>
      </w:pPr>
    </w:lvl>
    <w:lvl w:ilvl="4">
      <w:start w:val="1"/>
      <w:numFmt w:val="decimal"/>
      <w:lvlText w:val="%1.%2.%3.%4.%5."/>
      <w:lvlJc w:val="left"/>
      <w:pPr>
        <w:ind w:left="6792" w:hanging="1080"/>
      </w:pPr>
    </w:lvl>
    <w:lvl w:ilvl="5">
      <w:start w:val="1"/>
      <w:numFmt w:val="decimal"/>
      <w:lvlText w:val="%1.%2.%3.%4.%5.%6."/>
      <w:lvlJc w:val="left"/>
      <w:pPr>
        <w:ind w:left="8220" w:hanging="1080"/>
      </w:pPr>
    </w:lvl>
    <w:lvl w:ilvl="6">
      <w:start w:val="1"/>
      <w:numFmt w:val="decimal"/>
      <w:lvlText w:val="%1.%2.%3.%4.%5.%6.%7."/>
      <w:lvlJc w:val="left"/>
      <w:pPr>
        <w:ind w:left="10008" w:hanging="1440"/>
      </w:pPr>
    </w:lvl>
    <w:lvl w:ilvl="7">
      <w:start w:val="1"/>
      <w:numFmt w:val="decimal"/>
      <w:lvlText w:val="%1.%2.%3.%4.%5.%6.%7.%8."/>
      <w:lvlJc w:val="left"/>
      <w:pPr>
        <w:ind w:left="11436" w:hanging="1440"/>
      </w:pPr>
    </w:lvl>
    <w:lvl w:ilvl="8">
      <w:start w:val="1"/>
      <w:numFmt w:val="decimal"/>
      <w:lvlText w:val="%1.%2.%3.%4.%5.%6.%7.%8.%9."/>
      <w:lvlJc w:val="left"/>
      <w:pPr>
        <w:ind w:left="13224" w:hanging="1800"/>
      </w:pPr>
    </w:lvl>
  </w:abstractNum>
  <w:abstractNum w:abstractNumId="24" w15:restartNumberingAfterBreak="0">
    <w:nsid w:val="7EC7606F"/>
    <w:multiLevelType w:val="hybridMultilevel"/>
    <w:tmpl w:val="A028917C"/>
    <w:lvl w:ilvl="0" w:tplc="E806D5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24"/>
  </w:num>
  <w:num w:numId="7">
    <w:abstractNumId w:val="18"/>
  </w:num>
  <w:num w:numId="8">
    <w:abstractNumId w:val="11"/>
  </w:num>
  <w:num w:numId="9">
    <w:abstractNumId w:val="19"/>
  </w:num>
  <w:num w:numId="10">
    <w:abstractNumId w:val="6"/>
  </w:num>
  <w:num w:numId="11">
    <w:abstractNumId w:val="13"/>
  </w:num>
  <w:num w:numId="12">
    <w:abstractNumId w:val="10"/>
  </w:num>
  <w:num w:numId="13">
    <w:abstractNumId w:val="0"/>
  </w:num>
  <w:num w:numId="14">
    <w:abstractNumId w:val="12"/>
  </w:num>
  <w:num w:numId="15">
    <w:abstractNumId w:val="8"/>
  </w:num>
  <w:num w:numId="16">
    <w:abstractNumId w:val="3"/>
  </w:num>
  <w:num w:numId="17">
    <w:abstractNumId w:val="21"/>
  </w:num>
  <w:num w:numId="18">
    <w:abstractNumId w:val="4"/>
  </w:num>
  <w:num w:numId="19">
    <w:abstractNumId w:val="14"/>
  </w:num>
  <w:num w:numId="20">
    <w:abstractNumId w:val="5"/>
  </w:num>
  <w:num w:numId="21">
    <w:abstractNumId w:val="16"/>
  </w:num>
  <w:num w:numId="22">
    <w:abstractNumId w:val="7"/>
  </w:num>
  <w:num w:numId="23">
    <w:abstractNumId w:val="22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00"/>
    <w:rsid w:val="0000349A"/>
    <w:rsid w:val="00007289"/>
    <w:rsid w:val="00036CF8"/>
    <w:rsid w:val="0005701F"/>
    <w:rsid w:val="00061E68"/>
    <w:rsid w:val="000C6AD0"/>
    <w:rsid w:val="000E46BD"/>
    <w:rsid w:val="00105F7D"/>
    <w:rsid w:val="0011742D"/>
    <w:rsid w:val="0011745E"/>
    <w:rsid w:val="001256A7"/>
    <w:rsid w:val="00142A3F"/>
    <w:rsid w:val="00171253"/>
    <w:rsid w:val="00172391"/>
    <w:rsid w:val="001758B6"/>
    <w:rsid w:val="001843D6"/>
    <w:rsid w:val="001C75EF"/>
    <w:rsid w:val="00202A3F"/>
    <w:rsid w:val="00220CEE"/>
    <w:rsid w:val="00221BF6"/>
    <w:rsid w:val="00246CFC"/>
    <w:rsid w:val="00253D7E"/>
    <w:rsid w:val="00257AC7"/>
    <w:rsid w:val="0026590E"/>
    <w:rsid w:val="00283586"/>
    <w:rsid w:val="00296DFC"/>
    <w:rsid w:val="002A32C6"/>
    <w:rsid w:val="002B73C7"/>
    <w:rsid w:val="002E6C23"/>
    <w:rsid w:val="002F4D59"/>
    <w:rsid w:val="00304C8E"/>
    <w:rsid w:val="003062B8"/>
    <w:rsid w:val="00307100"/>
    <w:rsid w:val="003105AD"/>
    <w:rsid w:val="003130C9"/>
    <w:rsid w:val="00346077"/>
    <w:rsid w:val="0035355B"/>
    <w:rsid w:val="00373FD1"/>
    <w:rsid w:val="003B122F"/>
    <w:rsid w:val="003C78EC"/>
    <w:rsid w:val="0040789B"/>
    <w:rsid w:val="00407D7B"/>
    <w:rsid w:val="00450F78"/>
    <w:rsid w:val="004638B6"/>
    <w:rsid w:val="004664C1"/>
    <w:rsid w:val="004754ED"/>
    <w:rsid w:val="004766B9"/>
    <w:rsid w:val="004C206A"/>
    <w:rsid w:val="004E032D"/>
    <w:rsid w:val="004E1790"/>
    <w:rsid w:val="005115F8"/>
    <w:rsid w:val="00532A34"/>
    <w:rsid w:val="0054444B"/>
    <w:rsid w:val="005630D6"/>
    <w:rsid w:val="00571C04"/>
    <w:rsid w:val="005A0855"/>
    <w:rsid w:val="005A4D89"/>
    <w:rsid w:val="005B236D"/>
    <w:rsid w:val="005C136E"/>
    <w:rsid w:val="005C67DB"/>
    <w:rsid w:val="005D429B"/>
    <w:rsid w:val="005F19C0"/>
    <w:rsid w:val="005F373C"/>
    <w:rsid w:val="005F7D4F"/>
    <w:rsid w:val="00601A6A"/>
    <w:rsid w:val="00611734"/>
    <w:rsid w:val="00611B00"/>
    <w:rsid w:val="00624BB5"/>
    <w:rsid w:val="00626073"/>
    <w:rsid w:val="0062782D"/>
    <w:rsid w:val="00630210"/>
    <w:rsid w:val="0067460C"/>
    <w:rsid w:val="006A436D"/>
    <w:rsid w:val="006A77C1"/>
    <w:rsid w:val="006A7E44"/>
    <w:rsid w:val="006B1069"/>
    <w:rsid w:val="006D21C1"/>
    <w:rsid w:val="006E1B96"/>
    <w:rsid w:val="00710E46"/>
    <w:rsid w:val="00714A05"/>
    <w:rsid w:val="00734A09"/>
    <w:rsid w:val="0074336A"/>
    <w:rsid w:val="00763637"/>
    <w:rsid w:val="007700BC"/>
    <w:rsid w:val="0079150E"/>
    <w:rsid w:val="007B39D9"/>
    <w:rsid w:val="007C7EE7"/>
    <w:rsid w:val="007F08A0"/>
    <w:rsid w:val="007F4D64"/>
    <w:rsid w:val="00805769"/>
    <w:rsid w:val="008143B6"/>
    <w:rsid w:val="00823576"/>
    <w:rsid w:val="0082460D"/>
    <w:rsid w:val="00852048"/>
    <w:rsid w:val="008861AB"/>
    <w:rsid w:val="00893E29"/>
    <w:rsid w:val="008B7269"/>
    <w:rsid w:val="008C0B2B"/>
    <w:rsid w:val="008D1063"/>
    <w:rsid w:val="008F2D6C"/>
    <w:rsid w:val="00907DBB"/>
    <w:rsid w:val="00912308"/>
    <w:rsid w:val="00923E27"/>
    <w:rsid w:val="00924F10"/>
    <w:rsid w:val="00932A97"/>
    <w:rsid w:val="00947772"/>
    <w:rsid w:val="00950E53"/>
    <w:rsid w:val="009564FE"/>
    <w:rsid w:val="00956954"/>
    <w:rsid w:val="009730E4"/>
    <w:rsid w:val="00975653"/>
    <w:rsid w:val="00981538"/>
    <w:rsid w:val="009A17E2"/>
    <w:rsid w:val="009A2EB2"/>
    <w:rsid w:val="009C2BE2"/>
    <w:rsid w:val="009D1746"/>
    <w:rsid w:val="009E12C1"/>
    <w:rsid w:val="00A068FF"/>
    <w:rsid w:val="00A10FE9"/>
    <w:rsid w:val="00A14A35"/>
    <w:rsid w:val="00A1600E"/>
    <w:rsid w:val="00A429C6"/>
    <w:rsid w:val="00A42D2C"/>
    <w:rsid w:val="00A61311"/>
    <w:rsid w:val="00A77ABD"/>
    <w:rsid w:val="00A90700"/>
    <w:rsid w:val="00AA5598"/>
    <w:rsid w:val="00AA7B45"/>
    <w:rsid w:val="00AB390D"/>
    <w:rsid w:val="00AC3CFC"/>
    <w:rsid w:val="00AD1296"/>
    <w:rsid w:val="00B35C04"/>
    <w:rsid w:val="00B42F6C"/>
    <w:rsid w:val="00B451FB"/>
    <w:rsid w:val="00B52D13"/>
    <w:rsid w:val="00B66243"/>
    <w:rsid w:val="00B7121B"/>
    <w:rsid w:val="00BA2758"/>
    <w:rsid w:val="00BA29E9"/>
    <w:rsid w:val="00BC4B62"/>
    <w:rsid w:val="00BE7EFB"/>
    <w:rsid w:val="00BF17B2"/>
    <w:rsid w:val="00C01ABC"/>
    <w:rsid w:val="00C0372F"/>
    <w:rsid w:val="00C04631"/>
    <w:rsid w:val="00C31456"/>
    <w:rsid w:val="00C343EE"/>
    <w:rsid w:val="00C4303A"/>
    <w:rsid w:val="00C4536E"/>
    <w:rsid w:val="00C54C60"/>
    <w:rsid w:val="00C7012D"/>
    <w:rsid w:val="00C73792"/>
    <w:rsid w:val="00C80F65"/>
    <w:rsid w:val="00C87676"/>
    <w:rsid w:val="00C97AC6"/>
    <w:rsid w:val="00CA39DF"/>
    <w:rsid w:val="00CD0B1D"/>
    <w:rsid w:val="00CD18D8"/>
    <w:rsid w:val="00CD6D8B"/>
    <w:rsid w:val="00D11884"/>
    <w:rsid w:val="00D23AA9"/>
    <w:rsid w:val="00D40C98"/>
    <w:rsid w:val="00D61CC1"/>
    <w:rsid w:val="00D6419D"/>
    <w:rsid w:val="00D652EF"/>
    <w:rsid w:val="00D741BA"/>
    <w:rsid w:val="00D77447"/>
    <w:rsid w:val="00D90097"/>
    <w:rsid w:val="00D97764"/>
    <w:rsid w:val="00DC1C5E"/>
    <w:rsid w:val="00DC4DE1"/>
    <w:rsid w:val="00DF3FB3"/>
    <w:rsid w:val="00E12135"/>
    <w:rsid w:val="00E152A1"/>
    <w:rsid w:val="00E41208"/>
    <w:rsid w:val="00E86165"/>
    <w:rsid w:val="00EA3ADC"/>
    <w:rsid w:val="00EB2363"/>
    <w:rsid w:val="00EB4749"/>
    <w:rsid w:val="00EB4E57"/>
    <w:rsid w:val="00EC7ED6"/>
    <w:rsid w:val="00EE2912"/>
    <w:rsid w:val="00EE2DCB"/>
    <w:rsid w:val="00F072AB"/>
    <w:rsid w:val="00F27C2D"/>
    <w:rsid w:val="00F31D4F"/>
    <w:rsid w:val="00F37D23"/>
    <w:rsid w:val="00F513BC"/>
    <w:rsid w:val="00F55B24"/>
    <w:rsid w:val="00F5791B"/>
    <w:rsid w:val="00F935C8"/>
    <w:rsid w:val="00F950FB"/>
    <w:rsid w:val="00FA23A1"/>
    <w:rsid w:val="00FC04FF"/>
    <w:rsid w:val="00FC107B"/>
    <w:rsid w:val="00FE63DD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357F"/>
  <w15:chartTrackingRefBased/>
  <w15:docId w15:val="{35E979F0-1568-4BAF-B12A-DD21A094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3071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6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057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69"/>
    <w:rPr>
      <w:lang w:val="uk-UA"/>
    </w:rPr>
  </w:style>
  <w:style w:type="paragraph" w:styleId="ListParagraph">
    <w:name w:val="List Paragraph"/>
    <w:basedOn w:val="Normal"/>
    <w:uiPriority w:val="34"/>
    <w:qFormat/>
    <w:rsid w:val="00C01A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1ABC"/>
    <w:pPr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01A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1ABC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9A17E2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9A17E2"/>
    <w:rPr>
      <w:rFonts w:ascii="Times New Roman" w:eastAsia="Times New Roman" w:hAnsi="Times New Roman" w:cs="Times New Roman"/>
      <w:sz w:val="24"/>
      <w:szCs w:val="20"/>
    </w:rPr>
  </w:style>
  <w:style w:type="character" w:customStyle="1" w:styleId="Code-en">
    <w:name w:val="Code-en"/>
    <w:basedOn w:val="DefaultParagraphFont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en-US"/>
    </w:rPr>
  </w:style>
  <w:style w:type="character" w:customStyle="1" w:styleId="Code-ru">
    <w:name w:val="Code-ru"/>
    <w:basedOn w:val="Code-en"/>
    <w:rsid w:val="009A17E2"/>
    <w:rPr>
      <w:rFonts w:ascii="Courier New" w:hAnsi="Courier New" w:cs="Courier New" w:hint="default"/>
      <w:b/>
      <w:bCs w:val="0"/>
      <w:strike w:val="0"/>
      <w:dstrike w:val="0"/>
      <w:color w:val="003366"/>
      <w:sz w:val="24"/>
      <w:szCs w:val="24"/>
      <w:u w:val="none"/>
      <w:effect w:val="none"/>
      <w:vertAlign w:val="baseline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D64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ProgText">
    <w:name w:val="ProgText"/>
    <w:basedOn w:val="DefaultParagraphFont"/>
    <w:uiPriority w:val="1"/>
    <w:qFormat/>
    <w:rsid w:val="00FA23A1"/>
    <w:rPr>
      <w:rFonts w:ascii="Hack" w:hAnsi="Hack"/>
      <w:b/>
      <w:i/>
      <w:w w:val="66"/>
      <w:sz w:val="28"/>
      <w:szCs w:val="28"/>
      <w:lang w:val="en-US"/>
    </w:rPr>
  </w:style>
  <w:style w:type="paragraph" w:styleId="NoSpacing">
    <w:name w:val="No Spacing"/>
    <w:uiPriority w:val="1"/>
    <w:qFormat/>
    <w:rsid w:val="00246CFC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kpi.ua/index.php/%D0%9E%D0%B1'%D1%94%D0%BA%D1%82%D0%BD%D0%BE-%D0%BE%D1%80%D1%96%D1%94%D0%BD%D1%82%D0%BE%D0%B2%D0%B0%D0%BD%D0%B8%D0%B9%20%D0%B0%D0%BD%D0%B0%D0%BB%D1%96%D0%B7%20%D1%82%D0%B0%20%D0%BA%D0%BE%D0%BD%D1%81%D1%82%D1%80%D1%83%D1%8E%D0%B2%D0%B0%D0%BD%D0%BD%D1%8F%20%D0%BF%D1%80%D0%BE%D0%B3%D1%80%D0%B0%D0%BC%D0%BD%D0%B8%D1%85%20%D1%81%D0%B8%D1%81%D1%82%D0%B5%D0%BC_(1550155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&#1055;&#1086;&#1083;&#1100;&#1079;&#1086;&#1074;&#1072;&#1090;&#1077;&#1083;&#1100;&#1089;&#1082;&#1080;&#1077;%20&#1096;&#1072;&#1073;&#1083;&#1086;&#1085;&#1099;%20Office\&#1064;&#1072;&#1073;&#1083;&#1086;&#1085;_&#1083;&#1072;&#1073;_&#1088;&#1086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9D9A0-82FE-4075-BE9E-1FC26FC01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Шаблон_лаб_роб.dotx</Template>
  <TotalTime>316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Zver</cp:lastModifiedBy>
  <cp:revision>67</cp:revision>
  <dcterms:created xsi:type="dcterms:W3CDTF">2020-11-09T14:39:00Z</dcterms:created>
  <dcterms:modified xsi:type="dcterms:W3CDTF">2020-12-11T15:00:00Z</dcterms:modified>
</cp:coreProperties>
</file>