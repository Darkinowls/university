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12C9" w14:textId="3D84D460" w:rsidR="00956954" w:rsidRPr="00956954" w:rsidRDefault="00956954" w:rsidP="00947772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B36693B" w14:textId="77777777" w:rsidR="00956954" w:rsidRDefault="00956954" w:rsidP="009477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6FEFD2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6E504100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AC3CFC">
        <w:rPr>
          <w:lang w:val="uk-UA"/>
        </w:rPr>
        <w:t>Кафедра автоматизації проектування енергетичних процесів і систем</w:t>
      </w:r>
    </w:p>
    <w:p w14:paraId="17DA84A1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lang w:val="uk-UA"/>
        </w:rPr>
      </w:pPr>
    </w:p>
    <w:p w14:paraId="351ED00F" w14:textId="77777777" w:rsidR="00A429C6" w:rsidRDefault="00A429C6" w:rsidP="00947772">
      <w:pPr>
        <w:jc w:val="center"/>
      </w:pPr>
    </w:p>
    <w:p w14:paraId="7A20926F" w14:textId="77777777" w:rsidR="00956954" w:rsidRDefault="00956954" w:rsidP="00947772">
      <w:pPr>
        <w:jc w:val="center"/>
      </w:pPr>
    </w:p>
    <w:p w14:paraId="4E9E9500" w14:textId="77777777" w:rsidR="00956954" w:rsidRDefault="00956954" w:rsidP="00947772">
      <w:pPr>
        <w:jc w:val="center"/>
      </w:pPr>
    </w:p>
    <w:p w14:paraId="34C6F166" w14:textId="77777777" w:rsidR="00956954" w:rsidRPr="00C80F65" w:rsidRDefault="00956954" w:rsidP="00947772">
      <w:pPr>
        <w:jc w:val="center"/>
      </w:pPr>
    </w:p>
    <w:p w14:paraId="4F27AC12" w14:textId="77777777" w:rsidR="00956954" w:rsidRDefault="00956954" w:rsidP="00947772">
      <w:pPr>
        <w:jc w:val="center"/>
      </w:pPr>
    </w:p>
    <w:p w14:paraId="40011C76" w14:textId="77777777" w:rsidR="00956954" w:rsidRDefault="00956954" w:rsidP="00947772">
      <w:pPr>
        <w:jc w:val="center"/>
      </w:pPr>
    </w:p>
    <w:p w14:paraId="05ADA041" w14:textId="77777777" w:rsidR="00956954" w:rsidRDefault="00956954" w:rsidP="00947772">
      <w:pPr>
        <w:jc w:val="center"/>
      </w:pPr>
    </w:p>
    <w:p w14:paraId="70E998BB" w14:textId="0D12DF08" w:rsidR="00AC3CFC" w:rsidRPr="00947772" w:rsidRDefault="00307100" w:rsidP="00947772">
      <w:pPr>
        <w:spacing w:line="276" w:lineRule="auto"/>
        <w:jc w:val="center"/>
        <w:rPr>
          <w:sz w:val="32"/>
          <w:szCs w:val="28"/>
        </w:rPr>
      </w:pPr>
      <w:r w:rsidRPr="004C206A">
        <w:rPr>
          <w:sz w:val="32"/>
          <w:szCs w:val="28"/>
        </w:rPr>
        <w:t xml:space="preserve">ЗВІТ </w:t>
      </w:r>
      <w:r w:rsidRPr="004C206A">
        <w:rPr>
          <w:sz w:val="32"/>
          <w:szCs w:val="28"/>
        </w:rPr>
        <w:br/>
      </w:r>
      <w:r w:rsidR="00956954" w:rsidRPr="004C206A">
        <w:rPr>
          <w:sz w:val="32"/>
          <w:szCs w:val="28"/>
        </w:rPr>
        <w:t>про виконання лабораторної роботи №</w:t>
      </w:r>
      <w:r w:rsidR="004766B9" w:rsidRPr="004766B9">
        <w:rPr>
          <w:sz w:val="32"/>
          <w:szCs w:val="28"/>
          <w:lang w:val="ru-RU"/>
        </w:rPr>
        <w:t>2</w:t>
      </w:r>
      <w:r w:rsidR="00C01ABC" w:rsidRPr="004C206A">
        <w:rPr>
          <w:sz w:val="32"/>
          <w:szCs w:val="28"/>
        </w:rPr>
        <w:br/>
      </w:r>
      <w:r w:rsidR="00C01ABC" w:rsidRPr="00947772">
        <w:rPr>
          <w:rFonts w:cstheme="minorHAnsi"/>
          <w:sz w:val="24"/>
          <w:szCs w:val="24"/>
        </w:rPr>
        <w:t>з д</w:t>
      </w:r>
      <w:r w:rsidR="00AC3CFC" w:rsidRPr="00947772">
        <w:rPr>
          <w:rFonts w:cstheme="minorHAnsi"/>
          <w:sz w:val="24"/>
          <w:szCs w:val="24"/>
        </w:rPr>
        <w:t>исциплін</w:t>
      </w:r>
      <w:r w:rsidR="00C01ABC" w:rsidRPr="00947772">
        <w:rPr>
          <w:rFonts w:cstheme="minorHAnsi"/>
          <w:sz w:val="24"/>
          <w:szCs w:val="24"/>
        </w:rPr>
        <w:t>и</w:t>
      </w:r>
      <w:r w:rsidR="00AC3CFC" w:rsidRPr="00947772">
        <w:rPr>
          <w:rFonts w:cstheme="minorHAnsi"/>
          <w:sz w:val="24"/>
          <w:szCs w:val="24"/>
        </w:rPr>
        <w:t xml:space="preserve"> «</w:t>
      </w:r>
      <w:hyperlink r:id="rId8" w:tooltip="Об'єктно-орієнтований аналіз та конструювання програмних систем" w:history="1"/>
      <w:r w:rsidR="00947772" w:rsidRPr="00947772">
        <w:rPr>
          <w:rFonts w:cstheme="minorHAnsi"/>
          <w:sz w:val="24"/>
          <w:szCs w:val="24"/>
        </w:rPr>
        <w:t>Об'єктно-орієнтований аналіз та конструювання програмних систем</w:t>
      </w:r>
      <w:r w:rsidR="00947772">
        <w:rPr>
          <w:rFonts w:cstheme="minorHAnsi"/>
          <w:sz w:val="24"/>
          <w:szCs w:val="24"/>
        </w:rPr>
        <w:t>»</w:t>
      </w:r>
    </w:p>
    <w:p w14:paraId="108CA3C9" w14:textId="77777777" w:rsidR="00AC3CFC" w:rsidRDefault="00AC3CFC" w:rsidP="00947772">
      <w:pPr>
        <w:jc w:val="center"/>
        <w:rPr>
          <w:sz w:val="28"/>
          <w:szCs w:val="28"/>
        </w:rPr>
      </w:pPr>
    </w:p>
    <w:p w14:paraId="7E73FDBA" w14:textId="77777777" w:rsidR="004C206A" w:rsidRDefault="004C206A" w:rsidP="00947772">
      <w:pPr>
        <w:jc w:val="center"/>
        <w:rPr>
          <w:sz w:val="28"/>
          <w:szCs w:val="28"/>
        </w:rPr>
      </w:pPr>
    </w:p>
    <w:p w14:paraId="42D9D31D" w14:textId="77777777" w:rsidR="004C206A" w:rsidRDefault="004C206A" w:rsidP="00947772">
      <w:pPr>
        <w:jc w:val="center"/>
        <w:rPr>
          <w:sz w:val="28"/>
          <w:szCs w:val="28"/>
        </w:rPr>
      </w:pPr>
    </w:p>
    <w:p w14:paraId="3984D3D5" w14:textId="77777777" w:rsidR="00AC3CFC" w:rsidRPr="00AC3CFC" w:rsidRDefault="00AC3CFC" w:rsidP="00947772">
      <w:pPr>
        <w:jc w:val="center"/>
        <w:rPr>
          <w:sz w:val="28"/>
          <w:szCs w:val="28"/>
        </w:rPr>
      </w:pPr>
    </w:p>
    <w:p w14:paraId="37BF531E" w14:textId="2BD438C6" w:rsidR="00AC3CFC" w:rsidRPr="004C206A" w:rsidRDefault="00AC3CFC" w:rsidP="00947772">
      <w:pPr>
        <w:ind w:left="5954" w:hanging="1134"/>
        <w:jc w:val="center"/>
        <w:rPr>
          <w:sz w:val="28"/>
          <w:szCs w:val="28"/>
          <w:lang w:val="ru-RU"/>
        </w:rPr>
      </w:pPr>
      <w:r w:rsidRPr="00C01ABC"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 xml:space="preserve">: студент групи </w:t>
      </w:r>
      <w:r w:rsidR="004C206A">
        <w:rPr>
          <w:sz w:val="28"/>
          <w:szCs w:val="28"/>
          <w:lang w:val="en-US"/>
        </w:rPr>
        <w:t>TI</w:t>
      </w:r>
      <w:r w:rsidR="00852048">
        <w:rPr>
          <w:sz w:val="28"/>
          <w:szCs w:val="28"/>
        </w:rPr>
        <w:t>-</w:t>
      </w:r>
      <w:r w:rsidR="004C206A" w:rsidRPr="004C206A">
        <w:rPr>
          <w:sz w:val="28"/>
          <w:szCs w:val="28"/>
          <w:lang w:val="ru-RU"/>
        </w:rPr>
        <w:t>92</w:t>
      </w:r>
    </w:p>
    <w:p w14:paraId="41E47D57" w14:textId="77777777" w:rsidR="004C206A" w:rsidRPr="004C206A" w:rsidRDefault="004C206A" w:rsidP="00947772">
      <w:pPr>
        <w:ind w:left="5954" w:hanging="1134"/>
        <w:jc w:val="center"/>
        <w:rPr>
          <w:sz w:val="28"/>
          <w:szCs w:val="28"/>
        </w:rPr>
      </w:pPr>
      <w:proofErr w:type="spellStart"/>
      <w:r w:rsidRPr="004C206A">
        <w:rPr>
          <w:sz w:val="28"/>
          <w:szCs w:val="28"/>
        </w:rPr>
        <w:t>Черноусов</w:t>
      </w:r>
      <w:proofErr w:type="spellEnd"/>
      <w:r w:rsidRPr="004C206A">
        <w:rPr>
          <w:sz w:val="28"/>
          <w:szCs w:val="28"/>
        </w:rPr>
        <w:t xml:space="preserve"> Денис Ігорович</w:t>
      </w:r>
    </w:p>
    <w:p w14:paraId="75A94B78" w14:textId="703EBB78" w:rsidR="00AC3CFC" w:rsidRDefault="00AC3CFC" w:rsidP="00947772">
      <w:pPr>
        <w:ind w:left="5954" w:hanging="1134"/>
        <w:jc w:val="center"/>
        <w:rPr>
          <w:sz w:val="28"/>
          <w:szCs w:val="28"/>
        </w:rPr>
      </w:pPr>
      <w:r w:rsidRPr="00C01ABC"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 xml:space="preserve">: </w:t>
      </w:r>
      <w:r w:rsidR="00947772">
        <w:rPr>
          <w:sz w:val="28"/>
          <w:szCs w:val="28"/>
        </w:rPr>
        <w:t>Касьянов Антон Сергійович</w:t>
      </w:r>
    </w:p>
    <w:p w14:paraId="59C1DDC0" w14:textId="25A39F26" w:rsidR="00C31456" w:rsidRDefault="00C3145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7E0CD9B7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5215E052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69501A49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37779D10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7FD6B2E4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5EAC5BE0" w14:textId="5A0363AC" w:rsidR="004638B6" w:rsidRPr="00611B00" w:rsidRDefault="004638B6" w:rsidP="00947772">
      <w:pPr>
        <w:tabs>
          <w:tab w:val="center" w:pos="4677"/>
        </w:tabs>
        <w:jc w:val="center"/>
        <w:rPr>
          <w:sz w:val="28"/>
          <w:szCs w:val="28"/>
          <w:lang w:val="en-US"/>
        </w:rPr>
        <w:sectPr w:rsidR="004638B6" w:rsidRPr="00611B00" w:rsidSect="00947772">
          <w:footerReference w:type="default" r:id="rId9"/>
          <w:footerReference w:type="first" r:id="rId10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sz w:val="28"/>
          <w:szCs w:val="28"/>
        </w:rPr>
        <w:t>Київ - 202</w:t>
      </w:r>
      <w:r w:rsidR="00947772">
        <w:rPr>
          <w:sz w:val="28"/>
          <w:szCs w:val="28"/>
        </w:rPr>
        <w:t>0</w:t>
      </w:r>
    </w:p>
    <w:p w14:paraId="2B08C3F4" w14:textId="76200D98" w:rsidR="00346077" w:rsidRDefault="007F4D64" w:rsidP="0026590E">
      <w:pPr>
        <w:jc w:val="center"/>
        <w:rPr>
          <w:rFonts w:cstheme="minorHAnsi"/>
          <w:b/>
          <w:bCs/>
          <w:sz w:val="32"/>
          <w:szCs w:val="28"/>
        </w:rPr>
      </w:pPr>
      <w:r w:rsidRPr="003C78EC">
        <w:rPr>
          <w:rFonts w:cstheme="minorHAnsi"/>
          <w:b/>
          <w:bCs/>
          <w:sz w:val="32"/>
          <w:szCs w:val="28"/>
          <w:lang w:val="ru-RU"/>
        </w:rPr>
        <w:lastRenderedPageBreak/>
        <w:t xml:space="preserve">16 </w:t>
      </w:r>
      <w:r w:rsidRPr="00907DBB">
        <w:rPr>
          <w:rFonts w:cstheme="minorHAnsi"/>
          <w:b/>
          <w:bCs/>
          <w:sz w:val="32"/>
          <w:szCs w:val="28"/>
        </w:rPr>
        <w:t>варіант</w:t>
      </w:r>
    </w:p>
    <w:p w14:paraId="58EA02CC" w14:textId="70485943" w:rsidR="004766B9" w:rsidRPr="00246CFC" w:rsidRDefault="004766B9" w:rsidP="00246CFC">
      <w:pPr>
        <w:pStyle w:val="NoSpacing"/>
        <w:spacing w:line="276" w:lineRule="auto"/>
        <w:ind w:firstLine="708"/>
        <w:rPr>
          <w:sz w:val="28"/>
          <w:szCs w:val="28"/>
        </w:rPr>
      </w:pPr>
      <w:r w:rsidRPr="00246CFC">
        <w:rPr>
          <w:sz w:val="28"/>
          <w:szCs w:val="28"/>
        </w:rPr>
        <w:t>Розробити програму - консольний дода</w:t>
      </w:r>
      <w:r w:rsidR="00D90097">
        <w:rPr>
          <w:sz w:val="28"/>
          <w:szCs w:val="28"/>
        </w:rPr>
        <w:t>т</w:t>
      </w:r>
      <w:r w:rsidRPr="00246CFC">
        <w:rPr>
          <w:sz w:val="28"/>
          <w:szCs w:val="28"/>
        </w:rPr>
        <w:t>ок, з визначенням класу для</w:t>
      </w:r>
    </w:p>
    <w:p w14:paraId="247A2C65" w14:textId="77777777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>конкретної предметної області (відповідно до варіанту). Визначення класу має</w:t>
      </w:r>
    </w:p>
    <w:p w14:paraId="7E05E1D3" w14:textId="77777777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>містити лише поля і методи, що властиві для об’єктів цього класу.</w:t>
      </w:r>
    </w:p>
    <w:p w14:paraId="42B55244" w14:textId="77777777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>Для класу визначити декілька конструкторів — з параметрами і без.</w:t>
      </w:r>
    </w:p>
    <w:p w14:paraId="4121C2DC" w14:textId="77777777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 xml:space="preserve">Визначити </w:t>
      </w:r>
      <w:proofErr w:type="spellStart"/>
      <w:r w:rsidRPr="00246CFC">
        <w:rPr>
          <w:sz w:val="28"/>
          <w:szCs w:val="28"/>
        </w:rPr>
        <w:t>геттери</w:t>
      </w:r>
      <w:proofErr w:type="spellEnd"/>
      <w:r w:rsidRPr="00246CFC">
        <w:rPr>
          <w:sz w:val="28"/>
          <w:szCs w:val="28"/>
        </w:rPr>
        <w:t xml:space="preserve"> і </w:t>
      </w:r>
      <w:proofErr w:type="spellStart"/>
      <w:r w:rsidRPr="00246CFC">
        <w:rPr>
          <w:sz w:val="28"/>
          <w:szCs w:val="28"/>
        </w:rPr>
        <w:t>сеттери</w:t>
      </w:r>
      <w:proofErr w:type="spellEnd"/>
      <w:r w:rsidRPr="00246CFC">
        <w:rPr>
          <w:sz w:val="28"/>
          <w:szCs w:val="28"/>
        </w:rPr>
        <w:t xml:space="preserve"> для полів, для яких це є доречним.</w:t>
      </w:r>
    </w:p>
    <w:p w14:paraId="473D48B0" w14:textId="77777777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>Передбачити щонайменше 3 методи для створених класів (не ураховуючи</w:t>
      </w:r>
    </w:p>
    <w:p w14:paraId="151A6ED1" w14:textId="77777777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proofErr w:type="spellStart"/>
      <w:r w:rsidRPr="00246CFC">
        <w:rPr>
          <w:sz w:val="28"/>
          <w:szCs w:val="28"/>
        </w:rPr>
        <w:t>геттери</w:t>
      </w:r>
      <w:proofErr w:type="spellEnd"/>
      <w:r w:rsidRPr="00246CFC">
        <w:rPr>
          <w:sz w:val="28"/>
          <w:szCs w:val="28"/>
        </w:rPr>
        <w:t xml:space="preserve"> і </w:t>
      </w:r>
      <w:proofErr w:type="spellStart"/>
      <w:r w:rsidRPr="00246CFC">
        <w:rPr>
          <w:sz w:val="28"/>
          <w:szCs w:val="28"/>
        </w:rPr>
        <w:t>сеттери</w:t>
      </w:r>
      <w:proofErr w:type="spellEnd"/>
      <w:r w:rsidRPr="00246CFC">
        <w:rPr>
          <w:sz w:val="28"/>
          <w:szCs w:val="28"/>
        </w:rPr>
        <w:t>). Передбачити щонайменше 1 перевантажений метод.</w:t>
      </w:r>
    </w:p>
    <w:p w14:paraId="321A0A77" w14:textId="77777777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 xml:space="preserve">У </w:t>
      </w:r>
      <w:proofErr w:type="spellStart"/>
      <w:r w:rsidRPr="00246CFC">
        <w:rPr>
          <w:sz w:val="28"/>
          <w:szCs w:val="28"/>
        </w:rPr>
        <w:t>середені</w:t>
      </w:r>
      <w:proofErr w:type="spellEnd"/>
      <w:r w:rsidRPr="00246CFC">
        <w:rPr>
          <w:sz w:val="28"/>
          <w:szCs w:val="28"/>
        </w:rPr>
        <w:t xml:space="preserve"> конструкторів, </w:t>
      </w:r>
      <w:proofErr w:type="spellStart"/>
      <w:r w:rsidRPr="00246CFC">
        <w:rPr>
          <w:sz w:val="28"/>
          <w:szCs w:val="28"/>
        </w:rPr>
        <w:t>сеттерів</w:t>
      </w:r>
      <w:proofErr w:type="spellEnd"/>
      <w:r w:rsidRPr="00246CFC">
        <w:rPr>
          <w:sz w:val="28"/>
          <w:szCs w:val="28"/>
        </w:rPr>
        <w:t xml:space="preserve"> і (за наявності) інших методів, що</w:t>
      </w:r>
    </w:p>
    <w:p w14:paraId="2C103619" w14:textId="77777777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>модифікують значення полів, передбачити перевірку коректності введених</w:t>
      </w:r>
    </w:p>
    <w:p w14:paraId="04F81FC6" w14:textId="77777777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>значень. Поля, для яких слід перевіряти коректність і критерії коректності</w:t>
      </w:r>
    </w:p>
    <w:p w14:paraId="3DE7955E" w14:textId="77777777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>обирайте самі для свого варіанту. В разі невиконання критеріїв коректності</w:t>
      </w:r>
    </w:p>
    <w:p w14:paraId="785A17F4" w14:textId="77777777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>виводьте у консоль попередження і завершуйте роботу програми (можете</w:t>
      </w:r>
    </w:p>
    <w:p w14:paraId="3F8EF4AF" w14:textId="435584C7" w:rsid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 xml:space="preserve">використовувати, наприклад, </w:t>
      </w:r>
      <w:proofErr w:type="spellStart"/>
      <w:r w:rsidRPr="00246CFC">
        <w:rPr>
          <w:sz w:val="28"/>
          <w:szCs w:val="28"/>
        </w:rPr>
        <w:t>System.exit</w:t>
      </w:r>
      <w:proofErr w:type="spellEnd"/>
      <w:r w:rsidRPr="00246CFC">
        <w:rPr>
          <w:sz w:val="28"/>
          <w:szCs w:val="28"/>
        </w:rPr>
        <w:t>()).</w:t>
      </w:r>
    </w:p>
    <w:p w14:paraId="42D3ABD2" w14:textId="77777777" w:rsidR="00246CFC" w:rsidRPr="00246CFC" w:rsidRDefault="00246CFC" w:rsidP="00246CFC">
      <w:pPr>
        <w:pStyle w:val="NoSpacing"/>
        <w:spacing w:line="276" w:lineRule="auto"/>
        <w:rPr>
          <w:sz w:val="28"/>
          <w:szCs w:val="28"/>
        </w:rPr>
      </w:pPr>
    </w:p>
    <w:p w14:paraId="006E246E" w14:textId="77777777" w:rsidR="004766B9" w:rsidRPr="00246CFC" w:rsidRDefault="004766B9" w:rsidP="00246CFC">
      <w:pPr>
        <w:pStyle w:val="NoSpacing"/>
        <w:spacing w:line="276" w:lineRule="auto"/>
        <w:ind w:firstLine="708"/>
        <w:rPr>
          <w:sz w:val="28"/>
          <w:szCs w:val="28"/>
        </w:rPr>
      </w:pPr>
      <w:r w:rsidRPr="00246CFC">
        <w:rPr>
          <w:sz w:val="28"/>
          <w:szCs w:val="28"/>
        </w:rPr>
        <w:t>Використати об'єкти визначених класів і їх методи у програмі, за межами</w:t>
      </w:r>
    </w:p>
    <w:p w14:paraId="6A9C62E4" w14:textId="050271F9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 xml:space="preserve">визначеного класу (наприклад у </w:t>
      </w:r>
      <w:proofErr w:type="spellStart"/>
      <w:r w:rsidRPr="00246CFC">
        <w:rPr>
          <w:sz w:val="28"/>
          <w:szCs w:val="28"/>
        </w:rPr>
        <w:t>main</w:t>
      </w:r>
      <w:proofErr w:type="spellEnd"/>
      <w:r w:rsidRPr="00246CFC">
        <w:rPr>
          <w:sz w:val="28"/>
          <w:szCs w:val="28"/>
        </w:rPr>
        <w:t xml:space="preserve"> і методах, що викликаються з </w:t>
      </w:r>
      <w:proofErr w:type="spellStart"/>
      <w:r w:rsidRPr="00246CFC">
        <w:rPr>
          <w:sz w:val="28"/>
          <w:szCs w:val="28"/>
        </w:rPr>
        <w:t>main</w:t>
      </w:r>
      <w:proofErr w:type="spellEnd"/>
      <w:r w:rsidRPr="00246CFC">
        <w:rPr>
          <w:sz w:val="28"/>
          <w:szCs w:val="28"/>
        </w:rPr>
        <w:t>).</w:t>
      </w:r>
    </w:p>
    <w:p w14:paraId="06A0253C" w14:textId="0A188B15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>Об’єкт Викладач – прізвище, ім’я, дата народження, посада</w:t>
      </w:r>
    </w:p>
    <w:p w14:paraId="48C122CC" w14:textId="77777777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>(перерахування: асистент, викладач, старший викладач, доцент,</w:t>
      </w:r>
    </w:p>
    <w:p w14:paraId="3460C833" w14:textId="77777777" w:rsidR="004766B9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>професор), стаж педагогічної роботи (кількість років та місяців),</w:t>
      </w:r>
    </w:p>
    <w:p w14:paraId="4EC57047" w14:textId="3A389B01" w:rsidR="00FA23A1" w:rsidRPr="00246CFC" w:rsidRDefault="004766B9" w:rsidP="00246CFC">
      <w:pPr>
        <w:pStyle w:val="NoSpacing"/>
        <w:spacing w:line="276" w:lineRule="auto"/>
        <w:rPr>
          <w:sz w:val="28"/>
          <w:szCs w:val="28"/>
        </w:rPr>
      </w:pPr>
      <w:r w:rsidRPr="00246CFC">
        <w:rPr>
          <w:sz w:val="28"/>
          <w:szCs w:val="28"/>
        </w:rPr>
        <w:t>загальна кількість годин педагогічного навантаження.</w:t>
      </w:r>
    </w:p>
    <w:p w14:paraId="289F36A1" w14:textId="77777777" w:rsidR="00B7121B" w:rsidRPr="00FC107B" w:rsidRDefault="00B7121B" w:rsidP="00C7012D">
      <w:pPr>
        <w:spacing w:line="276" w:lineRule="auto"/>
        <w:rPr>
          <w:sz w:val="28"/>
          <w:szCs w:val="28"/>
        </w:rPr>
      </w:pPr>
    </w:p>
    <w:p w14:paraId="3CFA5969" w14:textId="77777777" w:rsidR="00B7121B" w:rsidRPr="006D21C1" w:rsidRDefault="00B7121B" w:rsidP="00B7121B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Висновок</w:t>
      </w:r>
    </w:p>
    <w:p w14:paraId="2B9B28BA" w14:textId="77777777" w:rsidR="00B7121B" w:rsidRDefault="00B7121B" w:rsidP="00246CFC">
      <w:pPr>
        <w:pStyle w:val="Normal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У ході виконання лабораторної роботи була створена програма для зберігання даних про викладача і різного роду маніпуляцій з нею.</w:t>
      </w:r>
      <w:r w:rsidRPr="006D21C1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Надалі, програму можна використати для роботи з базами даних.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ab/>
      </w:r>
    </w:p>
    <w:p w14:paraId="6B44F03A" w14:textId="4D4377A7" w:rsidR="00B7121B" w:rsidRDefault="00B7121B" w:rsidP="00246CFC">
      <w:pPr>
        <w:pStyle w:val="Normal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В допоміжних файлах , папка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Support</w:t>
      </w:r>
      <w:r w:rsidRPr="0079150E">
        <w:rPr>
          <w:rFonts w:asciiTheme="minorHAnsi" w:hAnsiTheme="minorHAnsi" w:cstheme="minorHAnsi"/>
          <w:color w:val="000000"/>
          <w:sz w:val="28"/>
          <w:szCs w:val="28"/>
          <w:lang w:val="uk-UA"/>
        </w:rPr>
        <w:t>,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були прописані класи : тип даних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Experience</w:t>
      </w:r>
      <w:r w:rsidRPr="0079150E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для гнучкої роботи класу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Teacher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з досвідом викладача і клас-константа </w:t>
      </w:r>
      <w:r w:rsidR="00611B00">
        <w:rPr>
          <w:rFonts w:asciiTheme="minorHAnsi" w:hAnsiTheme="minorHAnsi" w:cstheme="minorHAnsi"/>
          <w:color w:val="000000"/>
          <w:sz w:val="28"/>
          <w:szCs w:val="28"/>
          <w:lang w:val="en-US"/>
        </w:rPr>
        <w:t>ALLPOSTS</w:t>
      </w:r>
      <w:r w:rsidRPr="0079150E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для </w:t>
      </w:r>
      <w:r w:rsidRPr="0079150E">
        <w:rPr>
          <w:rFonts w:asciiTheme="minorHAnsi" w:hAnsiTheme="minorHAnsi" w:cstheme="minorHAnsi"/>
          <w:color w:val="000000"/>
          <w:sz w:val="28"/>
          <w:szCs w:val="28"/>
          <w:lang w:val="uk-UA"/>
        </w:rPr>
        <w:t>ідентифікації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всіх посад. </w:t>
      </w:r>
      <w:r w:rsidRPr="0079150E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За цією причиною клас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Teacher</w:t>
      </w:r>
      <w:r w:rsidRPr="0079150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вміщує в собі 5 конструкторів і декілька сетерів, в яких перевіряється коректність даних, що задаються . Клас володіє перевантаженими методами для виведення всієї інформації про об’єкт, перевірки двох об’єктів на однакові імена і дату народження, клонування об’єктів. Також, клас має метод-перевірку «чи сьогодні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lastRenderedPageBreak/>
        <w:t>день народження у викладача?» , метод для обчислення зарплатні об’єкта за формулою і метод для порівняння посади, стажу і навантаження двох об’єктів.</w:t>
      </w:r>
    </w:p>
    <w:p w14:paraId="7B7EED3B" w14:textId="48F84529" w:rsidR="00D40C98" w:rsidRDefault="00B7121B" w:rsidP="00246CFC">
      <w:pPr>
        <w:pStyle w:val="Normal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При створені програми були засвоєні знання з використання функції «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generate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»</w:t>
      </w:r>
      <w:r w:rsidRPr="00A77AB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в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IntelliJ</w:t>
      </w:r>
      <w:r w:rsidRPr="00A77AB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Idea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. Повторені особливості роботи з поліморфізмом методів, пакетами даних і перевантаженими методами.  </w:t>
      </w:r>
    </w:p>
    <w:p w14:paraId="7782199F" w14:textId="551DDFE6" w:rsidR="00246CFC" w:rsidRDefault="00246CFC" w:rsidP="00246CFC">
      <w:pPr>
        <w:pStyle w:val="Normal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76234D33" w14:textId="77777777" w:rsidR="00246CFC" w:rsidRPr="00246CFC" w:rsidRDefault="00246CFC" w:rsidP="00246CFC">
      <w:pPr>
        <w:pStyle w:val="Normal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553B8677" w14:textId="69AA02C1" w:rsidR="00FC107B" w:rsidRPr="00B7121B" w:rsidRDefault="00A1600E" w:rsidP="00B7121B">
      <w:pPr>
        <w:spacing w:line="360" w:lineRule="auto"/>
        <w:jc w:val="center"/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6B2951" wp14:editId="4CD89658">
            <wp:simplePos x="0" y="0"/>
            <wp:positionH relativeFrom="page">
              <wp:align>left</wp:align>
            </wp:positionH>
            <wp:positionV relativeFrom="paragraph">
              <wp:posOffset>490220</wp:posOffset>
            </wp:positionV>
            <wp:extent cx="7565390" cy="4488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077" w:rsidRPr="00346077">
        <w:rPr>
          <w:b/>
          <w:bCs/>
          <w:sz w:val="32"/>
          <w:szCs w:val="32"/>
        </w:rPr>
        <w:t>Результат роботи програми</w:t>
      </w:r>
    </w:p>
    <w:sectPr w:rsidR="00FC107B" w:rsidRPr="00B7121B" w:rsidSect="00947772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090E9" w14:textId="77777777" w:rsidR="006A7E44" w:rsidRDefault="006A7E44" w:rsidP="00805769">
      <w:pPr>
        <w:spacing w:after="0" w:line="240" w:lineRule="auto"/>
      </w:pPr>
      <w:r>
        <w:separator/>
      </w:r>
    </w:p>
  </w:endnote>
  <w:endnote w:type="continuationSeparator" w:id="0">
    <w:p w14:paraId="621AD234" w14:textId="77777777" w:rsidR="006A7E44" w:rsidRDefault="006A7E44" w:rsidP="0080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ck">
    <w:altName w:val="Cambria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82FF0" w14:textId="636A4264" w:rsidR="00FC107B" w:rsidRPr="00C31456" w:rsidRDefault="00FC107B" w:rsidP="00C31456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2925083"/>
      <w:docPartObj>
        <w:docPartGallery w:val="Page Numbers (Bottom of Page)"/>
        <w:docPartUnique/>
      </w:docPartObj>
    </w:sdtPr>
    <w:sdtEndPr/>
    <w:sdtContent>
      <w:p w14:paraId="4DF474EF" w14:textId="24D76893" w:rsidR="00FC107B" w:rsidRDefault="00FC107B">
        <w:pPr>
          <w:pStyle w:val="Footer"/>
          <w:jc w:val="right"/>
        </w:pPr>
        <w:r>
          <w:rPr>
            <w:lang w:val="en-US"/>
          </w:rPr>
          <w:t xml:space="preserve"> </w:t>
        </w:r>
      </w:p>
    </w:sdtContent>
  </w:sdt>
  <w:p w14:paraId="2CBDD2FD" w14:textId="77777777" w:rsidR="00FC107B" w:rsidRDefault="00FC1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AA916" w14:textId="77777777" w:rsidR="006A7E44" w:rsidRDefault="006A7E44" w:rsidP="00805769">
      <w:pPr>
        <w:spacing w:after="0" w:line="240" w:lineRule="auto"/>
      </w:pPr>
      <w:r>
        <w:separator/>
      </w:r>
    </w:p>
  </w:footnote>
  <w:footnote w:type="continuationSeparator" w:id="0">
    <w:p w14:paraId="775D64BD" w14:textId="77777777" w:rsidR="006A7E44" w:rsidRDefault="006A7E44" w:rsidP="00805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9580B"/>
    <w:multiLevelType w:val="multilevel"/>
    <w:tmpl w:val="BED6D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94F26"/>
    <w:multiLevelType w:val="hybridMultilevel"/>
    <w:tmpl w:val="97342C48"/>
    <w:lvl w:ilvl="0" w:tplc="041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A664DF3"/>
    <w:multiLevelType w:val="hybridMultilevel"/>
    <w:tmpl w:val="D330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63AA4"/>
    <w:multiLevelType w:val="hybridMultilevel"/>
    <w:tmpl w:val="C4CA242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D51D0"/>
    <w:multiLevelType w:val="multilevel"/>
    <w:tmpl w:val="41A02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3F4B44"/>
    <w:multiLevelType w:val="hybridMultilevel"/>
    <w:tmpl w:val="898C48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13D7F"/>
    <w:multiLevelType w:val="hybridMultilevel"/>
    <w:tmpl w:val="FD3A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D4469"/>
    <w:multiLevelType w:val="hybridMultilevel"/>
    <w:tmpl w:val="22CEC3F4"/>
    <w:lvl w:ilvl="0" w:tplc="C00C00CE">
      <w:start w:val="1"/>
      <w:numFmt w:val="decimal"/>
      <w:lvlText w:val="п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E95DFB"/>
    <w:multiLevelType w:val="hybridMultilevel"/>
    <w:tmpl w:val="5C60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A2E68"/>
    <w:multiLevelType w:val="hybridMultilevel"/>
    <w:tmpl w:val="ECF888EE"/>
    <w:lvl w:ilvl="0" w:tplc="EE9EB4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409A8"/>
    <w:multiLevelType w:val="multilevel"/>
    <w:tmpl w:val="2D0225F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1" w15:restartNumberingAfterBreak="0">
    <w:nsid w:val="5E8F5F02"/>
    <w:multiLevelType w:val="multilevel"/>
    <w:tmpl w:val="25823B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3950BBC"/>
    <w:multiLevelType w:val="multilevel"/>
    <w:tmpl w:val="958EF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25613B4"/>
    <w:multiLevelType w:val="hybridMultilevel"/>
    <w:tmpl w:val="066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B1604"/>
    <w:multiLevelType w:val="multilevel"/>
    <w:tmpl w:val="AFC6E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48" w:hanging="420"/>
      </w:pPr>
    </w:lvl>
    <w:lvl w:ilvl="2">
      <w:start w:val="1"/>
      <w:numFmt w:val="decimal"/>
      <w:lvlText w:val="%1.%2.%3."/>
      <w:lvlJc w:val="left"/>
      <w:pPr>
        <w:ind w:left="3576" w:hanging="720"/>
      </w:pPr>
    </w:lvl>
    <w:lvl w:ilvl="3">
      <w:start w:val="1"/>
      <w:numFmt w:val="decimal"/>
      <w:lvlText w:val="%1.%2.%3.%4."/>
      <w:lvlJc w:val="left"/>
      <w:pPr>
        <w:ind w:left="5004" w:hanging="720"/>
      </w:pPr>
    </w:lvl>
    <w:lvl w:ilvl="4">
      <w:start w:val="1"/>
      <w:numFmt w:val="decimal"/>
      <w:lvlText w:val="%1.%2.%3.%4.%5."/>
      <w:lvlJc w:val="left"/>
      <w:pPr>
        <w:ind w:left="6792" w:hanging="1080"/>
      </w:pPr>
    </w:lvl>
    <w:lvl w:ilvl="5">
      <w:start w:val="1"/>
      <w:numFmt w:val="decimal"/>
      <w:lvlText w:val="%1.%2.%3.%4.%5.%6."/>
      <w:lvlJc w:val="left"/>
      <w:pPr>
        <w:ind w:left="8220" w:hanging="1080"/>
      </w:pPr>
    </w:lvl>
    <w:lvl w:ilvl="6">
      <w:start w:val="1"/>
      <w:numFmt w:val="decimal"/>
      <w:lvlText w:val="%1.%2.%3.%4.%5.%6.%7."/>
      <w:lvlJc w:val="left"/>
      <w:pPr>
        <w:ind w:left="10008" w:hanging="1440"/>
      </w:pPr>
    </w:lvl>
    <w:lvl w:ilvl="7">
      <w:start w:val="1"/>
      <w:numFmt w:val="decimal"/>
      <w:lvlText w:val="%1.%2.%3.%4.%5.%6.%7.%8."/>
      <w:lvlJc w:val="left"/>
      <w:pPr>
        <w:ind w:left="11436" w:hanging="1440"/>
      </w:pPr>
    </w:lvl>
    <w:lvl w:ilvl="8">
      <w:start w:val="1"/>
      <w:numFmt w:val="decimal"/>
      <w:lvlText w:val="%1.%2.%3.%4.%5.%6.%7.%8.%9."/>
      <w:lvlJc w:val="left"/>
      <w:pPr>
        <w:ind w:left="13224" w:hanging="1800"/>
      </w:pPr>
    </w:lvl>
  </w:abstractNum>
  <w:abstractNum w:abstractNumId="15" w15:restartNumberingAfterBreak="0">
    <w:nsid w:val="7EC7606F"/>
    <w:multiLevelType w:val="hybridMultilevel"/>
    <w:tmpl w:val="A028917C"/>
    <w:lvl w:ilvl="0" w:tplc="E806D5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5"/>
  </w:num>
  <w:num w:numId="7">
    <w:abstractNumId w:val="11"/>
  </w:num>
  <w:num w:numId="8">
    <w:abstractNumId w:val="8"/>
  </w:num>
  <w:num w:numId="9">
    <w:abstractNumId w:val="12"/>
  </w:num>
  <w:num w:numId="10">
    <w:abstractNumId w:val="4"/>
  </w:num>
  <w:num w:numId="11">
    <w:abstractNumId w:val="10"/>
  </w:num>
  <w:num w:numId="12">
    <w:abstractNumId w:val="7"/>
  </w:num>
  <w:num w:numId="13">
    <w:abstractNumId w:val="0"/>
  </w:num>
  <w:num w:numId="14">
    <w:abstractNumId w:val="9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00"/>
    <w:rsid w:val="0000349A"/>
    <w:rsid w:val="00007289"/>
    <w:rsid w:val="00036CF8"/>
    <w:rsid w:val="00061E68"/>
    <w:rsid w:val="000E46BD"/>
    <w:rsid w:val="001256A7"/>
    <w:rsid w:val="00142A3F"/>
    <w:rsid w:val="00172391"/>
    <w:rsid w:val="001C75EF"/>
    <w:rsid w:val="00246CFC"/>
    <w:rsid w:val="00257AC7"/>
    <w:rsid w:val="0026590E"/>
    <w:rsid w:val="002A32C6"/>
    <w:rsid w:val="002B73C7"/>
    <w:rsid w:val="002E6C23"/>
    <w:rsid w:val="00304C8E"/>
    <w:rsid w:val="00307100"/>
    <w:rsid w:val="003105AD"/>
    <w:rsid w:val="003130C9"/>
    <w:rsid w:val="00346077"/>
    <w:rsid w:val="00373FD1"/>
    <w:rsid w:val="003B122F"/>
    <w:rsid w:val="003C78EC"/>
    <w:rsid w:val="0040789B"/>
    <w:rsid w:val="00407D7B"/>
    <w:rsid w:val="004638B6"/>
    <w:rsid w:val="004754ED"/>
    <w:rsid w:val="004766B9"/>
    <w:rsid w:val="004C206A"/>
    <w:rsid w:val="004E032D"/>
    <w:rsid w:val="004E1790"/>
    <w:rsid w:val="00532A34"/>
    <w:rsid w:val="0054444B"/>
    <w:rsid w:val="00571C04"/>
    <w:rsid w:val="005B236D"/>
    <w:rsid w:val="005C67DB"/>
    <w:rsid w:val="005D429B"/>
    <w:rsid w:val="00601A6A"/>
    <w:rsid w:val="00611734"/>
    <w:rsid w:val="00611B00"/>
    <w:rsid w:val="00626073"/>
    <w:rsid w:val="0067460C"/>
    <w:rsid w:val="006A436D"/>
    <w:rsid w:val="006A77C1"/>
    <w:rsid w:val="006A7E44"/>
    <w:rsid w:val="006B1069"/>
    <w:rsid w:val="006D21C1"/>
    <w:rsid w:val="006E1B96"/>
    <w:rsid w:val="00710E46"/>
    <w:rsid w:val="00714A05"/>
    <w:rsid w:val="0074336A"/>
    <w:rsid w:val="007700BC"/>
    <w:rsid w:val="0079150E"/>
    <w:rsid w:val="007F08A0"/>
    <w:rsid w:val="007F4D64"/>
    <w:rsid w:val="00805769"/>
    <w:rsid w:val="008143B6"/>
    <w:rsid w:val="00823576"/>
    <w:rsid w:val="00852048"/>
    <w:rsid w:val="008861AB"/>
    <w:rsid w:val="00893E29"/>
    <w:rsid w:val="008D1063"/>
    <w:rsid w:val="00907DBB"/>
    <w:rsid w:val="00923E27"/>
    <w:rsid w:val="00932A97"/>
    <w:rsid w:val="00947772"/>
    <w:rsid w:val="009564FE"/>
    <w:rsid w:val="00956954"/>
    <w:rsid w:val="009730E4"/>
    <w:rsid w:val="00981538"/>
    <w:rsid w:val="009A17E2"/>
    <w:rsid w:val="009C2BE2"/>
    <w:rsid w:val="009D1746"/>
    <w:rsid w:val="00A068FF"/>
    <w:rsid w:val="00A14A35"/>
    <w:rsid w:val="00A1600E"/>
    <w:rsid w:val="00A429C6"/>
    <w:rsid w:val="00A42D2C"/>
    <w:rsid w:val="00A61311"/>
    <w:rsid w:val="00A77ABD"/>
    <w:rsid w:val="00AC3CFC"/>
    <w:rsid w:val="00AD1296"/>
    <w:rsid w:val="00B42F6C"/>
    <w:rsid w:val="00B66243"/>
    <w:rsid w:val="00B7121B"/>
    <w:rsid w:val="00BA29E9"/>
    <w:rsid w:val="00C01ABC"/>
    <w:rsid w:val="00C04631"/>
    <w:rsid w:val="00C31456"/>
    <w:rsid w:val="00C343EE"/>
    <w:rsid w:val="00C7012D"/>
    <w:rsid w:val="00C80F65"/>
    <w:rsid w:val="00C87676"/>
    <w:rsid w:val="00C97AC6"/>
    <w:rsid w:val="00CA39DF"/>
    <w:rsid w:val="00D11884"/>
    <w:rsid w:val="00D23AA9"/>
    <w:rsid w:val="00D40C98"/>
    <w:rsid w:val="00D6419D"/>
    <w:rsid w:val="00D741BA"/>
    <w:rsid w:val="00D77447"/>
    <w:rsid w:val="00D90097"/>
    <w:rsid w:val="00D97764"/>
    <w:rsid w:val="00DC4DE1"/>
    <w:rsid w:val="00E12135"/>
    <w:rsid w:val="00E152A1"/>
    <w:rsid w:val="00E41208"/>
    <w:rsid w:val="00E86165"/>
    <w:rsid w:val="00EA3ADC"/>
    <w:rsid w:val="00EB4749"/>
    <w:rsid w:val="00EC7ED6"/>
    <w:rsid w:val="00EE2912"/>
    <w:rsid w:val="00F072AB"/>
    <w:rsid w:val="00F513BC"/>
    <w:rsid w:val="00F55B24"/>
    <w:rsid w:val="00F950FB"/>
    <w:rsid w:val="00FA23A1"/>
    <w:rsid w:val="00FC107B"/>
    <w:rsid w:val="00FE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357F"/>
  <w15:chartTrackingRefBased/>
  <w15:docId w15:val="{35E979F0-1568-4BAF-B12A-DD21A094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071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6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69"/>
    <w:rPr>
      <w:lang w:val="uk-UA"/>
    </w:rPr>
  </w:style>
  <w:style w:type="paragraph" w:styleId="ListParagraph">
    <w:name w:val="List Paragraph"/>
    <w:basedOn w:val="Normal"/>
    <w:uiPriority w:val="34"/>
    <w:qFormat/>
    <w:rsid w:val="00C0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01ABC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1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ABC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9A17E2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17E2"/>
    <w:rPr>
      <w:rFonts w:ascii="Times New Roman" w:eastAsia="Times New Roman" w:hAnsi="Times New Roman" w:cs="Times New Roman"/>
      <w:sz w:val="24"/>
      <w:szCs w:val="20"/>
    </w:rPr>
  </w:style>
  <w:style w:type="character" w:customStyle="1" w:styleId="Code-en">
    <w:name w:val="Code-en"/>
    <w:basedOn w:val="DefaultParagraphFont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en-US"/>
    </w:rPr>
  </w:style>
  <w:style w:type="character" w:customStyle="1" w:styleId="Code-ru">
    <w:name w:val="Code-ru"/>
    <w:basedOn w:val="Code-en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D64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ProgText">
    <w:name w:val="ProgText"/>
    <w:basedOn w:val="DefaultParagraphFont"/>
    <w:uiPriority w:val="1"/>
    <w:qFormat/>
    <w:rsid w:val="00FA23A1"/>
    <w:rPr>
      <w:rFonts w:ascii="Hack" w:hAnsi="Hack"/>
      <w:b/>
      <w:i/>
      <w:w w:val="66"/>
      <w:sz w:val="28"/>
      <w:szCs w:val="28"/>
      <w:lang w:val="en-US"/>
    </w:rPr>
  </w:style>
  <w:style w:type="paragraph" w:styleId="NoSpacing">
    <w:name w:val="No Spacing"/>
    <w:uiPriority w:val="1"/>
    <w:qFormat/>
    <w:rsid w:val="00246CFC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kpi.ua/index.php/%D0%9E%D0%B1'%D1%94%D0%BA%D1%82%D0%BD%D0%BE-%D0%BE%D1%80%D1%96%D1%94%D0%BD%D1%82%D0%BE%D0%B2%D0%B0%D0%BD%D0%B8%D0%B9%20%D0%B0%D0%BD%D0%B0%D0%BB%D1%96%D0%B7%20%D1%82%D0%B0%20%D0%BA%D0%BE%D0%BD%D1%81%D1%82%D1%80%D1%83%D1%8E%D0%B2%D0%B0%D0%BD%D0%BD%D1%8F%20%D0%BF%D1%80%D0%BE%D0%B3%D1%80%D0%B0%D0%BC%D0%BD%D0%B8%D1%85%20%D1%81%D0%B8%D1%81%D1%82%D0%B5%D0%BC_(15501550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&#1055;&#1086;&#1083;&#1100;&#1079;&#1086;&#1074;&#1072;&#1090;&#1077;&#1083;&#1100;&#1089;&#1082;&#1080;&#1077;%20&#1096;&#1072;&#1073;&#1083;&#1086;&#1085;&#1099;%20Office\&#1064;&#1072;&#1073;&#1083;&#1086;&#1085;_&#1083;&#1072;&#1073;_&#1088;&#1086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063FD-0DB3-4483-9557-07738BC0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Шаблон_лаб_роб.dotx</Template>
  <TotalTime>9</TotalTime>
  <Pages>3</Pages>
  <Words>2082</Words>
  <Characters>1188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Zver</cp:lastModifiedBy>
  <cp:revision>6</cp:revision>
  <dcterms:created xsi:type="dcterms:W3CDTF">2020-11-09T14:39:00Z</dcterms:created>
  <dcterms:modified xsi:type="dcterms:W3CDTF">2020-11-09T14:53:00Z</dcterms:modified>
</cp:coreProperties>
</file>